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9A8EC" w14:textId="3101C494" w:rsidR="00622849" w:rsidRDefault="00622849" w:rsidP="00622849">
      <w:pPr>
        <w:pStyle w:val="Subject"/>
      </w:pPr>
      <w:r>
        <w:t>To:</w:t>
      </w:r>
      <w:r>
        <w:tab/>
      </w:r>
      <w:r w:rsidR="00AF1C80">
        <w:t xml:space="preserve">Students, </w:t>
      </w:r>
      <w:r w:rsidR="00DE30F8">
        <w:t>Arduino Course, 2014</w:t>
      </w:r>
      <w:r w:rsidR="00AF1C80">
        <w:t xml:space="preserve"> </w:t>
      </w:r>
      <w:proofErr w:type="gramStart"/>
      <w:r w:rsidR="00AF1C80">
        <w:t>Spring</w:t>
      </w:r>
      <w:proofErr w:type="gramEnd"/>
    </w:p>
    <w:p w14:paraId="18F9A8ED" w14:textId="77777777" w:rsidR="004C3104" w:rsidRDefault="00622849" w:rsidP="00AC4192">
      <w:pPr>
        <w:pStyle w:val="Subject"/>
      </w:pPr>
      <w:r>
        <w:t>From:</w:t>
      </w:r>
      <w:r>
        <w:tab/>
      </w:r>
      <w:r w:rsidR="0044601C">
        <w:t xml:space="preserve">Mars </w:t>
      </w:r>
      <w:r w:rsidR="00530A03">
        <w:t>Gralia</w:t>
      </w:r>
    </w:p>
    <w:p w14:paraId="18F9A8EE" w14:textId="361DFBD6" w:rsidR="00622849" w:rsidRDefault="00622849" w:rsidP="00622849">
      <w:pPr>
        <w:pStyle w:val="Subject"/>
      </w:pPr>
      <w:r>
        <w:t>Subject:</w:t>
      </w:r>
      <w:r>
        <w:tab/>
      </w:r>
      <w:r w:rsidR="00AF1C80">
        <w:t>Schematic, Main Track Lesson 05, “Serial Monitor”.</w:t>
      </w:r>
    </w:p>
    <w:p w14:paraId="130E3C57" w14:textId="77777777" w:rsidR="00AF1C80" w:rsidRDefault="00AF1C80" w:rsidP="00AF1C80">
      <w:pPr>
        <w:pStyle w:val="Parastd"/>
      </w:pPr>
      <w:bookmarkStart w:id="0" w:name="_GoBack"/>
      <w:bookmarkEnd w:id="0"/>
    </w:p>
    <w:p w14:paraId="242D8F87" w14:textId="77777777" w:rsidR="00AF1C80" w:rsidRDefault="00AF1C80" w:rsidP="00AF1C80">
      <w:pPr>
        <w:pStyle w:val="Parastd"/>
      </w:pPr>
    </w:p>
    <w:p w14:paraId="13C2A29A" w14:textId="12EC6C95" w:rsidR="00AF1C80" w:rsidRDefault="00AF1C80" w:rsidP="00AF1C80">
      <w:pPr>
        <w:pStyle w:val="Parastd"/>
      </w:pPr>
      <w:r w:rsidRPr="00AF1C80">
        <w:t>For APL Lesson 05, use the schematic in folder “L</w:t>
      </w:r>
      <w:r>
        <w:t xml:space="preserve">esson_03__RGB_LEDs”.  Its filename </w:t>
      </w:r>
      <w:proofErr w:type="gramStart"/>
      <w:r>
        <w:t xml:space="preserve">is </w:t>
      </w:r>
      <w:r w:rsidRPr="00AF1C80">
        <w:t xml:space="preserve"> “</w:t>
      </w:r>
      <w:proofErr w:type="gramEnd"/>
      <w:r w:rsidRPr="00AF1C80">
        <w:t>03_schematic.vsd”.</w:t>
      </w:r>
    </w:p>
    <w:p w14:paraId="18F9A8EF" w14:textId="77777777" w:rsidR="00433606" w:rsidRDefault="00433606" w:rsidP="00AC4192">
      <w:pPr>
        <w:ind w:left="720"/>
      </w:pPr>
    </w:p>
    <w:p w14:paraId="18F9A95F" w14:textId="3752FE69" w:rsidR="00981A7B" w:rsidRPr="00981A7B" w:rsidRDefault="00AF1C80" w:rsidP="00981A7B">
      <w:r>
        <w:t xml:space="preserve"> </w:t>
      </w:r>
      <w:r w:rsidR="00981A7B">
        <w:t>(</w:t>
      </w:r>
      <w:proofErr w:type="spellStart"/>
      <w:proofErr w:type="gramStart"/>
      <w:r w:rsidR="00981A7B">
        <w:t>fini</w:t>
      </w:r>
      <w:proofErr w:type="spellEnd"/>
      <w:proofErr w:type="gramEnd"/>
      <w:r w:rsidR="00981A7B">
        <w:t>)</w:t>
      </w:r>
    </w:p>
    <w:sectPr w:rsidR="00981A7B" w:rsidRPr="00981A7B" w:rsidSect="0096167B">
      <w:headerReference w:type="default" r:id="rId14"/>
      <w:footerReference w:type="default" r:id="rId15"/>
      <w:headerReference w:type="first" r:id="rId16"/>
      <w:footerReference w:type="first" r:id="rId17"/>
      <w:pgSz w:w="12240" w:h="15840" w:code="1"/>
      <w:pgMar w:top="216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2F2F0" w14:textId="77777777" w:rsidR="00413EF8" w:rsidRDefault="00413EF8">
      <w:r>
        <w:separator/>
      </w:r>
    </w:p>
  </w:endnote>
  <w:endnote w:type="continuationSeparator" w:id="0">
    <w:p w14:paraId="76984345" w14:textId="77777777" w:rsidR="00413EF8" w:rsidRDefault="0041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61086" w14:textId="13E2CD33" w:rsidR="008936F8" w:rsidRPr="008936F8" w:rsidRDefault="005A758D">
    <w:pPr>
      <w:pStyle w:val="Footer"/>
      <w:rPr>
        <w:sz w:val="18"/>
        <w:szCs w:val="18"/>
      </w:rPr>
    </w:pPr>
    <w:r>
      <w:rPr>
        <w:sz w:val="18"/>
        <w:szCs w:val="18"/>
        <w:lang w:val="it-IT"/>
      </w:rPr>
      <w:t xml:space="preserve">System: SharePoint, Arduino Course; </w:t>
    </w:r>
    <w:r w:rsidRPr="004F1DDA">
      <w:rPr>
        <w:sz w:val="18"/>
        <w:szCs w:val="18"/>
        <w:lang w:val="it-IT"/>
      </w:rPr>
      <w:t xml:space="preserve">File: </w:t>
    </w:r>
    <w:r w:rsidRPr="0006225F">
      <w:rPr>
        <w:sz w:val="18"/>
        <w:szCs w:val="18"/>
      </w:rPr>
      <w:fldChar w:fldCharType="begin"/>
    </w:r>
    <w:r w:rsidRPr="0006225F">
      <w:rPr>
        <w:sz w:val="18"/>
        <w:szCs w:val="18"/>
      </w:rPr>
      <w:instrText xml:space="preserve"> FILENAME </w:instrText>
    </w:r>
    <w:r w:rsidRPr="0006225F">
      <w:rPr>
        <w:sz w:val="18"/>
        <w:szCs w:val="18"/>
      </w:rPr>
      <w:fldChar w:fldCharType="separate"/>
    </w:r>
    <w:r>
      <w:rPr>
        <w:noProof/>
        <w:sz w:val="18"/>
        <w:szCs w:val="18"/>
      </w:rPr>
      <w:t>Data_Logger</w:t>
    </w:r>
    <w:r w:rsidRPr="0006225F">
      <w:rPr>
        <w:sz w:val="18"/>
        <w:szCs w:val="18"/>
      </w:rPr>
      <w:fldChar w:fldCharType="end"/>
    </w:r>
    <w:r w:rsidR="00BB1F4E">
      <w:rPr>
        <w:sz w:val="18"/>
        <w:szCs w:val="18"/>
      </w:rPr>
      <w:t>; Version</w:t>
    </w:r>
    <w:r w:rsidR="008936F8">
      <w:rPr>
        <w:sz w:val="18"/>
        <w:szCs w:val="18"/>
      </w:rPr>
      <w:t xml:space="preserve"> </w:t>
    </w:r>
    <w:sdt>
      <w:sdtPr>
        <w:rPr>
          <w:sz w:val="18"/>
          <w:szCs w:val="18"/>
        </w:rPr>
        <w:alias w:val="Label"/>
        <w:tag w:val="DLCPolicyLabelValue"/>
        <w:id w:val="1835493211"/>
        <w:lock w:val="contentLocked"/>
        <w:placeholder>
          <w:docPart w:val="E47589770EBB45D68FB6E1F18B3856D6"/>
        </w:placeholder>
        <w:dataBinding w:prefixMappings="xmlns:ns0='http://schemas.microsoft.com/office/2006/metadata/properties' xmlns:ns1='http://www.w3.org/2001/XMLSchema-instance' xmlns:ns2='http://schemas.microsoft.com/office/infopath/2007/PartnerControls' xmlns:ns3='e81ad375-397e-48dc-9988-d7731ed5a7ce' xmlns:ns4='1a801c16-a868-442f-abb2-7df92c0477ca' " w:xpath="/ns0:properties[1]/documentManagement[1]/ns4:DLCPolicyLabelValue[1]" w:storeItemID="{11660E1F-42A0-40C7-8E34-DA4320ED05FF}"/>
        <w:text w:multiLine="1"/>
      </w:sdtPr>
      <w:sdtEndPr/>
      <w:sdtContent>
        <w:r w:rsidR="00AF1C80">
          <w:rPr>
            <w:sz w:val="18"/>
            <w:szCs w:val="18"/>
          </w:rPr>
          <w:t>6.3</w:t>
        </w:r>
      </w:sdtContent>
    </w:sdt>
  </w:p>
  <w:p w14:paraId="18F9A96A" w14:textId="77777777" w:rsidR="005A758D" w:rsidRPr="00050DD0" w:rsidRDefault="005A758D">
    <w:pPr>
      <w:pStyle w:val="Footer"/>
      <w:rPr>
        <w:sz w:val="18"/>
        <w:szCs w:val="18"/>
      </w:rPr>
    </w:pPr>
    <w:r w:rsidRPr="00050DD0">
      <w:rPr>
        <w:sz w:val="18"/>
        <w:szCs w:val="18"/>
      </w:rPr>
      <w:t xml:space="preserve">Page </w:t>
    </w:r>
    <w:r w:rsidRPr="00050DD0">
      <w:rPr>
        <w:sz w:val="18"/>
        <w:szCs w:val="18"/>
      </w:rPr>
      <w:fldChar w:fldCharType="begin"/>
    </w:r>
    <w:r w:rsidRPr="00050DD0">
      <w:rPr>
        <w:sz w:val="18"/>
        <w:szCs w:val="18"/>
      </w:rPr>
      <w:instrText xml:space="preserve"> PAGE </w:instrText>
    </w:r>
    <w:r w:rsidRPr="00050DD0">
      <w:rPr>
        <w:sz w:val="18"/>
        <w:szCs w:val="18"/>
      </w:rPr>
      <w:fldChar w:fldCharType="separate"/>
    </w:r>
    <w:r w:rsidR="00AF1C80">
      <w:rPr>
        <w:noProof/>
        <w:sz w:val="18"/>
        <w:szCs w:val="18"/>
      </w:rPr>
      <w:t>1</w:t>
    </w:r>
    <w:r w:rsidRPr="00050DD0">
      <w:rPr>
        <w:sz w:val="18"/>
        <w:szCs w:val="18"/>
      </w:rPr>
      <w:fldChar w:fldCharType="end"/>
    </w:r>
    <w:r w:rsidRPr="00050DD0">
      <w:rPr>
        <w:sz w:val="18"/>
        <w:szCs w:val="18"/>
      </w:rPr>
      <w:t xml:space="preserve"> of </w:t>
    </w:r>
    <w:r w:rsidRPr="00050DD0">
      <w:rPr>
        <w:sz w:val="18"/>
        <w:szCs w:val="18"/>
      </w:rPr>
      <w:fldChar w:fldCharType="begin"/>
    </w:r>
    <w:r w:rsidRPr="00050DD0">
      <w:rPr>
        <w:sz w:val="18"/>
        <w:szCs w:val="18"/>
      </w:rPr>
      <w:instrText xml:space="preserve"> NUMPAGES </w:instrText>
    </w:r>
    <w:r w:rsidRPr="00050DD0">
      <w:rPr>
        <w:sz w:val="18"/>
        <w:szCs w:val="18"/>
      </w:rPr>
      <w:fldChar w:fldCharType="separate"/>
    </w:r>
    <w:r w:rsidR="00AF1C80">
      <w:rPr>
        <w:noProof/>
        <w:sz w:val="18"/>
        <w:szCs w:val="18"/>
      </w:rPr>
      <w:t>1</w:t>
    </w:r>
    <w:r w:rsidRPr="00050DD0">
      <w:rPr>
        <w:sz w:val="18"/>
        <w:szCs w:val="18"/>
      </w:rPr>
      <w:fldChar w:fldCharType="end"/>
    </w:r>
    <w:r>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A96E" w14:textId="77777777" w:rsidR="005A758D" w:rsidRPr="004F1DDA" w:rsidRDefault="005A758D">
    <w:pPr>
      <w:pStyle w:val="Footer"/>
      <w:rPr>
        <w:sz w:val="18"/>
        <w:szCs w:val="18"/>
        <w:lang w:val="it-IT"/>
      </w:rPr>
    </w:pPr>
    <w:r w:rsidRPr="004F1DDA">
      <w:rPr>
        <w:sz w:val="18"/>
        <w:szCs w:val="18"/>
        <w:lang w:val="it-IT"/>
      </w:rPr>
      <w:t xml:space="preserve">File: </w:t>
    </w:r>
    <w:r w:rsidRPr="004C24A7">
      <w:rPr>
        <w:sz w:val="18"/>
        <w:szCs w:val="18"/>
      </w:rPr>
      <w:fldChar w:fldCharType="begin"/>
    </w:r>
    <w:r w:rsidRPr="004F1DDA">
      <w:rPr>
        <w:sz w:val="18"/>
        <w:szCs w:val="18"/>
        <w:lang w:val="it-IT"/>
      </w:rPr>
      <w:instrText xml:space="preserve"> FILENAME </w:instrText>
    </w:r>
    <w:r w:rsidRPr="004C24A7">
      <w:rPr>
        <w:sz w:val="18"/>
        <w:szCs w:val="18"/>
      </w:rPr>
      <w:fldChar w:fldCharType="separate"/>
    </w:r>
    <w:r>
      <w:rPr>
        <w:noProof/>
        <w:sz w:val="18"/>
        <w:szCs w:val="18"/>
        <w:lang w:val="it-IT"/>
      </w:rPr>
      <w:t>Data_Logger</w:t>
    </w:r>
    <w:r w:rsidRPr="004C24A7">
      <w:rPr>
        <w:sz w:val="18"/>
        <w:szCs w:val="18"/>
      </w:rPr>
      <w:fldChar w:fldCharType="end"/>
    </w:r>
  </w:p>
  <w:p w14:paraId="18F9A96F" w14:textId="77777777" w:rsidR="005A758D" w:rsidRPr="00050DD0" w:rsidRDefault="005A758D">
    <w:pPr>
      <w:pStyle w:val="Footer"/>
      <w:rPr>
        <w:sz w:val="18"/>
        <w:szCs w:val="18"/>
      </w:rPr>
    </w:pPr>
    <w:r w:rsidRPr="00050DD0">
      <w:rPr>
        <w:sz w:val="18"/>
        <w:szCs w:val="18"/>
      </w:rPr>
      <w:t xml:space="preserve">Page </w:t>
    </w:r>
    <w:r w:rsidRPr="00050DD0">
      <w:rPr>
        <w:sz w:val="18"/>
        <w:szCs w:val="18"/>
      </w:rPr>
      <w:fldChar w:fldCharType="begin"/>
    </w:r>
    <w:r w:rsidRPr="00050DD0">
      <w:rPr>
        <w:sz w:val="18"/>
        <w:szCs w:val="18"/>
      </w:rPr>
      <w:instrText xml:space="preserve"> PAGE </w:instrText>
    </w:r>
    <w:r w:rsidRPr="00050DD0">
      <w:rPr>
        <w:sz w:val="18"/>
        <w:szCs w:val="18"/>
      </w:rPr>
      <w:fldChar w:fldCharType="separate"/>
    </w:r>
    <w:r>
      <w:rPr>
        <w:noProof/>
        <w:sz w:val="18"/>
        <w:szCs w:val="18"/>
      </w:rPr>
      <w:t>1</w:t>
    </w:r>
    <w:r w:rsidRPr="00050DD0">
      <w:rPr>
        <w:sz w:val="18"/>
        <w:szCs w:val="18"/>
      </w:rPr>
      <w:fldChar w:fldCharType="end"/>
    </w:r>
    <w:r w:rsidRPr="00050DD0">
      <w:rPr>
        <w:sz w:val="18"/>
        <w:szCs w:val="18"/>
      </w:rPr>
      <w:t xml:space="preserve"> of </w:t>
    </w:r>
    <w:r w:rsidRPr="00050DD0">
      <w:rPr>
        <w:sz w:val="18"/>
        <w:szCs w:val="18"/>
      </w:rPr>
      <w:fldChar w:fldCharType="begin"/>
    </w:r>
    <w:r w:rsidRPr="00050DD0">
      <w:rPr>
        <w:sz w:val="18"/>
        <w:szCs w:val="18"/>
      </w:rPr>
      <w:instrText xml:space="preserve"> NUMPAGES </w:instrText>
    </w:r>
    <w:r w:rsidRPr="00050DD0">
      <w:rPr>
        <w:sz w:val="18"/>
        <w:szCs w:val="18"/>
      </w:rPr>
      <w:fldChar w:fldCharType="separate"/>
    </w:r>
    <w:r>
      <w:rPr>
        <w:noProof/>
        <w:sz w:val="18"/>
        <w:szCs w:val="18"/>
      </w:rPr>
      <w:t>1</w:t>
    </w:r>
    <w:r w:rsidRPr="00050DD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22CC3" w14:textId="77777777" w:rsidR="00413EF8" w:rsidRDefault="00413EF8">
      <w:r>
        <w:separator/>
      </w:r>
    </w:p>
  </w:footnote>
  <w:footnote w:type="continuationSeparator" w:id="0">
    <w:p w14:paraId="20DEA918" w14:textId="77777777" w:rsidR="00413EF8" w:rsidRDefault="00413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A968" w14:textId="6FB3AC6F" w:rsidR="005A758D" w:rsidRDefault="005A758D" w:rsidP="0096167B">
    <w:pPr>
      <w:pStyle w:val="Header"/>
    </w:pPr>
    <w:r>
      <w:rPr>
        <w:noProof/>
      </w:rPr>
      <w:drawing>
        <wp:anchor distT="0" distB="0" distL="114300" distR="114300" simplePos="0" relativeHeight="251658240" behindDoc="0" locked="0" layoutInCell="1" allowOverlap="1" wp14:anchorId="18F9A970" wp14:editId="18F9A971">
          <wp:simplePos x="0" y="0"/>
          <wp:positionH relativeFrom="column">
            <wp:posOffset>-73025</wp:posOffset>
          </wp:positionH>
          <wp:positionV relativeFrom="paragraph">
            <wp:posOffset>-26670</wp:posOffset>
          </wp:positionV>
          <wp:extent cx="2554605" cy="38163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2554605" cy="381635"/>
                  </a:xfrm>
                  <a:prstGeom prst="rect">
                    <a:avLst/>
                  </a:prstGeom>
                  <a:noFill/>
                  <a:ln w="9525">
                    <a:noFill/>
                    <a:miter lim="800000"/>
                    <a:headEnd/>
                    <a:tailEnd/>
                  </a:ln>
                </pic:spPr>
              </pic:pic>
            </a:graphicData>
          </a:graphic>
        </wp:anchor>
      </w:drawing>
    </w:r>
    <w:r w:rsidR="00AF1C80">
      <w:t>3/30/2014 12:22 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A96B" w14:textId="77777777" w:rsidR="005A758D" w:rsidRDefault="005A758D" w:rsidP="00622849">
    <w:pPr>
      <w:pStyle w:val="Header"/>
    </w:pPr>
    <w:r>
      <w:rPr>
        <w:noProof/>
      </w:rPr>
      <w:drawing>
        <wp:anchor distT="0" distB="0" distL="114300" distR="114300" simplePos="0" relativeHeight="251657216" behindDoc="0" locked="0" layoutInCell="1" allowOverlap="1" wp14:anchorId="18F9A972" wp14:editId="18F9A973">
          <wp:simplePos x="0" y="0"/>
          <wp:positionH relativeFrom="column">
            <wp:posOffset>-22225</wp:posOffset>
          </wp:positionH>
          <wp:positionV relativeFrom="paragraph">
            <wp:posOffset>-82550</wp:posOffset>
          </wp:positionV>
          <wp:extent cx="2554605" cy="38163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2554605" cy="381635"/>
                  </a:xfrm>
                  <a:prstGeom prst="rect">
                    <a:avLst/>
                  </a:prstGeom>
                  <a:noFill/>
                  <a:ln w="9525">
                    <a:noFill/>
                    <a:miter lim="800000"/>
                    <a:headEnd/>
                    <a:tailEnd/>
                  </a:ln>
                </pic:spPr>
              </pic:pic>
            </a:graphicData>
          </a:graphic>
        </wp:anchor>
      </w:drawing>
    </w:r>
    <w:r>
      <w:t>TBD A3A-07-U-05-5XX</w:t>
    </w:r>
  </w:p>
  <w:p w14:paraId="18F9A96C" w14:textId="77777777" w:rsidR="005A758D" w:rsidRDefault="005A758D" w:rsidP="00622849">
    <w:pPr>
      <w:pStyle w:val="Header"/>
    </w:pPr>
    <w:r>
      <w:t>BKM208PS</w:t>
    </w:r>
  </w:p>
  <w:p w14:paraId="18F9A96D" w14:textId="77777777" w:rsidR="005A758D" w:rsidRDefault="005A758D" w:rsidP="00622849">
    <w:pPr>
      <w:pStyle w:val="Header"/>
    </w:pPr>
    <w:r>
      <w:t>TBD July 2, 2007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48087C"/>
    <w:styleLink w:val="ListstandardH1"/>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5F7453"/>
    <w:multiLevelType w:val="multilevel"/>
    <w:tmpl w:val="DDEE7E50"/>
    <w:numStyleLink w:val="ListstandardH"/>
  </w:abstractNum>
  <w:abstractNum w:abstractNumId="2">
    <w:nsid w:val="008F2172"/>
    <w:multiLevelType w:val="hybridMultilevel"/>
    <w:tmpl w:val="87B2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E85732"/>
    <w:multiLevelType w:val="multilevel"/>
    <w:tmpl w:val="DDEE7E50"/>
    <w:numStyleLink w:val="ListstandardH"/>
  </w:abstractNum>
  <w:abstractNum w:abstractNumId="4">
    <w:nsid w:val="032B313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
    <w:nsid w:val="033E168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
    <w:nsid w:val="069C3B21"/>
    <w:multiLevelType w:val="multilevel"/>
    <w:tmpl w:val="DDEE7E50"/>
    <w:numStyleLink w:val="ListstandardH"/>
  </w:abstractNum>
  <w:abstractNum w:abstractNumId="7">
    <w:nsid w:val="06B34424"/>
    <w:multiLevelType w:val="multilevel"/>
    <w:tmpl w:val="DDEE7E50"/>
    <w:numStyleLink w:val="ListstandardH"/>
  </w:abstractNum>
  <w:abstractNum w:abstractNumId="8">
    <w:nsid w:val="06FD3957"/>
    <w:multiLevelType w:val="multilevel"/>
    <w:tmpl w:val="DDEE7E50"/>
    <w:numStyleLink w:val="ListstandardH"/>
  </w:abstractNum>
  <w:abstractNum w:abstractNumId="9">
    <w:nsid w:val="070868A4"/>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
    <w:nsid w:val="070D319B"/>
    <w:multiLevelType w:val="multilevel"/>
    <w:tmpl w:val="DDEE7E50"/>
    <w:numStyleLink w:val="ListstandardH"/>
  </w:abstractNum>
  <w:abstractNum w:abstractNumId="11">
    <w:nsid w:val="0774104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2">
    <w:nsid w:val="097E666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3">
    <w:nsid w:val="09A23C1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4">
    <w:nsid w:val="0A0E694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5">
    <w:nsid w:val="0C315F4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6">
    <w:nsid w:val="0C9C611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7">
    <w:nsid w:val="0CC22E6D"/>
    <w:multiLevelType w:val="multilevel"/>
    <w:tmpl w:val="DDEE7E50"/>
    <w:numStyleLink w:val="ListstandardH"/>
  </w:abstractNum>
  <w:abstractNum w:abstractNumId="18">
    <w:nsid w:val="0DD6031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9">
    <w:nsid w:val="0EE62D92"/>
    <w:multiLevelType w:val="multilevel"/>
    <w:tmpl w:val="DDEE7E50"/>
    <w:numStyleLink w:val="ListstandardH"/>
  </w:abstractNum>
  <w:abstractNum w:abstractNumId="20">
    <w:nsid w:val="0FE43EE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1">
    <w:nsid w:val="11DE1BF6"/>
    <w:multiLevelType w:val="multilevel"/>
    <w:tmpl w:val="DDEE7E50"/>
    <w:numStyleLink w:val="ListstandardH"/>
  </w:abstractNum>
  <w:abstractNum w:abstractNumId="22">
    <w:nsid w:val="11FD55C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3">
    <w:nsid w:val="154F3BF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4">
    <w:nsid w:val="174C7DEC"/>
    <w:multiLevelType w:val="multilevel"/>
    <w:tmpl w:val="DDEE7E50"/>
    <w:numStyleLink w:val="ListstandardH"/>
  </w:abstractNum>
  <w:abstractNum w:abstractNumId="25">
    <w:nsid w:val="187C00D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6">
    <w:nsid w:val="18E946A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27">
    <w:nsid w:val="1A0723E3"/>
    <w:multiLevelType w:val="multilevel"/>
    <w:tmpl w:val="DDEE7E50"/>
    <w:numStyleLink w:val="ListstandardH"/>
  </w:abstractNum>
  <w:abstractNum w:abstractNumId="28">
    <w:nsid w:val="1A3F1B52"/>
    <w:multiLevelType w:val="multilevel"/>
    <w:tmpl w:val="DDEE7E50"/>
    <w:numStyleLink w:val="ListstandardH"/>
  </w:abstractNum>
  <w:abstractNum w:abstractNumId="29">
    <w:nsid w:val="1C9A6E2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0">
    <w:nsid w:val="1CBF7CDC"/>
    <w:multiLevelType w:val="multilevel"/>
    <w:tmpl w:val="DDEE7E50"/>
    <w:numStyleLink w:val="ListstandardH"/>
  </w:abstractNum>
  <w:abstractNum w:abstractNumId="31">
    <w:nsid w:val="1DAF7C71"/>
    <w:multiLevelType w:val="multilevel"/>
    <w:tmpl w:val="DDEE7E50"/>
    <w:numStyleLink w:val="ListstandardH"/>
  </w:abstractNum>
  <w:abstractNum w:abstractNumId="32">
    <w:nsid w:val="1E4D2F79"/>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3">
    <w:nsid w:val="1F08376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4">
    <w:nsid w:val="1F5B1CF8"/>
    <w:multiLevelType w:val="multilevel"/>
    <w:tmpl w:val="DDEE7E50"/>
    <w:numStyleLink w:val="ListstandardH"/>
  </w:abstractNum>
  <w:abstractNum w:abstractNumId="35">
    <w:nsid w:val="1F8A36D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6">
    <w:nsid w:val="21416191"/>
    <w:multiLevelType w:val="multilevel"/>
    <w:tmpl w:val="DDEE7E50"/>
    <w:numStyleLink w:val="ListstandardH"/>
  </w:abstractNum>
  <w:abstractNum w:abstractNumId="37">
    <w:nsid w:val="226A784A"/>
    <w:multiLevelType w:val="multilevel"/>
    <w:tmpl w:val="DDEE7E50"/>
    <w:numStyleLink w:val="ListstandardH"/>
  </w:abstractNum>
  <w:abstractNum w:abstractNumId="38">
    <w:nsid w:val="25197582"/>
    <w:multiLevelType w:val="multilevel"/>
    <w:tmpl w:val="DDEE7E50"/>
    <w:styleLink w:val="ListstandardH"/>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39">
    <w:nsid w:val="25CE7734"/>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0">
    <w:nsid w:val="26071C76"/>
    <w:multiLevelType w:val="multilevel"/>
    <w:tmpl w:val="DDEE7E50"/>
    <w:numStyleLink w:val="ListstandardH"/>
  </w:abstractNum>
  <w:abstractNum w:abstractNumId="41">
    <w:nsid w:val="2A023E7E"/>
    <w:multiLevelType w:val="multilevel"/>
    <w:tmpl w:val="DDEE7E50"/>
    <w:numStyleLink w:val="ListstandardH"/>
  </w:abstractNum>
  <w:abstractNum w:abstractNumId="42">
    <w:nsid w:val="2C02770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3">
    <w:nsid w:val="2CD65BCB"/>
    <w:multiLevelType w:val="multilevel"/>
    <w:tmpl w:val="DDEE7E50"/>
    <w:numStyleLink w:val="ListstandardH"/>
  </w:abstractNum>
  <w:abstractNum w:abstractNumId="44">
    <w:nsid w:val="32BD413D"/>
    <w:multiLevelType w:val="multilevel"/>
    <w:tmpl w:val="DDEE7E50"/>
    <w:numStyleLink w:val="ListstandardH"/>
  </w:abstractNum>
  <w:abstractNum w:abstractNumId="45">
    <w:nsid w:val="33E45F91"/>
    <w:multiLevelType w:val="multilevel"/>
    <w:tmpl w:val="DDEE7E50"/>
    <w:numStyleLink w:val="ListstandardH"/>
  </w:abstractNum>
  <w:abstractNum w:abstractNumId="46">
    <w:nsid w:val="3459095F"/>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47">
    <w:nsid w:val="346D6C34"/>
    <w:multiLevelType w:val="multilevel"/>
    <w:tmpl w:val="75D03986"/>
    <w:lvl w:ilvl="0">
      <w:start w:val="1"/>
      <w:numFmt w:val="decimal"/>
      <w:pStyle w:val="Heading1"/>
      <w:lvlText w:val="%1."/>
      <w:lvlJc w:val="left"/>
      <w:pPr>
        <w:tabs>
          <w:tab w:val="num" w:pos="720"/>
        </w:tabs>
        <w:ind w:left="2160" w:hanging="1440"/>
      </w:pPr>
      <w:rPr>
        <w:rFonts w:hint="default"/>
      </w:rPr>
    </w:lvl>
    <w:lvl w:ilvl="1">
      <w:start w:val="1"/>
      <w:numFmt w:val="decimal"/>
      <w:pStyle w:val="Heading2"/>
      <w:lvlText w:val="%1.%2"/>
      <w:lvlJc w:val="left"/>
      <w:pPr>
        <w:tabs>
          <w:tab w:val="num" w:pos="2160"/>
        </w:tabs>
        <w:ind w:left="216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2160"/>
        </w:tabs>
        <w:ind w:left="2160" w:hanging="1440"/>
      </w:pPr>
      <w:rPr>
        <w:rFonts w:hint="default"/>
      </w:rPr>
    </w:lvl>
    <w:lvl w:ilvl="4">
      <w:start w:val="1"/>
      <w:numFmt w:val="decimal"/>
      <w:pStyle w:val="Heading5"/>
      <w:lvlText w:val="%1.%2.%3.%4.%5"/>
      <w:lvlJc w:val="left"/>
      <w:pPr>
        <w:tabs>
          <w:tab w:val="num" w:pos="2160"/>
        </w:tabs>
        <w:ind w:left="2160" w:hanging="1440"/>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48">
    <w:nsid w:val="37B26D00"/>
    <w:multiLevelType w:val="multilevel"/>
    <w:tmpl w:val="DDEE7E50"/>
    <w:numStyleLink w:val="ListstandardH"/>
  </w:abstractNum>
  <w:abstractNum w:abstractNumId="49">
    <w:nsid w:val="387C3F57"/>
    <w:multiLevelType w:val="multilevel"/>
    <w:tmpl w:val="DDEE7E50"/>
    <w:numStyleLink w:val="ListstandardH"/>
  </w:abstractNum>
  <w:abstractNum w:abstractNumId="50">
    <w:nsid w:val="3A2272CE"/>
    <w:multiLevelType w:val="multilevel"/>
    <w:tmpl w:val="DDEE7E50"/>
    <w:numStyleLink w:val="ListstandardH"/>
  </w:abstractNum>
  <w:abstractNum w:abstractNumId="51">
    <w:nsid w:val="3A7D092D"/>
    <w:multiLevelType w:val="multilevel"/>
    <w:tmpl w:val="DDEE7E50"/>
    <w:numStyleLink w:val="ListstandardH"/>
  </w:abstractNum>
  <w:abstractNum w:abstractNumId="52">
    <w:nsid w:val="3BF90E8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3">
    <w:nsid w:val="3CE25A5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4">
    <w:nsid w:val="3D6D47B2"/>
    <w:multiLevelType w:val="multilevel"/>
    <w:tmpl w:val="DDEE7E50"/>
    <w:numStyleLink w:val="ListstandardH"/>
  </w:abstractNum>
  <w:abstractNum w:abstractNumId="55">
    <w:nsid w:val="3DEC3A8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6">
    <w:nsid w:val="3EDF318D"/>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7">
    <w:nsid w:val="3EEE677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58">
    <w:nsid w:val="3F462DC0"/>
    <w:multiLevelType w:val="multilevel"/>
    <w:tmpl w:val="DDEE7E50"/>
    <w:numStyleLink w:val="ListstandardH"/>
  </w:abstractNum>
  <w:abstractNum w:abstractNumId="59">
    <w:nsid w:val="3F893B74"/>
    <w:multiLevelType w:val="multilevel"/>
    <w:tmpl w:val="DDEE7E50"/>
    <w:numStyleLink w:val="ListstandardH"/>
  </w:abstractNum>
  <w:abstractNum w:abstractNumId="60">
    <w:nsid w:val="40BC2CB1"/>
    <w:multiLevelType w:val="multilevel"/>
    <w:tmpl w:val="C92AE4A2"/>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ascii="Times New Roman" w:hAnsi="Times New Roman" w:cs="Times New Roman" w:hint="default"/>
      </w:rPr>
    </w:lvl>
    <w:lvl w:ilvl="2">
      <w:start w:val="1"/>
      <w:numFmt w:val="upperLetter"/>
      <w:lvlText w:val="%1.%2.%3)"/>
      <w:lvlJc w:val="left"/>
      <w:pPr>
        <w:tabs>
          <w:tab w:val="num" w:pos="1440"/>
        </w:tabs>
        <w:ind w:left="2160" w:hanging="720"/>
      </w:pPr>
      <w:rPr>
        <w:rFonts w:ascii="Times New Roman" w:hAnsi="Times New Roman" w:cs="Times New Roman"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1">
    <w:nsid w:val="41F06744"/>
    <w:multiLevelType w:val="multilevel"/>
    <w:tmpl w:val="DDEE7E50"/>
    <w:numStyleLink w:val="ListstandardH"/>
  </w:abstractNum>
  <w:abstractNum w:abstractNumId="62">
    <w:nsid w:val="4206329C"/>
    <w:multiLevelType w:val="multilevel"/>
    <w:tmpl w:val="DDEE7E50"/>
    <w:numStyleLink w:val="ListstandardH"/>
  </w:abstractNum>
  <w:abstractNum w:abstractNumId="63">
    <w:nsid w:val="42405D4E"/>
    <w:multiLevelType w:val="multilevel"/>
    <w:tmpl w:val="DDEE7E50"/>
    <w:numStyleLink w:val="ListstandardH"/>
  </w:abstractNum>
  <w:abstractNum w:abstractNumId="64">
    <w:nsid w:val="429A49B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5">
    <w:nsid w:val="44B212FD"/>
    <w:multiLevelType w:val="multilevel"/>
    <w:tmpl w:val="DDEE7E50"/>
    <w:numStyleLink w:val="ListstandardH"/>
  </w:abstractNum>
  <w:abstractNum w:abstractNumId="66">
    <w:nsid w:val="46015416"/>
    <w:multiLevelType w:val="multilevel"/>
    <w:tmpl w:val="DDEE7E50"/>
    <w:numStyleLink w:val="ListstandardH"/>
  </w:abstractNum>
  <w:abstractNum w:abstractNumId="67">
    <w:nsid w:val="46E32755"/>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68">
    <w:nsid w:val="475D6F28"/>
    <w:multiLevelType w:val="multilevel"/>
    <w:tmpl w:val="DDEE7E50"/>
    <w:numStyleLink w:val="ListstandardH"/>
  </w:abstractNum>
  <w:abstractNum w:abstractNumId="69">
    <w:nsid w:val="4828785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0">
    <w:nsid w:val="486F041E"/>
    <w:multiLevelType w:val="multilevel"/>
    <w:tmpl w:val="DDEE7E50"/>
    <w:numStyleLink w:val="ListstandardH"/>
  </w:abstractNum>
  <w:abstractNum w:abstractNumId="71">
    <w:nsid w:val="496B43BF"/>
    <w:multiLevelType w:val="multilevel"/>
    <w:tmpl w:val="DDEE7E50"/>
    <w:numStyleLink w:val="ListstandardH"/>
  </w:abstractNum>
  <w:abstractNum w:abstractNumId="72">
    <w:nsid w:val="49AE60F0"/>
    <w:multiLevelType w:val="multilevel"/>
    <w:tmpl w:val="58F29614"/>
    <w:lvl w:ilvl="0">
      <w:start w:val="1"/>
      <w:numFmt w:val="lowerLetter"/>
      <w:lvlText w:val="%1)"/>
      <w:lvlJc w:val="left"/>
      <w:pPr>
        <w:tabs>
          <w:tab w:val="num" w:pos="360"/>
        </w:tabs>
        <w:ind w:left="720" w:hanging="360"/>
      </w:pPr>
      <w:rPr>
        <w:rFonts w:ascii="Times New Roman" w:hAnsi="Times New Roman" w:cs="Times New Roman" w:hint="default"/>
        <w:color w:val="000000"/>
        <w:sz w:val="24"/>
      </w:rPr>
    </w:lvl>
    <w:lvl w:ilvl="1">
      <w:start w:val="1"/>
      <w:numFmt w:val="decimal"/>
      <w:lvlText w:val="%1.%2)"/>
      <w:lvlJc w:val="left"/>
      <w:pPr>
        <w:tabs>
          <w:tab w:val="num" w:pos="720"/>
        </w:tabs>
        <w:ind w:left="1440" w:hanging="720"/>
      </w:pPr>
      <w:rPr>
        <w:rFonts w:ascii="Times New Roman" w:hAnsi="Times New Roman" w:cs="Times New Roman"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3">
    <w:nsid w:val="4A015641"/>
    <w:multiLevelType w:val="multilevel"/>
    <w:tmpl w:val="DDEE7E50"/>
    <w:numStyleLink w:val="ListstandardH"/>
  </w:abstractNum>
  <w:abstractNum w:abstractNumId="74">
    <w:nsid w:val="4AB26043"/>
    <w:multiLevelType w:val="multilevel"/>
    <w:tmpl w:val="DDEE7E50"/>
    <w:numStyleLink w:val="ListstandardH"/>
  </w:abstractNum>
  <w:abstractNum w:abstractNumId="75">
    <w:nsid w:val="4AD62EF2"/>
    <w:multiLevelType w:val="multilevel"/>
    <w:tmpl w:val="DDEE7E50"/>
    <w:numStyleLink w:val="ListstandardH"/>
  </w:abstractNum>
  <w:abstractNum w:abstractNumId="76">
    <w:nsid w:val="4B216866"/>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7">
    <w:nsid w:val="4EF95DA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78">
    <w:nsid w:val="4F5C4E5E"/>
    <w:multiLevelType w:val="multilevel"/>
    <w:tmpl w:val="DDEE7E50"/>
    <w:numStyleLink w:val="ListstandardH"/>
  </w:abstractNum>
  <w:abstractNum w:abstractNumId="79">
    <w:nsid w:val="53C61FBD"/>
    <w:multiLevelType w:val="multilevel"/>
    <w:tmpl w:val="DDEE7E50"/>
    <w:numStyleLink w:val="ListstandardH"/>
  </w:abstractNum>
  <w:abstractNum w:abstractNumId="80">
    <w:nsid w:val="53F3690C"/>
    <w:multiLevelType w:val="multilevel"/>
    <w:tmpl w:val="DDEE7E50"/>
    <w:numStyleLink w:val="ListstandardH"/>
  </w:abstractNum>
  <w:abstractNum w:abstractNumId="81">
    <w:nsid w:val="540A5682"/>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2">
    <w:nsid w:val="542E3DB1"/>
    <w:multiLevelType w:val="multilevel"/>
    <w:tmpl w:val="DDEE7E50"/>
    <w:numStyleLink w:val="ListstandardH"/>
  </w:abstractNum>
  <w:abstractNum w:abstractNumId="83">
    <w:nsid w:val="546B58B6"/>
    <w:multiLevelType w:val="multilevel"/>
    <w:tmpl w:val="DDEE7E50"/>
    <w:numStyleLink w:val="ListstandardH"/>
  </w:abstractNum>
  <w:abstractNum w:abstractNumId="84">
    <w:nsid w:val="5472606D"/>
    <w:multiLevelType w:val="multilevel"/>
    <w:tmpl w:val="DDEE7E50"/>
    <w:numStyleLink w:val="ListstandardH"/>
  </w:abstractNum>
  <w:abstractNum w:abstractNumId="85">
    <w:nsid w:val="55155FA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6">
    <w:nsid w:val="551E1478"/>
    <w:multiLevelType w:val="multilevel"/>
    <w:tmpl w:val="DDEE7E50"/>
    <w:numStyleLink w:val="ListstandardH"/>
  </w:abstractNum>
  <w:abstractNum w:abstractNumId="87">
    <w:nsid w:val="56B34999"/>
    <w:multiLevelType w:val="multilevel"/>
    <w:tmpl w:val="DDEE7E50"/>
    <w:numStyleLink w:val="ListstandardH"/>
  </w:abstractNum>
  <w:abstractNum w:abstractNumId="88">
    <w:nsid w:val="5742472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89">
    <w:nsid w:val="578A1928"/>
    <w:multiLevelType w:val="multilevel"/>
    <w:tmpl w:val="DDEE7E50"/>
    <w:numStyleLink w:val="ListstandardH"/>
  </w:abstractNum>
  <w:abstractNum w:abstractNumId="90">
    <w:nsid w:val="5A0B16B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1">
    <w:nsid w:val="5A720582"/>
    <w:multiLevelType w:val="multilevel"/>
    <w:tmpl w:val="DDEE7E50"/>
    <w:numStyleLink w:val="ListstandardH"/>
  </w:abstractNum>
  <w:abstractNum w:abstractNumId="92">
    <w:nsid w:val="5B017CCB"/>
    <w:multiLevelType w:val="multilevel"/>
    <w:tmpl w:val="DDEE7E50"/>
    <w:numStyleLink w:val="ListstandardH"/>
  </w:abstractNum>
  <w:abstractNum w:abstractNumId="93">
    <w:nsid w:val="5B3C5A3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4">
    <w:nsid w:val="5BDA0E66"/>
    <w:multiLevelType w:val="multilevel"/>
    <w:tmpl w:val="DDEE7E50"/>
    <w:numStyleLink w:val="ListstandardH"/>
  </w:abstractNum>
  <w:abstractNum w:abstractNumId="95">
    <w:nsid w:val="5E286CBA"/>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96">
    <w:nsid w:val="5E662E5B"/>
    <w:multiLevelType w:val="multilevel"/>
    <w:tmpl w:val="DDEE7E50"/>
    <w:numStyleLink w:val="ListstandardH"/>
  </w:abstractNum>
  <w:abstractNum w:abstractNumId="97">
    <w:nsid w:val="5E8F5C59"/>
    <w:multiLevelType w:val="multilevel"/>
    <w:tmpl w:val="DDEE7E50"/>
    <w:numStyleLink w:val="ListstandardH"/>
  </w:abstractNum>
  <w:abstractNum w:abstractNumId="98">
    <w:nsid w:val="607953D4"/>
    <w:multiLevelType w:val="multilevel"/>
    <w:tmpl w:val="DDEE7E50"/>
    <w:numStyleLink w:val="ListstandardH"/>
  </w:abstractNum>
  <w:abstractNum w:abstractNumId="99">
    <w:nsid w:val="61374EC2"/>
    <w:multiLevelType w:val="multilevel"/>
    <w:tmpl w:val="DDEE7E50"/>
    <w:numStyleLink w:val="ListstandardH"/>
  </w:abstractNum>
  <w:abstractNum w:abstractNumId="100">
    <w:nsid w:val="64A441D7"/>
    <w:multiLevelType w:val="multilevel"/>
    <w:tmpl w:val="DDEE7E50"/>
    <w:numStyleLink w:val="ListstandardH"/>
  </w:abstractNum>
  <w:abstractNum w:abstractNumId="101">
    <w:nsid w:val="64D92EA1"/>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2">
    <w:nsid w:val="64E8522E"/>
    <w:multiLevelType w:val="hybridMultilevel"/>
    <w:tmpl w:val="9C4A4752"/>
    <w:lvl w:ilvl="0" w:tplc="8D7E8564">
      <w:start w:val="1"/>
      <w:numFmt w:val="bullet"/>
      <w:pStyle w:val="ListDash"/>
      <w:lvlText w:val="–"/>
      <w:lvlJc w:val="left"/>
      <w:pPr>
        <w:tabs>
          <w:tab w:val="num" w:pos="2520"/>
        </w:tabs>
        <w:ind w:left="2520" w:hanging="360"/>
      </w:pPr>
      <w:rPr>
        <w:rFonts w:ascii="Times" w:hAnsi="Time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693555C0"/>
    <w:multiLevelType w:val="multilevel"/>
    <w:tmpl w:val="DDEE7E50"/>
    <w:numStyleLink w:val="ListstandardH"/>
  </w:abstractNum>
  <w:abstractNum w:abstractNumId="104">
    <w:nsid w:val="6EE87FDF"/>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5">
    <w:nsid w:val="701368CB"/>
    <w:multiLevelType w:val="multilevel"/>
    <w:tmpl w:val="DDEE7E50"/>
    <w:numStyleLink w:val="ListstandardH"/>
  </w:abstractNum>
  <w:abstractNum w:abstractNumId="106">
    <w:nsid w:val="710821A2"/>
    <w:multiLevelType w:val="multilevel"/>
    <w:tmpl w:val="DDEE7E50"/>
    <w:numStyleLink w:val="ListstandardH"/>
  </w:abstractNum>
  <w:abstractNum w:abstractNumId="107">
    <w:nsid w:val="71A230DD"/>
    <w:multiLevelType w:val="multilevel"/>
    <w:tmpl w:val="DDEE7E50"/>
    <w:numStyleLink w:val="ListstandardH"/>
  </w:abstractNum>
  <w:abstractNum w:abstractNumId="108">
    <w:nsid w:val="71BD1E8E"/>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09">
    <w:nsid w:val="733E51B6"/>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0">
    <w:nsid w:val="74F1040C"/>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1">
    <w:nsid w:val="76172BE2"/>
    <w:multiLevelType w:val="multilevel"/>
    <w:tmpl w:val="DDEE7E50"/>
    <w:numStyleLink w:val="ListstandardH"/>
  </w:abstractNum>
  <w:abstractNum w:abstractNumId="112">
    <w:nsid w:val="77263335"/>
    <w:multiLevelType w:val="multilevel"/>
    <w:tmpl w:val="DDEE7E50"/>
    <w:numStyleLink w:val="ListstandardH"/>
  </w:abstractNum>
  <w:abstractNum w:abstractNumId="113">
    <w:nsid w:val="78A06BBA"/>
    <w:multiLevelType w:val="multilevel"/>
    <w:tmpl w:val="DDEE7E50"/>
    <w:numStyleLink w:val="ListstandardH"/>
  </w:abstractNum>
  <w:abstractNum w:abstractNumId="114">
    <w:nsid w:val="790171A7"/>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5">
    <w:nsid w:val="7C5101F3"/>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6">
    <w:nsid w:val="7D114A50"/>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abstractNum w:abstractNumId="117">
    <w:nsid w:val="7DB851DE"/>
    <w:multiLevelType w:val="multilevel"/>
    <w:tmpl w:val="DDEE7E50"/>
    <w:numStyleLink w:val="ListstandardH"/>
  </w:abstractNum>
  <w:abstractNum w:abstractNumId="118">
    <w:nsid w:val="7E5E27C0"/>
    <w:multiLevelType w:val="multilevel"/>
    <w:tmpl w:val="DDEE7E50"/>
    <w:numStyleLink w:val="ListstandardH"/>
  </w:abstractNum>
  <w:abstractNum w:abstractNumId="119">
    <w:nsid w:val="7F761F48"/>
    <w:multiLevelType w:val="multilevel"/>
    <w:tmpl w:val="DDEE7E50"/>
    <w:lvl w:ilvl="0">
      <w:start w:val="1"/>
      <w:numFmt w:val="lowerLetter"/>
      <w:lvlText w:val="%1)"/>
      <w:lvlJc w:val="left"/>
      <w:pPr>
        <w:tabs>
          <w:tab w:val="num" w:pos="360"/>
        </w:tabs>
        <w:ind w:left="720" w:hanging="360"/>
      </w:pPr>
      <w:rPr>
        <w:rFonts w:hint="default"/>
        <w:color w:val="000000"/>
        <w:sz w:val="24"/>
      </w:rPr>
    </w:lvl>
    <w:lvl w:ilvl="1">
      <w:start w:val="1"/>
      <w:numFmt w:val="decimal"/>
      <w:lvlText w:val="%1.%2)"/>
      <w:lvlJc w:val="left"/>
      <w:pPr>
        <w:tabs>
          <w:tab w:val="num" w:pos="720"/>
        </w:tabs>
        <w:ind w:left="1440" w:hanging="720"/>
      </w:pPr>
      <w:rPr>
        <w:rFonts w:hint="default"/>
      </w:rPr>
    </w:lvl>
    <w:lvl w:ilvl="2">
      <w:start w:val="1"/>
      <w:numFmt w:val="upperLetter"/>
      <w:lvlText w:val="%1.%2.%3)"/>
      <w:lvlJc w:val="left"/>
      <w:pPr>
        <w:tabs>
          <w:tab w:val="num" w:pos="1440"/>
        </w:tabs>
        <w:ind w:left="2160" w:hanging="720"/>
      </w:pPr>
      <w:rPr>
        <w:rFonts w:hint="default"/>
      </w:rPr>
    </w:lvl>
    <w:lvl w:ilvl="3">
      <w:start w:val="1"/>
      <w:numFmt w:val="lowerRoman"/>
      <w:lvlText w:val="%1.%2.%3.%4)"/>
      <w:lvlJc w:val="left"/>
      <w:pPr>
        <w:tabs>
          <w:tab w:val="num" w:pos="2160"/>
        </w:tabs>
        <w:ind w:left="2520" w:hanging="360"/>
      </w:pPr>
      <w:rPr>
        <w:rFonts w:hint="default"/>
      </w:rPr>
    </w:lvl>
    <w:lvl w:ilvl="4">
      <w:start w:val="1"/>
      <w:numFmt w:val="lowerLetter"/>
      <w:lvlText w:val="%1.%2.%3.%4.%5)"/>
      <w:lvlJc w:val="left"/>
      <w:pPr>
        <w:tabs>
          <w:tab w:val="num" w:pos="2160"/>
        </w:tabs>
        <w:ind w:left="2520" w:hanging="360"/>
      </w:pPr>
      <w:rPr>
        <w:rFonts w:hint="default"/>
      </w:rPr>
    </w:lvl>
    <w:lvl w:ilvl="5">
      <w:start w:val="1"/>
      <w:numFmt w:val="decimal"/>
      <w:lvlText w:val="%1.%2.%3.%4.%5.%6)"/>
      <w:lvlJc w:val="left"/>
      <w:pPr>
        <w:tabs>
          <w:tab w:val="num" w:pos="2160"/>
        </w:tabs>
        <w:ind w:left="2520" w:hanging="360"/>
      </w:pPr>
      <w:rPr>
        <w:rFonts w:hint="default"/>
      </w:rPr>
    </w:lvl>
    <w:lvl w:ilvl="6">
      <w:start w:val="1"/>
      <w:numFmt w:val="decimal"/>
      <w:lvlText w:val="%1.%2.%3.%4.%5.%6.%7"/>
      <w:lvlJc w:val="left"/>
      <w:pPr>
        <w:tabs>
          <w:tab w:val="num" w:pos="2160"/>
        </w:tabs>
        <w:ind w:left="2520" w:hanging="360"/>
      </w:pPr>
      <w:rPr>
        <w:rFonts w:hint="default"/>
      </w:rPr>
    </w:lvl>
    <w:lvl w:ilvl="7">
      <w:start w:val="1"/>
      <w:numFmt w:val="decimal"/>
      <w:lvlText w:val="%1.%2.%3.%4.%5.%6.%7.%8"/>
      <w:lvlJc w:val="left"/>
      <w:pPr>
        <w:tabs>
          <w:tab w:val="num" w:pos="2160"/>
        </w:tabs>
        <w:ind w:left="2520" w:hanging="360"/>
      </w:pPr>
      <w:rPr>
        <w:rFonts w:hint="default"/>
      </w:rPr>
    </w:lvl>
    <w:lvl w:ilvl="8">
      <w:start w:val="1"/>
      <w:numFmt w:val="decimal"/>
      <w:lvlText w:val="%1.%2.%3.%4.%5.%6.%7.%8.%9"/>
      <w:lvlJc w:val="left"/>
      <w:pPr>
        <w:tabs>
          <w:tab w:val="num" w:pos="2160"/>
        </w:tabs>
        <w:ind w:left="2520" w:hanging="360"/>
      </w:pPr>
      <w:rPr>
        <w:rFonts w:hint="default"/>
      </w:rPr>
    </w:lvl>
  </w:abstractNum>
  <w:num w:numId="1">
    <w:abstractNumId w:val="47"/>
  </w:num>
  <w:num w:numId="2">
    <w:abstractNumId w:val="0"/>
  </w:num>
  <w:num w:numId="3">
    <w:abstractNumId w:val="102"/>
  </w:num>
  <w:num w:numId="4">
    <w:abstractNumId w:val="38"/>
  </w:num>
  <w:num w:numId="5">
    <w:abstractNumId w:val="43"/>
  </w:num>
  <w:num w:numId="6">
    <w:abstractNumId w:val="7"/>
  </w:num>
  <w:num w:numId="7">
    <w:abstractNumId w:val="9"/>
  </w:num>
  <w:num w:numId="8">
    <w:abstractNumId w:val="116"/>
  </w:num>
  <w:num w:numId="9">
    <w:abstractNumId w:val="113"/>
  </w:num>
  <w:num w:numId="10">
    <w:abstractNumId w:val="32"/>
  </w:num>
  <w:num w:numId="11">
    <w:abstractNumId w:val="18"/>
  </w:num>
  <w:num w:numId="12">
    <w:abstractNumId w:val="95"/>
  </w:num>
  <w:num w:numId="13">
    <w:abstractNumId w:val="110"/>
  </w:num>
  <w:num w:numId="14">
    <w:abstractNumId w:val="52"/>
  </w:num>
  <w:num w:numId="15">
    <w:abstractNumId w:val="81"/>
  </w:num>
  <w:num w:numId="16">
    <w:abstractNumId w:val="60"/>
  </w:num>
  <w:num w:numId="17">
    <w:abstractNumId w:val="22"/>
  </w:num>
  <w:num w:numId="18">
    <w:abstractNumId w:val="77"/>
  </w:num>
  <w:num w:numId="19">
    <w:abstractNumId w:val="39"/>
  </w:num>
  <w:num w:numId="20">
    <w:abstractNumId w:val="101"/>
  </w:num>
  <w:num w:numId="21">
    <w:abstractNumId w:val="69"/>
  </w:num>
  <w:num w:numId="22">
    <w:abstractNumId w:val="46"/>
  </w:num>
  <w:num w:numId="23">
    <w:abstractNumId w:val="85"/>
  </w:num>
  <w:num w:numId="24">
    <w:abstractNumId w:val="109"/>
  </w:num>
  <w:num w:numId="25">
    <w:abstractNumId w:val="14"/>
  </w:num>
  <w:num w:numId="26">
    <w:abstractNumId w:val="107"/>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num>
  <w:num w:numId="30">
    <w:abstractNumId w:val="28"/>
  </w:num>
  <w:num w:numId="31">
    <w:abstractNumId w:val="66"/>
    <w:lvlOverride w:ilvl="0">
      <w:lvl w:ilvl="0">
        <w:start w:val="1"/>
        <w:numFmt w:val="lowerLetter"/>
        <w:lvlText w:val="%1)"/>
        <w:lvlJc w:val="left"/>
        <w:pPr>
          <w:tabs>
            <w:tab w:val="num" w:pos="360"/>
          </w:tabs>
          <w:ind w:left="720" w:hanging="360"/>
        </w:pPr>
        <w:rPr>
          <w:rFonts w:ascii="Times New Roman" w:hAnsi="Times New Roman" w:cs="Times New Roman" w:hint="default"/>
          <w:color w:val="000000"/>
          <w:sz w:val="24"/>
        </w:rPr>
      </w:lvl>
    </w:lvlOverride>
    <w:lvlOverride w:ilvl="1">
      <w:lvl w:ilvl="1">
        <w:start w:val="1"/>
        <w:numFmt w:val="decimal"/>
        <w:lvlText w:val="%1.%2)"/>
        <w:lvlJc w:val="left"/>
        <w:pPr>
          <w:tabs>
            <w:tab w:val="num" w:pos="720"/>
          </w:tabs>
          <w:ind w:left="1440" w:hanging="720"/>
        </w:pPr>
        <w:rPr>
          <w:rFonts w:ascii="Times New Roman" w:hAnsi="Times New Roman" w:cs="Times New Roman" w:hint="default"/>
        </w:rPr>
      </w:lvl>
    </w:lvlOverride>
  </w:num>
  <w:num w:numId="32">
    <w:abstractNumId w:val="105"/>
  </w:num>
  <w:num w:numId="33">
    <w:abstractNumId w:val="42"/>
  </w:num>
  <w:num w:numId="34">
    <w:abstractNumId w:val="25"/>
  </w:num>
  <w:num w:numId="35">
    <w:abstractNumId w:val="92"/>
  </w:num>
  <w:num w:numId="36">
    <w:abstractNumId w:val="19"/>
  </w:num>
  <w:num w:numId="37">
    <w:abstractNumId w:val="37"/>
  </w:num>
  <w:num w:numId="38">
    <w:abstractNumId w:val="80"/>
  </w:num>
  <w:num w:numId="39">
    <w:abstractNumId w:val="54"/>
  </w:num>
  <w:num w:numId="40">
    <w:abstractNumId w:val="97"/>
  </w:num>
  <w:num w:numId="41">
    <w:abstractNumId w:val="68"/>
  </w:num>
  <w:num w:numId="42">
    <w:abstractNumId w:val="27"/>
  </w:num>
  <w:num w:numId="43">
    <w:abstractNumId w:val="21"/>
  </w:num>
  <w:num w:numId="44">
    <w:abstractNumId w:val="87"/>
  </w:num>
  <w:num w:numId="45">
    <w:abstractNumId w:val="64"/>
  </w:num>
  <w:num w:numId="46">
    <w:abstractNumId w:val="35"/>
  </w:num>
  <w:num w:numId="47">
    <w:abstractNumId w:val="4"/>
  </w:num>
  <w:num w:numId="48">
    <w:abstractNumId w:val="29"/>
  </w:num>
  <w:num w:numId="49">
    <w:abstractNumId w:val="99"/>
  </w:num>
  <w:num w:numId="50">
    <w:abstractNumId w:val="70"/>
  </w:num>
  <w:num w:numId="51">
    <w:abstractNumId w:val="83"/>
  </w:num>
  <w:num w:numId="52">
    <w:abstractNumId w:val="58"/>
  </w:num>
  <w:num w:numId="53">
    <w:abstractNumId w:val="89"/>
  </w:num>
  <w:num w:numId="54">
    <w:abstractNumId w:val="55"/>
  </w:num>
  <w:num w:numId="55">
    <w:abstractNumId w:val="34"/>
  </w:num>
  <w:num w:numId="56">
    <w:abstractNumId w:val="33"/>
  </w:num>
  <w:num w:numId="57">
    <w:abstractNumId w:val="17"/>
  </w:num>
  <w:num w:numId="58">
    <w:abstractNumId w:val="72"/>
  </w:num>
  <w:num w:numId="59">
    <w:abstractNumId w:val="67"/>
  </w:num>
  <w:num w:numId="60">
    <w:abstractNumId w:val="41"/>
  </w:num>
  <w:num w:numId="61">
    <w:abstractNumId w:val="15"/>
  </w:num>
  <w:num w:numId="62">
    <w:abstractNumId w:val="24"/>
  </w:num>
  <w:num w:numId="63">
    <w:abstractNumId w:val="12"/>
  </w:num>
  <w:num w:numId="64">
    <w:abstractNumId w:val="119"/>
  </w:num>
  <w:num w:numId="65">
    <w:abstractNumId w:val="48"/>
  </w:num>
  <w:num w:numId="66">
    <w:abstractNumId w:val="13"/>
  </w:num>
  <w:num w:numId="67">
    <w:abstractNumId w:val="3"/>
  </w:num>
  <w:num w:numId="68">
    <w:abstractNumId w:val="75"/>
  </w:num>
  <w:num w:numId="6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0"/>
  </w:num>
  <w:num w:numId="71">
    <w:abstractNumId w:val="93"/>
  </w:num>
  <w:num w:numId="72">
    <w:abstractNumId w:val="2"/>
  </w:num>
  <w:num w:numId="73">
    <w:abstractNumId w:val="84"/>
  </w:num>
  <w:num w:numId="74">
    <w:abstractNumId w:val="94"/>
  </w:num>
  <w:num w:numId="75">
    <w:abstractNumId w:val="115"/>
  </w:num>
  <w:num w:numId="76">
    <w:abstractNumId w:val="40"/>
  </w:num>
  <w:num w:numId="77">
    <w:abstractNumId w:val="100"/>
  </w:num>
  <w:num w:numId="78">
    <w:abstractNumId w:val="31"/>
  </w:num>
  <w:num w:numId="79">
    <w:abstractNumId w:val="53"/>
  </w:num>
  <w:num w:numId="80">
    <w:abstractNumId w:val="8"/>
  </w:num>
  <w:num w:numId="81">
    <w:abstractNumId w:val="103"/>
  </w:num>
  <w:num w:numId="82">
    <w:abstractNumId w:val="78"/>
  </w:num>
  <w:num w:numId="83">
    <w:abstractNumId w:val="56"/>
  </w:num>
  <w:num w:numId="84">
    <w:abstractNumId w:val="16"/>
  </w:num>
  <w:num w:numId="85">
    <w:abstractNumId w:val="111"/>
  </w:num>
  <w:num w:numId="86">
    <w:abstractNumId w:val="73"/>
  </w:num>
  <w:num w:numId="87">
    <w:abstractNumId w:val="44"/>
  </w:num>
  <w:num w:numId="88">
    <w:abstractNumId w:val="6"/>
  </w:num>
  <w:num w:numId="89">
    <w:abstractNumId w:val="104"/>
  </w:num>
  <w:num w:numId="90">
    <w:abstractNumId w:val="106"/>
  </w:num>
  <w:num w:numId="91">
    <w:abstractNumId w:val="57"/>
  </w:num>
  <w:num w:numId="92">
    <w:abstractNumId w:val="5"/>
  </w:num>
  <w:num w:numId="93">
    <w:abstractNumId w:val="23"/>
  </w:num>
  <w:num w:numId="94">
    <w:abstractNumId w:val="108"/>
  </w:num>
  <w:num w:numId="95">
    <w:abstractNumId w:val="76"/>
  </w:num>
  <w:num w:numId="96">
    <w:abstractNumId w:val="114"/>
  </w:num>
  <w:num w:numId="97">
    <w:abstractNumId w:val="51"/>
  </w:num>
  <w:num w:numId="98">
    <w:abstractNumId w:val="11"/>
  </w:num>
  <w:num w:numId="99">
    <w:abstractNumId w:val="45"/>
  </w:num>
  <w:num w:numId="100">
    <w:abstractNumId w:val="20"/>
  </w:num>
  <w:num w:numId="101">
    <w:abstractNumId w:val="88"/>
  </w:num>
  <w:num w:numId="102">
    <w:abstractNumId w:val="59"/>
  </w:num>
  <w:num w:numId="103">
    <w:abstractNumId w:val="79"/>
  </w:num>
  <w:num w:numId="104">
    <w:abstractNumId w:val="50"/>
  </w:num>
  <w:num w:numId="105">
    <w:abstractNumId w:val="30"/>
  </w:num>
  <w:num w:numId="106">
    <w:abstractNumId w:val="65"/>
  </w:num>
  <w:num w:numId="107">
    <w:abstractNumId w:val="118"/>
  </w:num>
  <w:num w:numId="108">
    <w:abstractNumId w:val="62"/>
  </w:num>
  <w:num w:numId="109">
    <w:abstractNumId w:val="74"/>
  </w:num>
  <w:num w:numId="110">
    <w:abstractNumId w:val="36"/>
  </w:num>
  <w:num w:numId="111">
    <w:abstractNumId w:val="71"/>
  </w:num>
  <w:num w:numId="112">
    <w:abstractNumId w:val="10"/>
  </w:num>
  <w:num w:numId="113">
    <w:abstractNumId w:val="117"/>
  </w:num>
  <w:num w:numId="114">
    <w:abstractNumId w:val="98"/>
  </w:num>
  <w:num w:numId="115">
    <w:abstractNumId w:val="61"/>
  </w:num>
  <w:num w:numId="116">
    <w:abstractNumId w:val="1"/>
  </w:num>
  <w:num w:numId="117">
    <w:abstractNumId w:val="49"/>
  </w:num>
  <w:num w:numId="118">
    <w:abstractNumId w:val="91"/>
  </w:num>
  <w:num w:numId="119">
    <w:abstractNumId w:val="112"/>
  </w:num>
  <w:num w:numId="120">
    <w:abstractNumId w:val="96"/>
  </w:num>
  <w:num w:numId="121">
    <w:abstractNumId w:val="82"/>
  </w:num>
  <w:num w:numId="122">
    <w:abstractNumId w:val="86"/>
  </w:num>
  <w:num w:numId="123">
    <w:abstractNumId w:val="2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41"/>
    <w:rsid w:val="00001653"/>
    <w:rsid w:val="00007FAA"/>
    <w:rsid w:val="00010484"/>
    <w:rsid w:val="00012A70"/>
    <w:rsid w:val="00014D28"/>
    <w:rsid w:val="00014DCE"/>
    <w:rsid w:val="000152D3"/>
    <w:rsid w:val="00015744"/>
    <w:rsid w:val="00015B54"/>
    <w:rsid w:val="00023EAE"/>
    <w:rsid w:val="000339FC"/>
    <w:rsid w:val="000412DF"/>
    <w:rsid w:val="000418AF"/>
    <w:rsid w:val="00041ED8"/>
    <w:rsid w:val="00045D0A"/>
    <w:rsid w:val="00047888"/>
    <w:rsid w:val="00050DD0"/>
    <w:rsid w:val="00051140"/>
    <w:rsid w:val="000515EA"/>
    <w:rsid w:val="00051662"/>
    <w:rsid w:val="0005549A"/>
    <w:rsid w:val="000600EC"/>
    <w:rsid w:val="00061D0E"/>
    <w:rsid w:val="0006225F"/>
    <w:rsid w:val="000623D4"/>
    <w:rsid w:val="000650E7"/>
    <w:rsid w:val="00065471"/>
    <w:rsid w:val="00065AE7"/>
    <w:rsid w:val="00065CAA"/>
    <w:rsid w:val="00067286"/>
    <w:rsid w:val="00070ECE"/>
    <w:rsid w:val="00071216"/>
    <w:rsid w:val="0007147C"/>
    <w:rsid w:val="00072D88"/>
    <w:rsid w:val="0007382D"/>
    <w:rsid w:val="00073DF8"/>
    <w:rsid w:val="00077046"/>
    <w:rsid w:val="00082C69"/>
    <w:rsid w:val="00086E6C"/>
    <w:rsid w:val="00087920"/>
    <w:rsid w:val="00094460"/>
    <w:rsid w:val="00094E84"/>
    <w:rsid w:val="0009720C"/>
    <w:rsid w:val="000A11C1"/>
    <w:rsid w:val="000A2EA5"/>
    <w:rsid w:val="000B0E2D"/>
    <w:rsid w:val="000B1FE0"/>
    <w:rsid w:val="000B2A2C"/>
    <w:rsid w:val="000B4D2E"/>
    <w:rsid w:val="000B569A"/>
    <w:rsid w:val="000B5FDD"/>
    <w:rsid w:val="000B74A0"/>
    <w:rsid w:val="000D4B86"/>
    <w:rsid w:val="000D60C6"/>
    <w:rsid w:val="000D6BCD"/>
    <w:rsid w:val="000D7A14"/>
    <w:rsid w:val="000D7AB0"/>
    <w:rsid w:val="000E1C2F"/>
    <w:rsid w:val="000E46EC"/>
    <w:rsid w:val="000E7ECA"/>
    <w:rsid w:val="000F00C5"/>
    <w:rsid w:val="000F5475"/>
    <w:rsid w:val="000F692E"/>
    <w:rsid w:val="000F7099"/>
    <w:rsid w:val="000F7549"/>
    <w:rsid w:val="00100244"/>
    <w:rsid w:val="00103BCC"/>
    <w:rsid w:val="00113610"/>
    <w:rsid w:val="0012023A"/>
    <w:rsid w:val="00122AB4"/>
    <w:rsid w:val="001234C2"/>
    <w:rsid w:val="00123972"/>
    <w:rsid w:val="001325A5"/>
    <w:rsid w:val="00133E7D"/>
    <w:rsid w:val="001342DE"/>
    <w:rsid w:val="001373BE"/>
    <w:rsid w:val="0014165F"/>
    <w:rsid w:val="00144B0A"/>
    <w:rsid w:val="00145752"/>
    <w:rsid w:val="00146DA5"/>
    <w:rsid w:val="001471A8"/>
    <w:rsid w:val="00152505"/>
    <w:rsid w:val="00155DB3"/>
    <w:rsid w:val="00157027"/>
    <w:rsid w:val="001572BD"/>
    <w:rsid w:val="001609EC"/>
    <w:rsid w:val="00166275"/>
    <w:rsid w:val="0017037F"/>
    <w:rsid w:val="001748DF"/>
    <w:rsid w:val="0017784C"/>
    <w:rsid w:val="001921B3"/>
    <w:rsid w:val="00192C09"/>
    <w:rsid w:val="001930EE"/>
    <w:rsid w:val="00196478"/>
    <w:rsid w:val="0019786A"/>
    <w:rsid w:val="00197DC9"/>
    <w:rsid w:val="001A0406"/>
    <w:rsid w:val="001A24F8"/>
    <w:rsid w:val="001A3FEC"/>
    <w:rsid w:val="001A4346"/>
    <w:rsid w:val="001A73D9"/>
    <w:rsid w:val="001B2FDF"/>
    <w:rsid w:val="001B324F"/>
    <w:rsid w:val="001B344B"/>
    <w:rsid w:val="001C0C07"/>
    <w:rsid w:val="001C1E79"/>
    <w:rsid w:val="001C2119"/>
    <w:rsid w:val="001C310B"/>
    <w:rsid w:val="001C392C"/>
    <w:rsid w:val="001C4E29"/>
    <w:rsid w:val="001C574A"/>
    <w:rsid w:val="001D0324"/>
    <w:rsid w:val="001D1DA4"/>
    <w:rsid w:val="001D53FD"/>
    <w:rsid w:val="001F3150"/>
    <w:rsid w:val="00200510"/>
    <w:rsid w:val="0020081E"/>
    <w:rsid w:val="00203191"/>
    <w:rsid w:val="002070FA"/>
    <w:rsid w:val="00215962"/>
    <w:rsid w:val="00216A38"/>
    <w:rsid w:val="0022120B"/>
    <w:rsid w:val="00221647"/>
    <w:rsid w:val="002272EA"/>
    <w:rsid w:val="002276B1"/>
    <w:rsid w:val="00231FB1"/>
    <w:rsid w:val="0024187B"/>
    <w:rsid w:val="0024534E"/>
    <w:rsid w:val="00251562"/>
    <w:rsid w:val="00262385"/>
    <w:rsid w:val="00267B41"/>
    <w:rsid w:val="00270858"/>
    <w:rsid w:val="00275328"/>
    <w:rsid w:val="002760B9"/>
    <w:rsid w:val="00276C15"/>
    <w:rsid w:val="002770A7"/>
    <w:rsid w:val="00280B01"/>
    <w:rsid w:val="00282D72"/>
    <w:rsid w:val="00285CF4"/>
    <w:rsid w:val="002867C9"/>
    <w:rsid w:val="00286941"/>
    <w:rsid w:val="002931D5"/>
    <w:rsid w:val="00293B3E"/>
    <w:rsid w:val="00294CC2"/>
    <w:rsid w:val="00295B30"/>
    <w:rsid w:val="00295FF4"/>
    <w:rsid w:val="0029644F"/>
    <w:rsid w:val="002A41A5"/>
    <w:rsid w:val="002A42F4"/>
    <w:rsid w:val="002B18A3"/>
    <w:rsid w:val="002B334C"/>
    <w:rsid w:val="002B4844"/>
    <w:rsid w:val="002B5C80"/>
    <w:rsid w:val="002B7F99"/>
    <w:rsid w:val="002C0AE6"/>
    <w:rsid w:val="002C0F8E"/>
    <w:rsid w:val="002C1FCA"/>
    <w:rsid w:val="002C2814"/>
    <w:rsid w:val="002C63A4"/>
    <w:rsid w:val="002C7E93"/>
    <w:rsid w:val="002D0E41"/>
    <w:rsid w:val="002D1A2F"/>
    <w:rsid w:val="002D30A8"/>
    <w:rsid w:val="002D4530"/>
    <w:rsid w:val="002D484D"/>
    <w:rsid w:val="002E0341"/>
    <w:rsid w:val="002E5720"/>
    <w:rsid w:val="002E6958"/>
    <w:rsid w:val="002E740C"/>
    <w:rsid w:val="002F5830"/>
    <w:rsid w:val="002F658D"/>
    <w:rsid w:val="002F7364"/>
    <w:rsid w:val="00300EA3"/>
    <w:rsid w:val="003027FD"/>
    <w:rsid w:val="00304BEE"/>
    <w:rsid w:val="00307321"/>
    <w:rsid w:val="00310517"/>
    <w:rsid w:val="0032217C"/>
    <w:rsid w:val="00323F50"/>
    <w:rsid w:val="00334C02"/>
    <w:rsid w:val="0034008A"/>
    <w:rsid w:val="00340E0E"/>
    <w:rsid w:val="00342399"/>
    <w:rsid w:val="003446FC"/>
    <w:rsid w:val="00347310"/>
    <w:rsid w:val="00347B52"/>
    <w:rsid w:val="00350D31"/>
    <w:rsid w:val="00351FC7"/>
    <w:rsid w:val="0035399C"/>
    <w:rsid w:val="003544BE"/>
    <w:rsid w:val="00360CB4"/>
    <w:rsid w:val="0036148C"/>
    <w:rsid w:val="00364BF7"/>
    <w:rsid w:val="00366BC9"/>
    <w:rsid w:val="003779BB"/>
    <w:rsid w:val="00380A68"/>
    <w:rsid w:val="00380D8F"/>
    <w:rsid w:val="003834F1"/>
    <w:rsid w:val="00384164"/>
    <w:rsid w:val="00384DAE"/>
    <w:rsid w:val="003860E5"/>
    <w:rsid w:val="003871FC"/>
    <w:rsid w:val="00393177"/>
    <w:rsid w:val="00393C18"/>
    <w:rsid w:val="00397584"/>
    <w:rsid w:val="003A234A"/>
    <w:rsid w:val="003A2816"/>
    <w:rsid w:val="003B453E"/>
    <w:rsid w:val="003B6996"/>
    <w:rsid w:val="003B7859"/>
    <w:rsid w:val="003C0B12"/>
    <w:rsid w:val="003C3E36"/>
    <w:rsid w:val="003C5799"/>
    <w:rsid w:val="003C692F"/>
    <w:rsid w:val="003D05C6"/>
    <w:rsid w:val="003D26EB"/>
    <w:rsid w:val="003D3147"/>
    <w:rsid w:val="003D369F"/>
    <w:rsid w:val="003D4011"/>
    <w:rsid w:val="003D411C"/>
    <w:rsid w:val="003D4B82"/>
    <w:rsid w:val="003D6369"/>
    <w:rsid w:val="003D7880"/>
    <w:rsid w:val="003E0D10"/>
    <w:rsid w:val="003E3255"/>
    <w:rsid w:val="003E365F"/>
    <w:rsid w:val="003E4260"/>
    <w:rsid w:val="003E4BFD"/>
    <w:rsid w:val="003E5F40"/>
    <w:rsid w:val="003E78FF"/>
    <w:rsid w:val="003E7A53"/>
    <w:rsid w:val="003F6160"/>
    <w:rsid w:val="003F769A"/>
    <w:rsid w:val="004010A5"/>
    <w:rsid w:val="004041E7"/>
    <w:rsid w:val="004068FA"/>
    <w:rsid w:val="00406E21"/>
    <w:rsid w:val="00410D6B"/>
    <w:rsid w:val="004113C8"/>
    <w:rsid w:val="00411816"/>
    <w:rsid w:val="00413EF8"/>
    <w:rsid w:val="004148AA"/>
    <w:rsid w:val="00415C43"/>
    <w:rsid w:val="0041626F"/>
    <w:rsid w:val="00421B91"/>
    <w:rsid w:val="00427BB1"/>
    <w:rsid w:val="00433606"/>
    <w:rsid w:val="00434718"/>
    <w:rsid w:val="00436804"/>
    <w:rsid w:val="00440307"/>
    <w:rsid w:val="00443299"/>
    <w:rsid w:val="0044601C"/>
    <w:rsid w:val="00450EFD"/>
    <w:rsid w:val="00453AD2"/>
    <w:rsid w:val="00454C16"/>
    <w:rsid w:val="004606B9"/>
    <w:rsid w:val="004648BB"/>
    <w:rsid w:val="00467E5D"/>
    <w:rsid w:val="00467EBE"/>
    <w:rsid w:val="004735A5"/>
    <w:rsid w:val="004737A3"/>
    <w:rsid w:val="00474AA4"/>
    <w:rsid w:val="00481919"/>
    <w:rsid w:val="00486889"/>
    <w:rsid w:val="0049089A"/>
    <w:rsid w:val="004966CD"/>
    <w:rsid w:val="00496E7B"/>
    <w:rsid w:val="004A0EF5"/>
    <w:rsid w:val="004A2DF1"/>
    <w:rsid w:val="004A313A"/>
    <w:rsid w:val="004A37EA"/>
    <w:rsid w:val="004A587E"/>
    <w:rsid w:val="004A7720"/>
    <w:rsid w:val="004B0887"/>
    <w:rsid w:val="004B402F"/>
    <w:rsid w:val="004C24A7"/>
    <w:rsid w:val="004C24DF"/>
    <w:rsid w:val="004C3104"/>
    <w:rsid w:val="004C3294"/>
    <w:rsid w:val="004C65B4"/>
    <w:rsid w:val="004C72BC"/>
    <w:rsid w:val="004C736B"/>
    <w:rsid w:val="004D288A"/>
    <w:rsid w:val="004E1A62"/>
    <w:rsid w:val="004F1960"/>
    <w:rsid w:val="004F1DDA"/>
    <w:rsid w:val="004F266F"/>
    <w:rsid w:val="004F7596"/>
    <w:rsid w:val="00500376"/>
    <w:rsid w:val="00501A3D"/>
    <w:rsid w:val="005031AF"/>
    <w:rsid w:val="005032BF"/>
    <w:rsid w:val="005033D8"/>
    <w:rsid w:val="005035A9"/>
    <w:rsid w:val="00506A45"/>
    <w:rsid w:val="00510E87"/>
    <w:rsid w:val="00512499"/>
    <w:rsid w:val="005138D3"/>
    <w:rsid w:val="00515864"/>
    <w:rsid w:val="005159AA"/>
    <w:rsid w:val="00515F92"/>
    <w:rsid w:val="00516C6C"/>
    <w:rsid w:val="00520870"/>
    <w:rsid w:val="00523DD4"/>
    <w:rsid w:val="0052730C"/>
    <w:rsid w:val="00530A03"/>
    <w:rsid w:val="00531180"/>
    <w:rsid w:val="00532C55"/>
    <w:rsid w:val="00544948"/>
    <w:rsid w:val="005466D1"/>
    <w:rsid w:val="00554376"/>
    <w:rsid w:val="00556AB9"/>
    <w:rsid w:val="00556D9D"/>
    <w:rsid w:val="0056609F"/>
    <w:rsid w:val="005710A2"/>
    <w:rsid w:val="00571116"/>
    <w:rsid w:val="00574E0F"/>
    <w:rsid w:val="00583FC5"/>
    <w:rsid w:val="005903C2"/>
    <w:rsid w:val="005926CA"/>
    <w:rsid w:val="005A0E82"/>
    <w:rsid w:val="005A378F"/>
    <w:rsid w:val="005A758D"/>
    <w:rsid w:val="005A7897"/>
    <w:rsid w:val="005B55F0"/>
    <w:rsid w:val="005B56DD"/>
    <w:rsid w:val="005B73A6"/>
    <w:rsid w:val="005C06CD"/>
    <w:rsid w:val="005C0CE6"/>
    <w:rsid w:val="005C36B4"/>
    <w:rsid w:val="005C3955"/>
    <w:rsid w:val="005C4296"/>
    <w:rsid w:val="005C5D39"/>
    <w:rsid w:val="005C6050"/>
    <w:rsid w:val="005D494F"/>
    <w:rsid w:val="005D50D4"/>
    <w:rsid w:val="005D58F4"/>
    <w:rsid w:val="005E0761"/>
    <w:rsid w:val="005E5709"/>
    <w:rsid w:val="005E719A"/>
    <w:rsid w:val="005F3660"/>
    <w:rsid w:val="005F6102"/>
    <w:rsid w:val="006051C0"/>
    <w:rsid w:val="006160E4"/>
    <w:rsid w:val="00621D9B"/>
    <w:rsid w:val="00622849"/>
    <w:rsid w:val="00626024"/>
    <w:rsid w:val="0062714E"/>
    <w:rsid w:val="00630EBC"/>
    <w:rsid w:val="00631504"/>
    <w:rsid w:val="006352CB"/>
    <w:rsid w:val="00642B48"/>
    <w:rsid w:val="0064416E"/>
    <w:rsid w:val="00644C16"/>
    <w:rsid w:val="00645067"/>
    <w:rsid w:val="006500B0"/>
    <w:rsid w:val="006533D5"/>
    <w:rsid w:val="006537E3"/>
    <w:rsid w:val="00653C69"/>
    <w:rsid w:val="006545E6"/>
    <w:rsid w:val="006557A4"/>
    <w:rsid w:val="00655D0B"/>
    <w:rsid w:val="00655E7E"/>
    <w:rsid w:val="00661631"/>
    <w:rsid w:val="00663B7B"/>
    <w:rsid w:val="00665AB9"/>
    <w:rsid w:val="00667302"/>
    <w:rsid w:val="0067018E"/>
    <w:rsid w:val="0067081F"/>
    <w:rsid w:val="00670A5E"/>
    <w:rsid w:val="00673C0F"/>
    <w:rsid w:val="0067413D"/>
    <w:rsid w:val="006756B2"/>
    <w:rsid w:val="00680441"/>
    <w:rsid w:val="0068421D"/>
    <w:rsid w:val="006901C5"/>
    <w:rsid w:val="00690A41"/>
    <w:rsid w:val="00691CF3"/>
    <w:rsid w:val="006925FF"/>
    <w:rsid w:val="006A48C0"/>
    <w:rsid w:val="006B3C53"/>
    <w:rsid w:val="006B71B0"/>
    <w:rsid w:val="006B7630"/>
    <w:rsid w:val="006C4EB5"/>
    <w:rsid w:val="006C638C"/>
    <w:rsid w:val="006C6C1E"/>
    <w:rsid w:val="006D0530"/>
    <w:rsid w:val="006D0B6A"/>
    <w:rsid w:val="006D3175"/>
    <w:rsid w:val="006D3DB6"/>
    <w:rsid w:val="006D6513"/>
    <w:rsid w:val="006D652F"/>
    <w:rsid w:val="006E30FF"/>
    <w:rsid w:val="006E3628"/>
    <w:rsid w:val="006E4D8B"/>
    <w:rsid w:val="006E744D"/>
    <w:rsid w:val="006F071D"/>
    <w:rsid w:val="00710512"/>
    <w:rsid w:val="00711EA7"/>
    <w:rsid w:val="00712345"/>
    <w:rsid w:val="007161CB"/>
    <w:rsid w:val="00721DFF"/>
    <w:rsid w:val="0072526A"/>
    <w:rsid w:val="0072623F"/>
    <w:rsid w:val="00726715"/>
    <w:rsid w:val="00731DC3"/>
    <w:rsid w:val="00731E51"/>
    <w:rsid w:val="00732B2B"/>
    <w:rsid w:val="00734005"/>
    <w:rsid w:val="0073655A"/>
    <w:rsid w:val="00736B53"/>
    <w:rsid w:val="00737BAF"/>
    <w:rsid w:val="00747A30"/>
    <w:rsid w:val="00756411"/>
    <w:rsid w:val="00760CF1"/>
    <w:rsid w:val="00763463"/>
    <w:rsid w:val="0076393C"/>
    <w:rsid w:val="007700C0"/>
    <w:rsid w:val="0077018C"/>
    <w:rsid w:val="00771BE6"/>
    <w:rsid w:val="0077322D"/>
    <w:rsid w:val="00776D1A"/>
    <w:rsid w:val="00782741"/>
    <w:rsid w:val="00782AFC"/>
    <w:rsid w:val="00782F35"/>
    <w:rsid w:val="00783F81"/>
    <w:rsid w:val="0078532D"/>
    <w:rsid w:val="00786734"/>
    <w:rsid w:val="007916A8"/>
    <w:rsid w:val="00794DFB"/>
    <w:rsid w:val="00795DAF"/>
    <w:rsid w:val="0079685D"/>
    <w:rsid w:val="0079698D"/>
    <w:rsid w:val="007978F9"/>
    <w:rsid w:val="007A12E3"/>
    <w:rsid w:val="007A2BB9"/>
    <w:rsid w:val="007A49C6"/>
    <w:rsid w:val="007A6496"/>
    <w:rsid w:val="007B2F8F"/>
    <w:rsid w:val="007C0A58"/>
    <w:rsid w:val="007C44CC"/>
    <w:rsid w:val="007C465C"/>
    <w:rsid w:val="007C5AF9"/>
    <w:rsid w:val="007C5F27"/>
    <w:rsid w:val="007C6028"/>
    <w:rsid w:val="007D08AF"/>
    <w:rsid w:val="007D1193"/>
    <w:rsid w:val="007D1989"/>
    <w:rsid w:val="007D3AA6"/>
    <w:rsid w:val="007D4D4E"/>
    <w:rsid w:val="007D4FBE"/>
    <w:rsid w:val="007E39A9"/>
    <w:rsid w:val="007E582E"/>
    <w:rsid w:val="007E60E8"/>
    <w:rsid w:val="007E6D16"/>
    <w:rsid w:val="007E6F13"/>
    <w:rsid w:val="007E707A"/>
    <w:rsid w:val="007F0B60"/>
    <w:rsid w:val="007F0FB9"/>
    <w:rsid w:val="007F7209"/>
    <w:rsid w:val="007F7296"/>
    <w:rsid w:val="007F778D"/>
    <w:rsid w:val="00800772"/>
    <w:rsid w:val="0080094F"/>
    <w:rsid w:val="00800F95"/>
    <w:rsid w:val="00802217"/>
    <w:rsid w:val="0080394F"/>
    <w:rsid w:val="008055C6"/>
    <w:rsid w:val="0080762A"/>
    <w:rsid w:val="008111BF"/>
    <w:rsid w:val="00812469"/>
    <w:rsid w:val="008275BD"/>
    <w:rsid w:val="008348D7"/>
    <w:rsid w:val="00835261"/>
    <w:rsid w:val="00835BA0"/>
    <w:rsid w:val="0083679A"/>
    <w:rsid w:val="00836CE8"/>
    <w:rsid w:val="0083793B"/>
    <w:rsid w:val="00840760"/>
    <w:rsid w:val="00840C43"/>
    <w:rsid w:val="00841BCD"/>
    <w:rsid w:val="00851AC4"/>
    <w:rsid w:val="008522E4"/>
    <w:rsid w:val="00853B49"/>
    <w:rsid w:val="00857A48"/>
    <w:rsid w:val="00857D64"/>
    <w:rsid w:val="00860948"/>
    <w:rsid w:val="0086189B"/>
    <w:rsid w:val="00862165"/>
    <w:rsid w:val="008626F6"/>
    <w:rsid w:val="00862A29"/>
    <w:rsid w:val="00867164"/>
    <w:rsid w:val="008675E6"/>
    <w:rsid w:val="008700A4"/>
    <w:rsid w:val="00870137"/>
    <w:rsid w:val="008736F7"/>
    <w:rsid w:val="00873E5F"/>
    <w:rsid w:val="00874EEF"/>
    <w:rsid w:val="00876329"/>
    <w:rsid w:val="00876365"/>
    <w:rsid w:val="00876EA1"/>
    <w:rsid w:val="0087778D"/>
    <w:rsid w:val="00883267"/>
    <w:rsid w:val="00884396"/>
    <w:rsid w:val="00885CF7"/>
    <w:rsid w:val="0088607E"/>
    <w:rsid w:val="008936F8"/>
    <w:rsid w:val="00893B24"/>
    <w:rsid w:val="00893FDB"/>
    <w:rsid w:val="008A0F3E"/>
    <w:rsid w:val="008A2F54"/>
    <w:rsid w:val="008A450B"/>
    <w:rsid w:val="008A60D3"/>
    <w:rsid w:val="008B118B"/>
    <w:rsid w:val="008B3512"/>
    <w:rsid w:val="008B4BBD"/>
    <w:rsid w:val="008B79ED"/>
    <w:rsid w:val="008B7B62"/>
    <w:rsid w:val="008C37BE"/>
    <w:rsid w:val="008C4D6C"/>
    <w:rsid w:val="008D3D60"/>
    <w:rsid w:val="008E074C"/>
    <w:rsid w:val="008E551E"/>
    <w:rsid w:val="008E68A0"/>
    <w:rsid w:val="008F013A"/>
    <w:rsid w:val="008F4300"/>
    <w:rsid w:val="008F46E6"/>
    <w:rsid w:val="008F75C5"/>
    <w:rsid w:val="00903A79"/>
    <w:rsid w:val="00904344"/>
    <w:rsid w:val="00906744"/>
    <w:rsid w:val="00906F2C"/>
    <w:rsid w:val="00910C51"/>
    <w:rsid w:val="00913CE2"/>
    <w:rsid w:val="00920902"/>
    <w:rsid w:val="00920C86"/>
    <w:rsid w:val="00927CF6"/>
    <w:rsid w:val="00930EEA"/>
    <w:rsid w:val="00933ECB"/>
    <w:rsid w:val="00937AD1"/>
    <w:rsid w:val="00940FDB"/>
    <w:rsid w:val="0094239E"/>
    <w:rsid w:val="00947FEC"/>
    <w:rsid w:val="00950101"/>
    <w:rsid w:val="00953886"/>
    <w:rsid w:val="0095585F"/>
    <w:rsid w:val="0096167B"/>
    <w:rsid w:val="00961751"/>
    <w:rsid w:val="009638FF"/>
    <w:rsid w:val="00965EEF"/>
    <w:rsid w:val="0096749E"/>
    <w:rsid w:val="0097026E"/>
    <w:rsid w:val="00971F2C"/>
    <w:rsid w:val="00977B8B"/>
    <w:rsid w:val="0098030C"/>
    <w:rsid w:val="00981A7B"/>
    <w:rsid w:val="00986DED"/>
    <w:rsid w:val="00987BFE"/>
    <w:rsid w:val="009948F0"/>
    <w:rsid w:val="00996A06"/>
    <w:rsid w:val="009973C3"/>
    <w:rsid w:val="009A0A99"/>
    <w:rsid w:val="009A103B"/>
    <w:rsid w:val="009A14CE"/>
    <w:rsid w:val="009A2760"/>
    <w:rsid w:val="009B2097"/>
    <w:rsid w:val="009B44E7"/>
    <w:rsid w:val="009B65A1"/>
    <w:rsid w:val="009C4A84"/>
    <w:rsid w:val="009D4FBF"/>
    <w:rsid w:val="009E2251"/>
    <w:rsid w:val="009E45F2"/>
    <w:rsid w:val="009E5FE1"/>
    <w:rsid w:val="009E6CE3"/>
    <w:rsid w:val="009F0B8F"/>
    <w:rsid w:val="009F3BE7"/>
    <w:rsid w:val="009F641A"/>
    <w:rsid w:val="009F72B8"/>
    <w:rsid w:val="009F74A3"/>
    <w:rsid w:val="00A01296"/>
    <w:rsid w:val="00A132EF"/>
    <w:rsid w:val="00A16887"/>
    <w:rsid w:val="00A16DB4"/>
    <w:rsid w:val="00A17FAD"/>
    <w:rsid w:val="00A20DBB"/>
    <w:rsid w:val="00A27D48"/>
    <w:rsid w:val="00A30D46"/>
    <w:rsid w:val="00A31A0F"/>
    <w:rsid w:val="00A34357"/>
    <w:rsid w:val="00A35BEB"/>
    <w:rsid w:val="00A3692A"/>
    <w:rsid w:val="00A37725"/>
    <w:rsid w:val="00A40B89"/>
    <w:rsid w:val="00A41DAF"/>
    <w:rsid w:val="00A4230F"/>
    <w:rsid w:val="00A478FD"/>
    <w:rsid w:val="00A509E3"/>
    <w:rsid w:val="00A52795"/>
    <w:rsid w:val="00A55221"/>
    <w:rsid w:val="00A726F7"/>
    <w:rsid w:val="00A728C4"/>
    <w:rsid w:val="00A84E75"/>
    <w:rsid w:val="00A85A87"/>
    <w:rsid w:val="00A8702E"/>
    <w:rsid w:val="00A87B1D"/>
    <w:rsid w:val="00A901EB"/>
    <w:rsid w:val="00A901FD"/>
    <w:rsid w:val="00A9260F"/>
    <w:rsid w:val="00A977C6"/>
    <w:rsid w:val="00AA6B32"/>
    <w:rsid w:val="00AA7606"/>
    <w:rsid w:val="00AA7819"/>
    <w:rsid w:val="00AB0295"/>
    <w:rsid w:val="00AB7455"/>
    <w:rsid w:val="00AC4192"/>
    <w:rsid w:val="00AD059C"/>
    <w:rsid w:val="00AD16BF"/>
    <w:rsid w:val="00AD2D09"/>
    <w:rsid w:val="00AD58BF"/>
    <w:rsid w:val="00AD5A0D"/>
    <w:rsid w:val="00AE0D26"/>
    <w:rsid w:val="00AE64D6"/>
    <w:rsid w:val="00AF19A7"/>
    <w:rsid w:val="00AF1C80"/>
    <w:rsid w:val="00AF68AB"/>
    <w:rsid w:val="00B00DBE"/>
    <w:rsid w:val="00B07911"/>
    <w:rsid w:val="00B11B8D"/>
    <w:rsid w:val="00B169AE"/>
    <w:rsid w:val="00B173FF"/>
    <w:rsid w:val="00B21BD1"/>
    <w:rsid w:val="00B23CA7"/>
    <w:rsid w:val="00B23D98"/>
    <w:rsid w:val="00B24024"/>
    <w:rsid w:val="00B25D44"/>
    <w:rsid w:val="00B46377"/>
    <w:rsid w:val="00B538C4"/>
    <w:rsid w:val="00B54FA9"/>
    <w:rsid w:val="00B72030"/>
    <w:rsid w:val="00B756D4"/>
    <w:rsid w:val="00B80651"/>
    <w:rsid w:val="00B80EB2"/>
    <w:rsid w:val="00B82A85"/>
    <w:rsid w:val="00B920E8"/>
    <w:rsid w:val="00B93CB2"/>
    <w:rsid w:val="00B954AD"/>
    <w:rsid w:val="00B960FF"/>
    <w:rsid w:val="00BA1606"/>
    <w:rsid w:val="00BA36E8"/>
    <w:rsid w:val="00BA56D2"/>
    <w:rsid w:val="00BB1F4E"/>
    <w:rsid w:val="00BB5491"/>
    <w:rsid w:val="00BB61DA"/>
    <w:rsid w:val="00BD0430"/>
    <w:rsid w:val="00BD3BEA"/>
    <w:rsid w:val="00BD41A1"/>
    <w:rsid w:val="00BD7308"/>
    <w:rsid w:val="00BE18B2"/>
    <w:rsid w:val="00BE6A52"/>
    <w:rsid w:val="00BF1CE8"/>
    <w:rsid w:val="00BF2979"/>
    <w:rsid w:val="00C021D8"/>
    <w:rsid w:val="00C02B25"/>
    <w:rsid w:val="00C04492"/>
    <w:rsid w:val="00C054D0"/>
    <w:rsid w:val="00C06F51"/>
    <w:rsid w:val="00C11251"/>
    <w:rsid w:val="00C1159B"/>
    <w:rsid w:val="00C1199A"/>
    <w:rsid w:val="00C12101"/>
    <w:rsid w:val="00C2221A"/>
    <w:rsid w:val="00C276FE"/>
    <w:rsid w:val="00C31202"/>
    <w:rsid w:val="00C31F55"/>
    <w:rsid w:val="00C331AD"/>
    <w:rsid w:val="00C40AB1"/>
    <w:rsid w:val="00C4239F"/>
    <w:rsid w:val="00C44FD4"/>
    <w:rsid w:val="00C450BC"/>
    <w:rsid w:val="00C45559"/>
    <w:rsid w:val="00C465F1"/>
    <w:rsid w:val="00C5005B"/>
    <w:rsid w:val="00C5119F"/>
    <w:rsid w:val="00C553C8"/>
    <w:rsid w:val="00C56CC7"/>
    <w:rsid w:val="00C56EAB"/>
    <w:rsid w:val="00C62FEC"/>
    <w:rsid w:val="00C64A27"/>
    <w:rsid w:val="00C65E09"/>
    <w:rsid w:val="00C66B3E"/>
    <w:rsid w:val="00C73F91"/>
    <w:rsid w:val="00C7512C"/>
    <w:rsid w:val="00C756AA"/>
    <w:rsid w:val="00C76217"/>
    <w:rsid w:val="00C81AA0"/>
    <w:rsid w:val="00C827D9"/>
    <w:rsid w:val="00C84EDE"/>
    <w:rsid w:val="00C867C7"/>
    <w:rsid w:val="00C874C6"/>
    <w:rsid w:val="00C87A1F"/>
    <w:rsid w:val="00C9360A"/>
    <w:rsid w:val="00CA39E3"/>
    <w:rsid w:val="00CA49F2"/>
    <w:rsid w:val="00CA7818"/>
    <w:rsid w:val="00CA7B0E"/>
    <w:rsid w:val="00CB0307"/>
    <w:rsid w:val="00CB7A11"/>
    <w:rsid w:val="00CB7FBD"/>
    <w:rsid w:val="00CC0255"/>
    <w:rsid w:val="00CC5036"/>
    <w:rsid w:val="00CC5FF4"/>
    <w:rsid w:val="00CD1D3A"/>
    <w:rsid w:val="00CD6402"/>
    <w:rsid w:val="00CD642E"/>
    <w:rsid w:val="00CD71A8"/>
    <w:rsid w:val="00CE3592"/>
    <w:rsid w:val="00CE5684"/>
    <w:rsid w:val="00CF0C87"/>
    <w:rsid w:val="00CF39FF"/>
    <w:rsid w:val="00CF3DDE"/>
    <w:rsid w:val="00CF69EA"/>
    <w:rsid w:val="00D02833"/>
    <w:rsid w:val="00D05676"/>
    <w:rsid w:val="00D067E5"/>
    <w:rsid w:val="00D11196"/>
    <w:rsid w:val="00D13E36"/>
    <w:rsid w:val="00D14662"/>
    <w:rsid w:val="00D24949"/>
    <w:rsid w:val="00D27843"/>
    <w:rsid w:val="00D30442"/>
    <w:rsid w:val="00D313A8"/>
    <w:rsid w:val="00D31F63"/>
    <w:rsid w:val="00D321E3"/>
    <w:rsid w:val="00D331FD"/>
    <w:rsid w:val="00D355C7"/>
    <w:rsid w:val="00D41382"/>
    <w:rsid w:val="00D44B01"/>
    <w:rsid w:val="00D57E23"/>
    <w:rsid w:val="00D62782"/>
    <w:rsid w:val="00D645C4"/>
    <w:rsid w:val="00D653A1"/>
    <w:rsid w:val="00D660C0"/>
    <w:rsid w:val="00D673E2"/>
    <w:rsid w:val="00D67986"/>
    <w:rsid w:val="00D804E8"/>
    <w:rsid w:val="00D814D5"/>
    <w:rsid w:val="00D92E0D"/>
    <w:rsid w:val="00D942ED"/>
    <w:rsid w:val="00DA238B"/>
    <w:rsid w:val="00DA2709"/>
    <w:rsid w:val="00DA29AC"/>
    <w:rsid w:val="00DA51E2"/>
    <w:rsid w:val="00DB453C"/>
    <w:rsid w:val="00DB7E42"/>
    <w:rsid w:val="00DC0709"/>
    <w:rsid w:val="00DC1DEA"/>
    <w:rsid w:val="00DC4DFA"/>
    <w:rsid w:val="00DD3794"/>
    <w:rsid w:val="00DE0413"/>
    <w:rsid w:val="00DE2346"/>
    <w:rsid w:val="00DE30F8"/>
    <w:rsid w:val="00DE6375"/>
    <w:rsid w:val="00DE6F19"/>
    <w:rsid w:val="00DE7006"/>
    <w:rsid w:val="00DF0957"/>
    <w:rsid w:val="00DF0F80"/>
    <w:rsid w:val="00DF183D"/>
    <w:rsid w:val="00DF4C87"/>
    <w:rsid w:val="00E0031B"/>
    <w:rsid w:val="00E02192"/>
    <w:rsid w:val="00E035A7"/>
    <w:rsid w:val="00E0527A"/>
    <w:rsid w:val="00E06D21"/>
    <w:rsid w:val="00E073CF"/>
    <w:rsid w:val="00E113EA"/>
    <w:rsid w:val="00E12754"/>
    <w:rsid w:val="00E1353B"/>
    <w:rsid w:val="00E13876"/>
    <w:rsid w:val="00E14F68"/>
    <w:rsid w:val="00E222BD"/>
    <w:rsid w:val="00E26D8D"/>
    <w:rsid w:val="00E35DCD"/>
    <w:rsid w:val="00E35F27"/>
    <w:rsid w:val="00E365AF"/>
    <w:rsid w:val="00E37AE3"/>
    <w:rsid w:val="00E405C2"/>
    <w:rsid w:val="00E413D9"/>
    <w:rsid w:val="00E47B2B"/>
    <w:rsid w:val="00E47E07"/>
    <w:rsid w:val="00E502BE"/>
    <w:rsid w:val="00E50388"/>
    <w:rsid w:val="00E51E63"/>
    <w:rsid w:val="00E5543B"/>
    <w:rsid w:val="00E60BCF"/>
    <w:rsid w:val="00E628C1"/>
    <w:rsid w:val="00E62EBE"/>
    <w:rsid w:val="00E63D71"/>
    <w:rsid w:val="00E65627"/>
    <w:rsid w:val="00E67534"/>
    <w:rsid w:val="00E70BE6"/>
    <w:rsid w:val="00E71A07"/>
    <w:rsid w:val="00E74E8A"/>
    <w:rsid w:val="00E75936"/>
    <w:rsid w:val="00E76F34"/>
    <w:rsid w:val="00E818EF"/>
    <w:rsid w:val="00E85CFE"/>
    <w:rsid w:val="00E865CA"/>
    <w:rsid w:val="00E86F1B"/>
    <w:rsid w:val="00E915E9"/>
    <w:rsid w:val="00E92E31"/>
    <w:rsid w:val="00E933A4"/>
    <w:rsid w:val="00E94699"/>
    <w:rsid w:val="00E952CA"/>
    <w:rsid w:val="00E96024"/>
    <w:rsid w:val="00E96F7F"/>
    <w:rsid w:val="00E97890"/>
    <w:rsid w:val="00EA1F9D"/>
    <w:rsid w:val="00EA37C4"/>
    <w:rsid w:val="00EA6D68"/>
    <w:rsid w:val="00EB25BE"/>
    <w:rsid w:val="00EB3F98"/>
    <w:rsid w:val="00EB5343"/>
    <w:rsid w:val="00EB6A28"/>
    <w:rsid w:val="00EB6E1E"/>
    <w:rsid w:val="00EB7EF4"/>
    <w:rsid w:val="00EC180D"/>
    <w:rsid w:val="00EC5EE5"/>
    <w:rsid w:val="00EC7E55"/>
    <w:rsid w:val="00ED1B52"/>
    <w:rsid w:val="00ED23B1"/>
    <w:rsid w:val="00ED3498"/>
    <w:rsid w:val="00ED3979"/>
    <w:rsid w:val="00ED615B"/>
    <w:rsid w:val="00ED782C"/>
    <w:rsid w:val="00EE30AB"/>
    <w:rsid w:val="00EE4D2B"/>
    <w:rsid w:val="00EE603E"/>
    <w:rsid w:val="00F10543"/>
    <w:rsid w:val="00F120C6"/>
    <w:rsid w:val="00F12150"/>
    <w:rsid w:val="00F128C3"/>
    <w:rsid w:val="00F12B7F"/>
    <w:rsid w:val="00F220AA"/>
    <w:rsid w:val="00F23731"/>
    <w:rsid w:val="00F24DCB"/>
    <w:rsid w:val="00F255A9"/>
    <w:rsid w:val="00F25F51"/>
    <w:rsid w:val="00F307F2"/>
    <w:rsid w:val="00F307F4"/>
    <w:rsid w:val="00F31789"/>
    <w:rsid w:val="00F31D34"/>
    <w:rsid w:val="00F34176"/>
    <w:rsid w:val="00F36995"/>
    <w:rsid w:val="00F3774A"/>
    <w:rsid w:val="00F37E8C"/>
    <w:rsid w:val="00F444FE"/>
    <w:rsid w:val="00F44E36"/>
    <w:rsid w:val="00F45AAF"/>
    <w:rsid w:val="00F4615E"/>
    <w:rsid w:val="00F50A30"/>
    <w:rsid w:val="00F53C56"/>
    <w:rsid w:val="00F54A68"/>
    <w:rsid w:val="00F55CC5"/>
    <w:rsid w:val="00F6191C"/>
    <w:rsid w:val="00F65984"/>
    <w:rsid w:val="00F67EDE"/>
    <w:rsid w:val="00F703E1"/>
    <w:rsid w:val="00F70C6C"/>
    <w:rsid w:val="00F71D8D"/>
    <w:rsid w:val="00F74886"/>
    <w:rsid w:val="00F76EFA"/>
    <w:rsid w:val="00F80A06"/>
    <w:rsid w:val="00F81B74"/>
    <w:rsid w:val="00F84010"/>
    <w:rsid w:val="00F84411"/>
    <w:rsid w:val="00F93509"/>
    <w:rsid w:val="00F94C03"/>
    <w:rsid w:val="00F97D13"/>
    <w:rsid w:val="00FA1F32"/>
    <w:rsid w:val="00FA5F95"/>
    <w:rsid w:val="00FA78AB"/>
    <w:rsid w:val="00FB0FDE"/>
    <w:rsid w:val="00FB4EB8"/>
    <w:rsid w:val="00FC4219"/>
    <w:rsid w:val="00FC6AE4"/>
    <w:rsid w:val="00FD3174"/>
    <w:rsid w:val="00FD449E"/>
    <w:rsid w:val="00FD6140"/>
    <w:rsid w:val="00FD67BA"/>
    <w:rsid w:val="00FD75D2"/>
    <w:rsid w:val="00FE4B41"/>
    <w:rsid w:val="00FE52D2"/>
    <w:rsid w:val="00FE63AB"/>
    <w:rsid w:val="00FE7897"/>
    <w:rsid w:val="00FF16BE"/>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F9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A06"/>
    <w:rPr>
      <w:sz w:val="24"/>
      <w:szCs w:val="24"/>
    </w:rPr>
  </w:style>
  <w:style w:type="paragraph" w:styleId="Heading1">
    <w:name w:val="heading 1"/>
    <w:basedOn w:val="Normal"/>
    <w:next w:val="Parastd"/>
    <w:qFormat/>
    <w:rsid w:val="00622849"/>
    <w:pPr>
      <w:keepNext/>
      <w:numPr>
        <w:numId w:val="1"/>
      </w:numPr>
      <w:spacing w:before="120" w:after="240"/>
      <w:outlineLvl w:val="0"/>
    </w:pPr>
    <w:rPr>
      <w:rFonts w:eastAsia="Times"/>
      <w:caps/>
      <w:szCs w:val="20"/>
      <w:u w:val="single"/>
    </w:rPr>
  </w:style>
  <w:style w:type="paragraph" w:styleId="Heading2">
    <w:name w:val="heading 2"/>
    <w:basedOn w:val="Normal"/>
    <w:next w:val="Parastd"/>
    <w:autoRedefine/>
    <w:qFormat/>
    <w:rsid w:val="00065AE7"/>
    <w:pPr>
      <w:keepNext/>
      <w:numPr>
        <w:ilvl w:val="1"/>
        <w:numId w:val="1"/>
      </w:numPr>
      <w:spacing w:before="360" w:after="240"/>
      <w:outlineLvl w:val="1"/>
    </w:pPr>
    <w:rPr>
      <w:rFonts w:eastAsia="Times"/>
      <w:caps/>
      <w:szCs w:val="20"/>
    </w:rPr>
  </w:style>
  <w:style w:type="paragraph" w:styleId="Heading3">
    <w:name w:val="heading 3"/>
    <w:basedOn w:val="Normal"/>
    <w:next w:val="Parastd"/>
    <w:autoRedefine/>
    <w:qFormat/>
    <w:rsid w:val="00E035A7"/>
    <w:pPr>
      <w:keepNext/>
      <w:numPr>
        <w:ilvl w:val="2"/>
        <w:numId w:val="1"/>
      </w:numPr>
      <w:spacing w:before="360" w:after="240"/>
      <w:outlineLvl w:val="2"/>
    </w:pPr>
    <w:rPr>
      <w:rFonts w:eastAsia="Times"/>
      <w:szCs w:val="20"/>
      <w:u w:val="single"/>
    </w:rPr>
  </w:style>
  <w:style w:type="paragraph" w:styleId="Heading4">
    <w:name w:val="heading 4"/>
    <w:basedOn w:val="Normal"/>
    <w:next w:val="Paranoindent"/>
    <w:link w:val="Heading4Char"/>
    <w:autoRedefine/>
    <w:qFormat/>
    <w:rsid w:val="00454C16"/>
    <w:pPr>
      <w:keepNext/>
      <w:numPr>
        <w:ilvl w:val="3"/>
        <w:numId w:val="1"/>
      </w:numPr>
      <w:spacing w:before="240" w:after="240"/>
      <w:outlineLvl w:val="3"/>
    </w:pPr>
    <w:rPr>
      <w:rFonts w:eastAsia="Times"/>
      <w:szCs w:val="20"/>
    </w:rPr>
  </w:style>
  <w:style w:type="paragraph" w:styleId="Heading5">
    <w:name w:val="heading 5"/>
    <w:basedOn w:val="Normal"/>
    <w:next w:val="Paranoindent"/>
    <w:link w:val="Heading5Char"/>
    <w:autoRedefine/>
    <w:qFormat/>
    <w:rsid w:val="00840760"/>
    <w:pPr>
      <w:keepNext/>
      <w:numPr>
        <w:ilvl w:val="4"/>
        <w:numId w:val="1"/>
      </w:numPr>
      <w:spacing w:before="240" w:after="240"/>
      <w:outlineLvl w:val="4"/>
    </w:pPr>
    <w:rPr>
      <w:rFonts w:eastAsia="Times"/>
      <w:szCs w:val="20"/>
    </w:rPr>
  </w:style>
  <w:style w:type="paragraph" w:styleId="Heading6">
    <w:name w:val="heading 6"/>
    <w:basedOn w:val="Normal"/>
    <w:next w:val="Paranoindent"/>
    <w:link w:val="Heading6Char"/>
    <w:autoRedefine/>
    <w:qFormat/>
    <w:rsid w:val="00304BEE"/>
    <w:pPr>
      <w:keepNext/>
      <w:numPr>
        <w:ilvl w:val="5"/>
        <w:numId w:val="1"/>
      </w:numPr>
      <w:spacing w:before="120" w:after="240"/>
      <w:outlineLvl w:val="5"/>
    </w:pPr>
    <w:rPr>
      <w:b/>
      <w:bCs/>
      <w:sz w:val="22"/>
      <w:szCs w:val="22"/>
    </w:rPr>
  </w:style>
  <w:style w:type="paragraph" w:styleId="Heading7">
    <w:name w:val="heading 7"/>
    <w:basedOn w:val="Normal"/>
    <w:next w:val="Paranoindent"/>
    <w:qFormat/>
    <w:rsid w:val="008B3512"/>
    <w:pPr>
      <w:numPr>
        <w:ilvl w:val="6"/>
        <w:numId w:val="1"/>
      </w:numPr>
      <w:spacing w:before="120" w:after="240"/>
      <w:outlineLvl w:val="6"/>
    </w:pPr>
  </w:style>
  <w:style w:type="paragraph" w:styleId="Heading8">
    <w:name w:val="heading 8"/>
    <w:basedOn w:val="Normal"/>
    <w:next w:val="Paranoindent"/>
    <w:qFormat/>
    <w:rsid w:val="008B3512"/>
    <w:pPr>
      <w:numPr>
        <w:ilvl w:val="7"/>
        <w:numId w:val="1"/>
      </w:numPr>
      <w:spacing w:before="120" w:after="240"/>
      <w:outlineLvl w:val="7"/>
    </w:pPr>
    <w:rPr>
      <w:i/>
      <w:iCs/>
    </w:rPr>
  </w:style>
  <w:style w:type="paragraph" w:styleId="Heading9">
    <w:name w:val="heading 9"/>
    <w:basedOn w:val="Normal"/>
    <w:next w:val="Paranoindent"/>
    <w:qFormat/>
    <w:rsid w:val="00EC180D"/>
    <w:pPr>
      <w:numPr>
        <w:ilvl w:val="8"/>
        <w:numId w:val="1"/>
      </w:numPr>
      <w:spacing w:before="120" w:after="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andardH">
    <w:name w:val="List_standard_H"/>
    <w:basedOn w:val="NoList"/>
    <w:rsid w:val="00D05676"/>
    <w:pPr>
      <w:numPr>
        <w:numId w:val="4"/>
      </w:numPr>
    </w:pPr>
  </w:style>
  <w:style w:type="paragraph" w:styleId="Caption">
    <w:name w:val="caption"/>
    <w:basedOn w:val="Normal"/>
    <w:next w:val="Normal"/>
    <w:rsid w:val="00782741"/>
    <w:pPr>
      <w:spacing w:after="360"/>
      <w:jc w:val="center"/>
    </w:pPr>
    <w:rPr>
      <w:b/>
      <w:bCs/>
      <w:szCs w:val="20"/>
    </w:rPr>
  </w:style>
  <w:style w:type="character" w:styleId="FollowedHyperlink">
    <w:name w:val="FollowedHyperlink"/>
    <w:basedOn w:val="DefaultParagraphFont"/>
    <w:rsid w:val="00630EBC"/>
    <w:rPr>
      <w:color w:val="800080" w:themeColor="followedHyperlink"/>
      <w:u w:val="single"/>
    </w:rPr>
  </w:style>
  <w:style w:type="paragraph" w:customStyle="1" w:styleId="FigureCaption">
    <w:name w:val="Figure Caption"/>
    <w:basedOn w:val="Normal"/>
    <w:next w:val="Parastd"/>
    <w:rsid w:val="00622849"/>
    <w:pPr>
      <w:spacing w:before="240" w:after="360"/>
      <w:jc w:val="center"/>
    </w:pPr>
    <w:rPr>
      <w:rFonts w:eastAsia="Times"/>
      <w:b/>
      <w:szCs w:val="20"/>
    </w:rPr>
  </w:style>
  <w:style w:type="paragraph" w:styleId="Footer">
    <w:name w:val="footer"/>
    <w:basedOn w:val="Normal"/>
    <w:rsid w:val="00782741"/>
    <w:pPr>
      <w:tabs>
        <w:tab w:val="center" w:pos="4320"/>
        <w:tab w:val="right" w:pos="8640"/>
      </w:tabs>
    </w:pPr>
  </w:style>
  <w:style w:type="character" w:styleId="FootnoteReference">
    <w:name w:val="footnote reference"/>
    <w:basedOn w:val="DefaultParagraphFont"/>
    <w:semiHidden/>
    <w:rsid w:val="00782741"/>
    <w:rPr>
      <w:vertAlign w:val="superscript"/>
    </w:rPr>
  </w:style>
  <w:style w:type="paragraph" w:styleId="FootnoteText">
    <w:name w:val="footnote text"/>
    <w:basedOn w:val="Normal"/>
    <w:link w:val="FootnoteTextChar"/>
    <w:semiHidden/>
    <w:rsid w:val="00782741"/>
    <w:pPr>
      <w:tabs>
        <w:tab w:val="left" w:pos="180"/>
      </w:tabs>
      <w:ind w:left="180" w:hanging="180"/>
      <w:jc w:val="both"/>
    </w:pPr>
    <w:rPr>
      <w:sz w:val="20"/>
      <w:szCs w:val="20"/>
    </w:rPr>
  </w:style>
  <w:style w:type="paragraph" w:customStyle="1" w:styleId="Graphic">
    <w:name w:val="Graphic"/>
    <w:basedOn w:val="Normal"/>
    <w:next w:val="FigureCaption"/>
    <w:rsid w:val="00622849"/>
    <w:pPr>
      <w:keepNext/>
      <w:spacing w:before="120"/>
      <w:jc w:val="center"/>
    </w:pPr>
    <w:rPr>
      <w:rFonts w:eastAsia="Times"/>
      <w:szCs w:val="20"/>
    </w:rPr>
  </w:style>
  <w:style w:type="paragraph" w:styleId="Header">
    <w:name w:val="header"/>
    <w:basedOn w:val="Normal"/>
    <w:rsid w:val="00157027"/>
    <w:pPr>
      <w:jc w:val="right"/>
    </w:pPr>
  </w:style>
  <w:style w:type="paragraph" w:styleId="ListBullet">
    <w:name w:val="List Bullet"/>
    <w:basedOn w:val="Normal"/>
    <w:rsid w:val="00782741"/>
    <w:pPr>
      <w:numPr>
        <w:numId w:val="2"/>
      </w:numPr>
      <w:spacing w:after="240"/>
      <w:ind w:left="0" w:firstLine="0"/>
      <w:jc w:val="both"/>
    </w:pPr>
  </w:style>
  <w:style w:type="paragraph" w:customStyle="1" w:styleId="ListDash">
    <w:name w:val="List Dash"/>
    <w:basedOn w:val="Normal"/>
    <w:rsid w:val="00782741"/>
    <w:pPr>
      <w:numPr>
        <w:numId w:val="3"/>
      </w:numPr>
      <w:tabs>
        <w:tab w:val="clear" w:pos="2520"/>
        <w:tab w:val="num" w:pos="360"/>
      </w:tabs>
      <w:spacing w:after="240"/>
      <w:ind w:left="0" w:firstLine="0"/>
      <w:jc w:val="both"/>
    </w:pPr>
  </w:style>
  <w:style w:type="character" w:styleId="PageNumber">
    <w:name w:val="page number"/>
    <w:basedOn w:val="DefaultParagraphFont"/>
    <w:rsid w:val="00782741"/>
  </w:style>
  <w:style w:type="paragraph" w:customStyle="1" w:styleId="Parastd">
    <w:name w:val="Para:std"/>
    <w:basedOn w:val="Normal"/>
    <w:rsid w:val="00782741"/>
    <w:pPr>
      <w:spacing w:after="240"/>
      <w:ind w:firstLine="1440"/>
      <w:jc w:val="both"/>
    </w:pPr>
  </w:style>
  <w:style w:type="paragraph" w:customStyle="1" w:styleId="Paranoindent">
    <w:name w:val="Para:no indent"/>
    <w:basedOn w:val="Parastd"/>
    <w:next w:val="Parastd"/>
    <w:rsid w:val="00782741"/>
    <w:pPr>
      <w:ind w:firstLine="0"/>
    </w:pPr>
  </w:style>
  <w:style w:type="paragraph" w:customStyle="1" w:styleId="Subject">
    <w:name w:val="Subject"/>
    <w:basedOn w:val="Normal"/>
    <w:rsid w:val="00782741"/>
    <w:pPr>
      <w:tabs>
        <w:tab w:val="left" w:pos="1440"/>
      </w:tabs>
      <w:spacing w:after="240"/>
      <w:ind w:left="1440" w:hanging="1440"/>
      <w:jc w:val="both"/>
    </w:pPr>
  </w:style>
  <w:style w:type="paragraph" w:customStyle="1" w:styleId="TableTitle">
    <w:name w:val="Table Title"/>
    <w:basedOn w:val="Normal"/>
    <w:next w:val="Normal"/>
    <w:rsid w:val="00782741"/>
    <w:pPr>
      <w:keepNext/>
      <w:spacing w:before="120" w:after="240"/>
      <w:jc w:val="center"/>
    </w:pPr>
    <w:rPr>
      <w:rFonts w:eastAsia="Times"/>
      <w:b/>
      <w:szCs w:val="20"/>
    </w:rPr>
  </w:style>
  <w:style w:type="paragraph" w:customStyle="1" w:styleId="Keywords">
    <w:name w:val="Keywords"/>
    <w:basedOn w:val="Normal"/>
    <w:next w:val="Heading1"/>
    <w:rsid w:val="00433606"/>
    <w:pPr>
      <w:tabs>
        <w:tab w:val="left" w:pos="1440"/>
      </w:tabs>
      <w:spacing w:after="240"/>
      <w:ind w:left="1440" w:hanging="1440"/>
    </w:pPr>
  </w:style>
  <w:style w:type="paragraph" w:customStyle="1" w:styleId="Body">
    <w:name w:val="Body"/>
    <w:basedOn w:val="Normal"/>
    <w:rsid w:val="00050DD0"/>
    <w:pPr>
      <w:spacing w:before="240"/>
      <w:ind w:firstLine="432"/>
      <w:jc w:val="both"/>
    </w:pPr>
    <w:rPr>
      <w:szCs w:val="20"/>
    </w:rPr>
  </w:style>
  <w:style w:type="paragraph" w:customStyle="1" w:styleId="ToFromSubj">
    <w:name w:val="To/From/Subj"/>
    <w:basedOn w:val="Normal"/>
    <w:rsid w:val="00530A03"/>
    <w:pPr>
      <w:tabs>
        <w:tab w:val="left" w:pos="864"/>
      </w:tabs>
      <w:spacing w:after="120"/>
      <w:jc w:val="both"/>
    </w:pPr>
    <w:rPr>
      <w:szCs w:val="20"/>
    </w:rPr>
  </w:style>
  <w:style w:type="character" w:styleId="Hyperlink">
    <w:name w:val="Hyperlink"/>
    <w:basedOn w:val="DefaultParagraphFont"/>
    <w:uiPriority w:val="99"/>
    <w:rsid w:val="004C3104"/>
    <w:rPr>
      <w:color w:val="0000FF"/>
      <w:u w:val="single"/>
    </w:rPr>
  </w:style>
  <w:style w:type="paragraph" w:styleId="TOC1">
    <w:name w:val="toc 1"/>
    <w:basedOn w:val="Normal"/>
    <w:next w:val="Normal"/>
    <w:autoRedefine/>
    <w:uiPriority w:val="39"/>
    <w:rsid w:val="00AE64D6"/>
  </w:style>
  <w:style w:type="paragraph" w:styleId="ListParagraph">
    <w:name w:val="List Paragraph"/>
    <w:basedOn w:val="Normal"/>
    <w:uiPriority w:val="34"/>
    <w:qFormat/>
    <w:rsid w:val="00AF19A7"/>
    <w:pPr>
      <w:ind w:left="720"/>
      <w:contextualSpacing/>
    </w:pPr>
  </w:style>
  <w:style w:type="table" w:styleId="TableGrid">
    <w:name w:val="Table Grid"/>
    <w:basedOn w:val="TableNormal"/>
    <w:rsid w:val="00122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40760"/>
    <w:rPr>
      <w:rFonts w:eastAsia="Times"/>
      <w:sz w:val="24"/>
    </w:rPr>
  </w:style>
  <w:style w:type="character" w:styleId="PlaceholderText">
    <w:name w:val="Placeholder Text"/>
    <w:basedOn w:val="DefaultParagraphFont"/>
    <w:uiPriority w:val="99"/>
    <w:semiHidden/>
    <w:rsid w:val="004C736B"/>
    <w:rPr>
      <w:color w:val="808080"/>
    </w:rPr>
  </w:style>
  <w:style w:type="character" w:customStyle="1" w:styleId="FootnoteTextChar">
    <w:name w:val="Footnote Text Char"/>
    <w:basedOn w:val="DefaultParagraphFont"/>
    <w:link w:val="FootnoteText"/>
    <w:semiHidden/>
    <w:rsid w:val="00C44FD4"/>
  </w:style>
  <w:style w:type="character" w:customStyle="1" w:styleId="Heading6Char">
    <w:name w:val="Heading 6 Char"/>
    <w:basedOn w:val="DefaultParagraphFont"/>
    <w:link w:val="Heading6"/>
    <w:rsid w:val="00304BEE"/>
    <w:rPr>
      <w:b/>
      <w:bCs/>
      <w:sz w:val="22"/>
      <w:szCs w:val="22"/>
    </w:rPr>
  </w:style>
  <w:style w:type="numbering" w:customStyle="1" w:styleId="ListstandardH1">
    <w:name w:val="List_standard_H1"/>
    <w:basedOn w:val="NoList"/>
    <w:rsid w:val="006B7630"/>
    <w:pPr>
      <w:numPr>
        <w:numId w:val="2"/>
      </w:numPr>
    </w:pPr>
  </w:style>
  <w:style w:type="character" w:customStyle="1" w:styleId="Heading4Char">
    <w:name w:val="Heading 4 Char"/>
    <w:basedOn w:val="DefaultParagraphFont"/>
    <w:link w:val="Heading4"/>
    <w:rsid w:val="00454C16"/>
    <w:rPr>
      <w:rFonts w:eastAsia="Times"/>
      <w:sz w:val="24"/>
    </w:rPr>
  </w:style>
  <w:style w:type="paragraph" w:styleId="HTMLPreformatted">
    <w:name w:val="HTML Preformatted"/>
    <w:basedOn w:val="Normal"/>
    <w:link w:val="HTMLPreformattedChar"/>
    <w:rsid w:val="002B334C"/>
    <w:rPr>
      <w:rFonts w:ascii="Consolas" w:hAnsi="Consolas" w:cs="Consolas"/>
      <w:sz w:val="20"/>
      <w:szCs w:val="20"/>
    </w:rPr>
  </w:style>
  <w:style w:type="character" w:customStyle="1" w:styleId="HTMLPreformattedChar">
    <w:name w:val="HTML Preformatted Char"/>
    <w:basedOn w:val="DefaultParagraphFont"/>
    <w:link w:val="HTMLPreformatted"/>
    <w:rsid w:val="002B334C"/>
    <w:rPr>
      <w:rFonts w:ascii="Consolas" w:hAnsi="Consolas" w:cs="Consolas"/>
    </w:rPr>
  </w:style>
  <w:style w:type="paragraph" w:styleId="TOC2">
    <w:name w:val="toc 2"/>
    <w:basedOn w:val="Normal"/>
    <w:next w:val="Normal"/>
    <w:autoRedefine/>
    <w:uiPriority w:val="39"/>
    <w:rsid w:val="00FD75D2"/>
    <w:pPr>
      <w:spacing w:after="100"/>
      <w:ind w:left="240"/>
    </w:pPr>
  </w:style>
  <w:style w:type="paragraph" w:styleId="TOC3">
    <w:name w:val="toc 3"/>
    <w:basedOn w:val="Normal"/>
    <w:next w:val="Normal"/>
    <w:autoRedefine/>
    <w:uiPriority w:val="39"/>
    <w:rsid w:val="00FD75D2"/>
    <w:pPr>
      <w:spacing w:after="100"/>
      <w:ind w:left="480"/>
    </w:pPr>
  </w:style>
  <w:style w:type="paragraph" w:styleId="TOC4">
    <w:name w:val="toc 4"/>
    <w:basedOn w:val="Normal"/>
    <w:next w:val="Normal"/>
    <w:autoRedefine/>
    <w:uiPriority w:val="39"/>
    <w:rsid w:val="00FD75D2"/>
    <w:pPr>
      <w:spacing w:after="100"/>
      <w:ind w:left="720"/>
    </w:pPr>
  </w:style>
  <w:style w:type="paragraph" w:styleId="TOC5">
    <w:name w:val="toc 5"/>
    <w:basedOn w:val="Normal"/>
    <w:next w:val="Normal"/>
    <w:autoRedefine/>
    <w:uiPriority w:val="39"/>
    <w:rsid w:val="00FD75D2"/>
    <w:pPr>
      <w:spacing w:after="100"/>
      <w:ind w:left="960"/>
    </w:pPr>
  </w:style>
  <w:style w:type="paragraph" w:styleId="TOC6">
    <w:name w:val="toc 6"/>
    <w:basedOn w:val="Normal"/>
    <w:next w:val="Normal"/>
    <w:autoRedefine/>
    <w:uiPriority w:val="39"/>
    <w:rsid w:val="00FD75D2"/>
    <w:pPr>
      <w:spacing w:after="100"/>
      <w:ind w:left="1200"/>
    </w:pPr>
  </w:style>
  <w:style w:type="paragraph" w:styleId="TOC7">
    <w:name w:val="toc 7"/>
    <w:basedOn w:val="Normal"/>
    <w:next w:val="Normal"/>
    <w:autoRedefine/>
    <w:uiPriority w:val="39"/>
    <w:unhideWhenUsed/>
    <w:rsid w:val="00FD75D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D75D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D75D2"/>
    <w:pPr>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rsid w:val="00862165"/>
  </w:style>
  <w:style w:type="paragraph" w:styleId="BalloonText">
    <w:name w:val="Balloon Text"/>
    <w:basedOn w:val="Normal"/>
    <w:link w:val="BalloonTextChar"/>
    <w:rsid w:val="0072526A"/>
    <w:rPr>
      <w:rFonts w:ascii="Tahoma" w:hAnsi="Tahoma" w:cs="Tahoma"/>
      <w:sz w:val="16"/>
      <w:szCs w:val="16"/>
    </w:rPr>
  </w:style>
  <w:style w:type="character" w:customStyle="1" w:styleId="BalloonTextChar">
    <w:name w:val="Balloon Text Char"/>
    <w:basedOn w:val="DefaultParagraphFont"/>
    <w:link w:val="BalloonText"/>
    <w:rsid w:val="0072526A"/>
    <w:rPr>
      <w:rFonts w:ascii="Tahoma" w:hAnsi="Tahoma" w:cs="Tahoma"/>
      <w:sz w:val="16"/>
      <w:szCs w:val="16"/>
    </w:rPr>
  </w:style>
  <w:style w:type="paragraph" w:styleId="Revision">
    <w:name w:val="Revision"/>
    <w:hidden/>
    <w:uiPriority w:val="99"/>
    <w:semiHidden/>
    <w:rsid w:val="008936F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A06"/>
    <w:rPr>
      <w:sz w:val="24"/>
      <w:szCs w:val="24"/>
    </w:rPr>
  </w:style>
  <w:style w:type="paragraph" w:styleId="Heading1">
    <w:name w:val="heading 1"/>
    <w:basedOn w:val="Normal"/>
    <w:next w:val="Parastd"/>
    <w:qFormat/>
    <w:rsid w:val="00622849"/>
    <w:pPr>
      <w:keepNext/>
      <w:numPr>
        <w:numId w:val="1"/>
      </w:numPr>
      <w:spacing w:before="120" w:after="240"/>
      <w:outlineLvl w:val="0"/>
    </w:pPr>
    <w:rPr>
      <w:rFonts w:eastAsia="Times"/>
      <w:caps/>
      <w:szCs w:val="20"/>
      <w:u w:val="single"/>
    </w:rPr>
  </w:style>
  <w:style w:type="paragraph" w:styleId="Heading2">
    <w:name w:val="heading 2"/>
    <w:basedOn w:val="Normal"/>
    <w:next w:val="Parastd"/>
    <w:autoRedefine/>
    <w:qFormat/>
    <w:rsid w:val="00065AE7"/>
    <w:pPr>
      <w:keepNext/>
      <w:numPr>
        <w:ilvl w:val="1"/>
        <w:numId w:val="1"/>
      </w:numPr>
      <w:spacing w:before="360" w:after="240"/>
      <w:outlineLvl w:val="1"/>
    </w:pPr>
    <w:rPr>
      <w:rFonts w:eastAsia="Times"/>
      <w:caps/>
      <w:szCs w:val="20"/>
    </w:rPr>
  </w:style>
  <w:style w:type="paragraph" w:styleId="Heading3">
    <w:name w:val="heading 3"/>
    <w:basedOn w:val="Normal"/>
    <w:next w:val="Parastd"/>
    <w:autoRedefine/>
    <w:qFormat/>
    <w:rsid w:val="00E035A7"/>
    <w:pPr>
      <w:keepNext/>
      <w:numPr>
        <w:ilvl w:val="2"/>
        <w:numId w:val="1"/>
      </w:numPr>
      <w:spacing w:before="360" w:after="240"/>
      <w:outlineLvl w:val="2"/>
    </w:pPr>
    <w:rPr>
      <w:rFonts w:eastAsia="Times"/>
      <w:szCs w:val="20"/>
      <w:u w:val="single"/>
    </w:rPr>
  </w:style>
  <w:style w:type="paragraph" w:styleId="Heading4">
    <w:name w:val="heading 4"/>
    <w:basedOn w:val="Normal"/>
    <w:next w:val="Paranoindent"/>
    <w:link w:val="Heading4Char"/>
    <w:autoRedefine/>
    <w:qFormat/>
    <w:rsid w:val="00454C16"/>
    <w:pPr>
      <w:keepNext/>
      <w:numPr>
        <w:ilvl w:val="3"/>
        <w:numId w:val="1"/>
      </w:numPr>
      <w:spacing w:before="240" w:after="240"/>
      <w:outlineLvl w:val="3"/>
    </w:pPr>
    <w:rPr>
      <w:rFonts w:eastAsia="Times"/>
      <w:szCs w:val="20"/>
    </w:rPr>
  </w:style>
  <w:style w:type="paragraph" w:styleId="Heading5">
    <w:name w:val="heading 5"/>
    <w:basedOn w:val="Normal"/>
    <w:next w:val="Paranoindent"/>
    <w:link w:val="Heading5Char"/>
    <w:autoRedefine/>
    <w:qFormat/>
    <w:rsid w:val="00840760"/>
    <w:pPr>
      <w:keepNext/>
      <w:numPr>
        <w:ilvl w:val="4"/>
        <w:numId w:val="1"/>
      </w:numPr>
      <w:spacing w:before="240" w:after="240"/>
      <w:outlineLvl w:val="4"/>
    </w:pPr>
    <w:rPr>
      <w:rFonts w:eastAsia="Times"/>
      <w:szCs w:val="20"/>
    </w:rPr>
  </w:style>
  <w:style w:type="paragraph" w:styleId="Heading6">
    <w:name w:val="heading 6"/>
    <w:basedOn w:val="Normal"/>
    <w:next w:val="Paranoindent"/>
    <w:link w:val="Heading6Char"/>
    <w:autoRedefine/>
    <w:qFormat/>
    <w:rsid w:val="00304BEE"/>
    <w:pPr>
      <w:keepNext/>
      <w:numPr>
        <w:ilvl w:val="5"/>
        <w:numId w:val="1"/>
      </w:numPr>
      <w:spacing w:before="120" w:after="240"/>
      <w:outlineLvl w:val="5"/>
    </w:pPr>
    <w:rPr>
      <w:b/>
      <w:bCs/>
      <w:sz w:val="22"/>
      <w:szCs w:val="22"/>
    </w:rPr>
  </w:style>
  <w:style w:type="paragraph" w:styleId="Heading7">
    <w:name w:val="heading 7"/>
    <w:basedOn w:val="Normal"/>
    <w:next w:val="Paranoindent"/>
    <w:qFormat/>
    <w:rsid w:val="008B3512"/>
    <w:pPr>
      <w:numPr>
        <w:ilvl w:val="6"/>
        <w:numId w:val="1"/>
      </w:numPr>
      <w:spacing w:before="120" w:after="240"/>
      <w:outlineLvl w:val="6"/>
    </w:pPr>
  </w:style>
  <w:style w:type="paragraph" w:styleId="Heading8">
    <w:name w:val="heading 8"/>
    <w:basedOn w:val="Normal"/>
    <w:next w:val="Paranoindent"/>
    <w:qFormat/>
    <w:rsid w:val="008B3512"/>
    <w:pPr>
      <w:numPr>
        <w:ilvl w:val="7"/>
        <w:numId w:val="1"/>
      </w:numPr>
      <w:spacing w:before="120" w:after="240"/>
      <w:outlineLvl w:val="7"/>
    </w:pPr>
    <w:rPr>
      <w:i/>
      <w:iCs/>
    </w:rPr>
  </w:style>
  <w:style w:type="paragraph" w:styleId="Heading9">
    <w:name w:val="heading 9"/>
    <w:basedOn w:val="Normal"/>
    <w:next w:val="Paranoindent"/>
    <w:qFormat/>
    <w:rsid w:val="00EC180D"/>
    <w:pPr>
      <w:numPr>
        <w:ilvl w:val="8"/>
        <w:numId w:val="1"/>
      </w:numPr>
      <w:spacing w:before="120" w:after="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andardH">
    <w:name w:val="List_standard_H"/>
    <w:basedOn w:val="NoList"/>
    <w:rsid w:val="00D05676"/>
    <w:pPr>
      <w:numPr>
        <w:numId w:val="4"/>
      </w:numPr>
    </w:pPr>
  </w:style>
  <w:style w:type="paragraph" w:styleId="Caption">
    <w:name w:val="caption"/>
    <w:basedOn w:val="Normal"/>
    <w:next w:val="Normal"/>
    <w:rsid w:val="00782741"/>
    <w:pPr>
      <w:spacing w:after="360"/>
      <w:jc w:val="center"/>
    </w:pPr>
    <w:rPr>
      <w:b/>
      <w:bCs/>
      <w:szCs w:val="20"/>
    </w:rPr>
  </w:style>
  <w:style w:type="character" w:styleId="FollowedHyperlink">
    <w:name w:val="FollowedHyperlink"/>
    <w:basedOn w:val="DefaultParagraphFont"/>
    <w:rsid w:val="00630EBC"/>
    <w:rPr>
      <w:color w:val="800080" w:themeColor="followedHyperlink"/>
      <w:u w:val="single"/>
    </w:rPr>
  </w:style>
  <w:style w:type="paragraph" w:customStyle="1" w:styleId="FigureCaption">
    <w:name w:val="Figure Caption"/>
    <w:basedOn w:val="Normal"/>
    <w:next w:val="Parastd"/>
    <w:rsid w:val="00622849"/>
    <w:pPr>
      <w:spacing w:before="240" w:after="360"/>
      <w:jc w:val="center"/>
    </w:pPr>
    <w:rPr>
      <w:rFonts w:eastAsia="Times"/>
      <w:b/>
      <w:szCs w:val="20"/>
    </w:rPr>
  </w:style>
  <w:style w:type="paragraph" w:styleId="Footer">
    <w:name w:val="footer"/>
    <w:basedOn w:val="Normal"/>
    <w:rsid w:val="00782741"/>
    <w:pPr>
      <w:tabs>
        <w:tab w:val="center" w:pos="4320"/>
        <w:tab w:val="right" w:pos="8640"/>
      </w:tabs>
    </w:pPr>
  </w:style>
  <w:style w:type="character" w:styleId="FootnoteReference">
    <w:name w:val="footnote reference"/>
    <w:basedOn w:val="DefaultParagraphFont"/>
    <w:semiHidden/>
    <w:rsid w:val="00782741"/>
    <w:rPr>
      <w:vertAlign w:val="superscript"/>
    </w:rPr>
  </w:style>
  <w:style w:type="paragraph" w:styleId="FootnoteText">
    <w:name w:val="footnote text"/>
    <w:basedOn w:val="Normal"/>
    <w:link w:val="FootnoteTextChar"/>
    <w:semiHidden/>
    <w:rsid w:val="00782741"/>
    <w:pPr>
      <w:tabs>
        <w:tab w:val="left" w:pos="180"/>
      </w:tabs>
      <w:ind w:left="180" w:hanging="180"/>
      <w:jc w:val="both"/>
    </w:pPr>
    <w:rPr>
      <w:sz w:val="20"/>
      <w:szCs w:val="20"/>
    </w:rPr>
  </w:style>
  <w:style w:type="paragraph" w:customStyle="1" w:styleId="Graphic">
    <w:name w:val="Graphic"/>
    <w:basedOn w:val="Normal"/>
    <w:next w:val="FigureCaption"/>
    <w:rsid w:val="00622849"/>
    <w:pPr>
      <w:keepNext/>
      <w:spacing w:before="120"/>
      <w:jc w:val="center"/>
    </w:pPr>
    <w:rPr>
      <w:rFonts w:eastAsia="Times"/>
      <w:szCs w:val="20"/>
    </w:rPr>
  </w:style>
  <w:style w:type="paragraph" w:styleId="Header">
    <w:name w:val="header"/>
    <w:basedOn w:val="Normal"/>
    <w:rsid w:val="00157027"/>
    <w:pPr>
      <w:jc w:val="right"/>
    </w:pPr>
  </w:style>
  <w:style w:type="paragraph" w:styleId="ListBullet">
    <w:name w:val="List Bullet"/>
    <w:basedOn w:val="Normal"/>
    <w:rsid w:val="00782741"/>
    <w:pPr>
      <w:numPr>
        <w:numId w:val="2"/>
      </w:numPr>
      <w:spacing w:after="240"/>
      <w:ind w:left="0" w:firstLine="0"/>
      <w:jc w:val="both"/>
    </w:pPr>
  </w:style>
  <w:style w:type="paragraph" w:customStyle="1" w:styleId="ListDash">
    <w:name w:val="List Dash"/>
    <w:basedOn w:val="Normal"/>
    <w:rsid w:val="00782741"/>
    <w:pPr>
      <w:numPr>
        <w:numId w:val="3"/>
      </w:numPr>
      <w:tabs>
        <w:tab w:val="clear" w:pos="2520"/>
        <w:tab w:val="num" w:pos="360"/>
      </w:tabs>
      <w:spacing w:after="240"/>
      <w:ind w:left="0" w:firstLine="0"/>
      <w:jc w:val="both"/>
    </w:pPr>
  </w:style>
  <w:style w:type="character" w:styleId="PageNumber">
    <w:name w:val="page number"/>
    <w:basedOn w:val="DefaultParagraphFont"/>
    <w:rsid w:val="00782741"/>
  </w:style>
  <w:style w:type="paragraph" w:customStyle="1" w:styleId="Parastd">
    <w:name w:val="Para:std"/>
    <w:basedOn w:val="Normal"/>
    <w:rsid w:val="00782741"/>
    <w:pPr>
      <w:spacing w:after="240"/>
      <w:ind w:firstLine="1440"/>
      <w:jc w:val="both"/>
    </w:pPr>
  </w:style>
  <w:style w:type="paragraph" w:customStyle="1" w:styleId="Paranoindent">
    <w:name w:val="Para:no indent"/>
    <w:basedOn w:val="Parastd"/>
    <w:next w:val="Parastd"/>
    <w:rsid w:val="00782741"/>
    <w:pPr>
      <w:ind w:firstLine="0"/>
    </w:pPr>
  </w:style>
  <w:style w:type="paragraph" w:customStyle="1" w:styleId="Subject">
    <w:name w:val="Subject"/>
    <w:basedOn w:val="Normal"/>
    <w:rsid w:val="00782741"/>
    <w:pPr>
      <w:tabs>
        <w:tab w:val="left" w:pos="1440"/>
      </w:tabs>
      <w:spacing w:after="240"/>
      <w:ind w:left="1440" w:hanging="1440"/>
      <w:jc w:val="both"/>
    </w:pPr>
  </w:style>
  <w:style w:type="paragraph" w:customStyle="1" w:styleId="TableTitle">
    <w:name w:val="Table Title"/>
    <w:basedOn w:val="Normal"/>
    <w:next w:val="Normal"/>
    <w:rsid w:val="00782741"/>
    <w:pPr>
      <w:keepNext/>
      <w:spacing w:before="120" w:after="240"/>
      <w:jc w:val="center"/>
    </w:pPr>
    <w:rPr>
      <w:rFonts w:eastAsia="Times"/>
      <w:b/>
      <w:szCs w:val="20"/>
    </w:rPr>
  </w:style>
  <w:style w:type="paragraph" w:customStyle="1" w:styleId="Keywords">
    <w:name w:val="Keywords"/>
    <w:basedOn w:val="Normal"/>
    <w:next w:val="Heading1"/>
    <w:rsid w:val="00433606"/>
    <w:pPr>
      <w:tabs>
        <w:tab w:val="left" w:pos="1440"/>
      </w:tabs>
      <w:spacing w:after="240"/>
      <w:ind w:left="1440" w:hanging="1440"/>
    </w:pPr>
  </w:style>
  <w:style w:type="paragraph" w:customStyle="1" w:styleId="Body">
    <w:name w:val="Body"/>
    <w:basedOn w:val="Normal"/>
    <w:rsid w:val="00050DD0"/>
    <w:pPr>
      <w:spacing w:before="240"/>
      <w:ind w:firstLine="432"/>
      <w:jc w:val="both"/>
    </w:pPr>
    <w:rPr>
      <w:szCs w:val="20"/>
    </w:rPr>
  </w:style>
  <w:style w:type="paragraph" w:customStyle="1" w:styleId="ToFromSubj">
    <w:name w:val="To/From/Subj"/>
    <w:basedOn w:val="Normal"/>
    <w:rsid w:val="00530A03"/>
    <w:pPr>
      <w:tabs>
        <w:tab w:val="left" w:pos="864"/>
      </w:tabs>
      <w:spacing w:after="120"/>
      <w:jc w:val="both"/>
    </w:pPr>
    <w:rPr>
      <w:szCs w:val="20"/>
    </w:rPr>
  </w:style>
  <w:style w:type="character" w:styleId="Hyperlink">
    <w:name w:val="Hyperlink"/>
    <w:basedOn w:val="DefaultParagraphFont"/>
    <w:uiPriority w:val="99"/>
    <w:rsid w:val="004C3104"/>
    <w:rPr>
      <w:color w:val="0000FF"/>
      <w:u w:val="single"/>
    </w:rPr>
  </w:style>
  <w:style w:type="paragraph" w:styleId="TOC1">
    <w:name w:val="toc 1"/>
    <w:basedOn w:val="Normal"/>
    <w:next w:val="Normal"/>
    <w:autoRedefine/>
    <w:uiPriority w:val="39"/>
    <w:rsid w:val="00AE64D6"/>
  </w:style>
  <w:style w:type="paragraph" w:styleId="ListParagraph">
    <w:name w:val="List Paragraph"/>
    <w:basedOn w:val="Normal"/>
    <w:uiPriority w:val="34"/>
    <w:qFormat/>
    <w:rsid w:val="00AF19A7"/>
    <w:pPr>
      <w:ind w:left="720"/>
      <w:contextualSpacing/>
    </w:pPr>
  </w:style>
  <w:style w:type="table" w:styleId="TableGrid">
    <w:name w:val="Table Grid"/>
    <w:basedOn w:val="TableNormal"/>
    <w:rsid w:val="00122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40760"/>
    <w:rPr>
      <w:rFonts w:eastAsia="Times"/>
      <w:sz w:val="24"/>
    </w:rPr>
  </w:style>
  <w:style w:type="character" w:styleId="PlaceholderText">
    <w:name w:val="Placeholder Text"/>
    <w:basedOn w:val="DefaultParagraphFont"/>
    <w:uiPriority w:val="99"/>
    <w:semiHidden/>
    <w:rsid w:val="004C736B"/>
    <w:rPr>
      <w:color w:val="808080"/>
    </w:rPr>
  </w:style>
  <w:style w:type="character" w:customStyle="1" w:styleId="FootnoteTextChar">
    <w:name w:val="Footnote Text Char"/>
    <w:basedOn w:val="DefaultParagraphFont"/>
    <w:link w:val="FootnoteText"/>
    <w:semiHidden/>
    <w:rsid w:val="00C44FD4"/>
  </w:style>
  <w:style w:type="character" w:customStyle="1" w:styleId="Heading6Char">
    <w:name w:val="Heading 6 Char"/>
    <w:basedOn w:val="DefaultParagraphFont"/>
    <w:link w:val="Heading6"/>
    <w:rsid w:val="00304BEE"/>
    <w:rPr>
      <w:b/>
      <w:bCs/>
      <w:sz w:val="22"/>
      <w:szCs w:val="22"/>
    </w:rPr>
  </w:style>
  <w:style w:type="numbering" w:customStyle="1" w:styleId="ListstandardH1">
    <w:name w:val="List_standard_H1"/>
    <w:basedOn w:val="NoList"/>
    <w:rsid w:val="006B7630"/>
    <w:pPr>
      <w:numPr>
        <w:numId w:val="2"/>
      </w:numPr>
    </w:pPr>
  </w:style>
  <w:style w:type="character" w:customStyle="1" w:styleId="Heading4Char">
    <w:name w:val="Heading 4 Char"/>
    <w:basedOn w:val="DefaultParagraphFont"/>
    <w:link w:val="Heading4"/>
    <w:rsid w:val="00454C16"/>
    <w:rPr>
      <w:rFonts w:eastAsia="Times"/>
      <w:sz w:val="24"/>
    </w:rPr>
  </w:style>
  <w:style w:type="paragraph" w:styleId="HTMLPreformatted">
    <w:name w:val="HTML Preformatted"/>
    <w:basedOn w:val="Normal"/>
    <w:link w:val="HTMLPreformattedChar"/>
    <w:rsid w:val="002B334C"/>
    <w:rPr>
      <w:rFonts w:ascii="Consolas" w:hAnsi="Consolas" w:cs="Consolas"/>
      <w:sz w:val="20"/>
      <w:szCs w:val="20"/>
    </w:rPr>
  </w:style>
  <w:style w:type="character" w:customStyle="1" w:styleId="HTMLPreformattedChar">
    <w:name w:val="HTML Preformatted Char"/>
    <w:basedOn w:val="DefaultParagraphFont"/>
    <w:link w:val="HTMLPreformatted"/>
    <w:rsid w:val="002B334C"/>
    <w:rPr>
      <w:rFonts w:ascii="Consolas" w:hAnsi="Consolas" w:cs="Consolas"/>
    </w:rPr>
  </w:style>
  <w:style w:type="paragraph" w:styleId="TOC2">
    <w:name w:val="toc 2"/>
    <w:basedOn w:val="Normal"/>
    <w:next w:val="Normal"/>
    <w:autoRedefine/>
    <w:uiPriority w:val="39"/>
    <w:rsid w:val="00FD75D2"/>
    <w:pPr>
      <w:spacing w:after="100"/>
      <w:ind w:left="240"/>
    </w:pPr>
  </w:style>
  <w:style w:type="paragraph" w:styleId="TOC3">
    <w:name w:val="toc 3"/>
    <w:basedOn w:val="Normal"/>
    <w:next w:val="Normal"/>
    <w:autoRedefine/>
    <w:uiPriority w:val="39"/>
    <w:rsid w:val="00FD75D2"/>
    <w:pPr>
      <w:spacing w:after="100"/>
      <w:ind w:left="480"/>
    </w:pPr>
  </w:style>
  <w:style w:type="paragraph" w:styleId="TOC4">
    <w:name w:val="toc 4"/>
    <w:basedOn w:val="Normal"/>
    <w:next w:val="Normal"/>
    <w:autoRedefine/>
    <w:uiPriority w:val="39"/>
    <w:rsid w:val="00FD75D2"/>
    <w:pPr>
      <w:spacing w:after="100"/>
      <w:ind w:left="720"/>
    </w:pPr>
  </w:style>
  <w:style w:type="paragraph" w:styleId="TOC5">
    <w:name w:val="toc 5"/>
    <w:basedOn w:val="Normal"/>
    <w:next w:val="Normal"/>
    <w:autoRedefine/>
    <w:uiPriority w:val="39"/>
    <w:rsid w:val="00FD75D2"/>
    <w:pPr>
      <w:spacing w:after="100"/>
      <w:ind w:left="960"/>
    </w:pPr>
  </w:style>
  <w:style w:type="paragraph" w:styleId="TOC6">
    <w:name w:val="toc 6"/>
    <w:basedOn w:val="Normal"/>
    <w:next w:val="Normal"/>
    <w:autoRedefine/>
    <w:uiPriority w:val="39"/>
    <w:rsid w:val="00FD75D2"/>
    <w:pPr>
      <w:spacing w:after="100"/>
      <w:ind w:left="1200"/>
    </w:pPr>
  </w:style>
  <w:style w:type="paragraph" w:styleId="TOC7">
    <w:name w:val="toc 7"/>
    <w:basedOn w:val="Normal"/>
    <w:next w:val="Normal"/>
    <w:autoRedefine/>
    <w:uiPriority w:val="39"/>
    <w:unhideWhenUsed/>
    <w:rsid w:val="00FD75D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D75D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D75D2"/>
    <w:pPr>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rsid w:val="00862165"/>
  </w:style>
  <w:style w:type="paragraph" w:styleId="BalloonText">
    <w:name w:val="Balloon Text"/>
    <w:basedOn w:val="Normal"/>
    <w:link w:val="BalloonTextChar"/>
    <w:rsid w:val="0072526A"/>
    <w:rPr>
      <w:rFonts w:ascii="Tahoma" w:hAnsi="Tahoma" w:cs="Tahoma"/>
      <w:sz w:val="16"/>
      <w:szCs w:val="16"/>
    </w:rPr>
  </w:style>
  <w:style w:type="character" w:customStyle="1" w:styleId="BalloonTextChar">
    <w:name w:val="Balloon Text Char"/>
    <w:basedOn w:val="DefaultParagraphFont"/>
    <w:link w:val="BalloonText"/>
    <w:rsid w:val="0072526A"/>
    <w:rPr>
      <w:rFonts w:ascii="Tahoma" w:hAnsi="Tahoma" w:cs="Tahoma"/>
      <w:sz w:val="16"/>
      <w:szCs w:val="16"/>
    </w:rPr>
  </w:style>
  <w:style w:type="paragraph" w:styleId="Revision">
    <w:name w:val="Revision"/>
    <w:hidden/>
    <w:uiPriority w:val="99"/>
    <w:semiHidden/>
    <w:rsid w:val="008936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354">
      <w:bodyDiv w:val="1"/>
      <w:marLeft w:val="0"/>
      <w:marRight w:val="0"/>
      <w:marTop w:val="0"/>
      <w:marBottom w:val="0"/>
      <w:divBdr>
        <w:top w:val="none" w:sz="0" w:space="0" w:color="auto"/>
        <w:left w:val="none" w:sz="0" w:space="0" w:color="auto"/>
        <w:bottom w:val="none" w:sz="0" w:space="0" w:color="auto"/>
        <w:right w:val="none" w:sz="0" w:space="0" w:color="auto"/>
      </w:divBdr>
    </w:div>
    <w:div w:id="54862461">
      <w:bodyDiv w:val="1"/>
      <w:marLeft w:val="0"/>
      <w:marRight w:val="0"/>
      <w:marTop w:val="0"/>
      <w:marBottom w:val="0"/>
      <w:divBdr>
        <w:top w:val="none" w:sz="0" w:space="0" w:color="auto"/>
        <w:left w:val="none" w:sz="0" w:space="0" w:color="auto"/>
        <w:bottom w:val="none" w:sz="0" w:space="0" w:color="auto"/>
        <w:right w:val="none" w:sz="0" w:space="0" w:color="auto"/>
      </w:divBdr>
    </w:div>
    <w:div w:id="74940253">
      <w:bodyDiv w:val="1"/>
      <w:marLeft w:val="0"/>
      <w:marRight w:val="0"/>
      <w:marTop w:val="0"/>
      <w:marBottom w:val="0"/>
      <w:divBdr>
        <w:top w:val="none" w:sz="0" w:space="0" w:color="auto"/>
        <w:left w:val="none" w:sz="0" w:space="0" w:color="auto"/>
        <w:bottom w:val="none" w:sz="0" w:space="0" w:color="auto"/>
        <w:right w:val="none" w:sz="0" w:space="0" w:color="auto"/>
      </w:divBdr>
    </w:div>
    <w:div w:id="80375870">
      <w:bodyDiv w:val="1"/>
      <w:marLeft w:val="0"/>
      <w:marRight w:val="0"/>
      <w:marTop w:val="0"/>
      <w:marBottom w:val="0"/>
      <w:divBdr>
        <w:top w:val="none" w:sz="0" w:space="0" w:color="auto"/>
        <w:left w:val="none" w:sz="0" w:space="0" w:color="auto"/>
        <w:bottom w:val="none" w:sz="0" w:space="0" w:color="auto"/>
        <w:right w:val="none" w:sz="0" w:space="0" w:color="auto"/>
      </w:divBdr>
    </w:div>
    <w:div w:id="89745433">
      <w:bodyDiv w:val="1"/>
      <w:marLeft w:val="0"/>
      <w:marRight w:val="0"/>
      <w:marTop w:val="0"/>
      <w:marBottom w:val="0"/>
      <w:divBdr>
        <w:top w:val="none" w:sz="0" w:space="0" w:color="auto"/>
        <w:left w:val="none" w:sz="0" w:space="0" w:color="auto"/>
        <w:bottom w:val="none" w:sz="0" w:space="0" w:color="auto"/>
        <w:right w:val="none" w:sz="0" w:space="0" w:color="auto"/>
      </w:divBdr>
    </w:div>
    <w:div w:id="159125583">
      <w:bodyDiv w:val="1"/>
      <w:marLeft w:val="0"/>
      <w:marRight w:val="0"/>
      <w:marTop w:val="0"/>
      <w:marBottom w:val="0"/>
      <w:divBdr>
        <w:top w:val="none" w:sz="0" w:space="0" w:color="auto"/>
        <w:left w:val="none" w:sz="0" w:space="0" w:color="auto"/>
        <w:bottom w:val="none" w:sz="0" w:space="0" w:color="auto"/>
        <w:right w:val="none" w:sz="0" w:space="0" w:color="auto"/>
      </w:divBdr>
    </w:div>
    <w:div w:id="159393168">
      <w:bodyDiv w:val="1"/>
      <w:marLeft w:val="0"/>
      <w:marRight w:val="0"/>
      <w:marTop w:val="0"/>
      <w:marBottom w:val="0"/>
      <w:divBdr>
        <w:top w:val="none" w:sz="0" w:space="0" w:color="auto"/>
        <w:left w:val="none" w:sz="0" w:space="0" w:color="auto"/>
        <w:bottom w:val="none" w:sz="0" w:space="0" w:color="auto"/>
        <w:right w:val="none" w:sz="0" w:space="0" w:color="auto"/>
      </w:divBdr>
    </w:div>
    <w:div w:id="196162174">
      <w:bodyDiv w:val="1"/>
      <w:marLeft w:val="0"/>
      <w:marRight w:val="0"/>
      <w:marTop w:val="0"/>
      <w:marBottom w:val="0"/>
      <w:divBdr>
        <w:top w:val="none" w:sz="0" w:space="0" w:color="auto"/>
        <w:left w:val="none" w:sz="0" w:space="0" w:color="auto"/>
        <w:bottom w:val="none" w:sz="0" w:space="0" w:color="auto"/>
        <w:right w:val="none" w:sz="0" w:space="0" w:color="auto"/>
      </w:divBdr>
    </w:div>
    <w:div w:id="259610159">
      <w:bodyDiv w:val="1"/>
      <w:marLeft w:val="0"/>
      <w:marRight w:val="0"/>
      <w:marTop w:val="0"/>
      <w:marBottom w:val="0"/>
      <w:divBdr>
        <w:top w:val="none" w:sz="0" w:space="0" w:color="auto"/>
        <w:left w:val="none" w:sz="0" w:space="0" w:color="auto"/>
        <w:bottom w:val="none" w:sz="0" w:space="0" w:color="auto"/>
        <w:right w:val="none" w:sz="0" w:space="0" w:color="auto"/>
      </w:divBdr>
    </w:div>
    <w:div w:id="281690462">
      <w:bodyDiv w:val="1"/>
      <w:marLeft w:val="0"/>
      <w:marRight w:val="0"/>
      <w:marTop w:val="0"/>
      <w:marBottom w:val="0"/>
      <w:divBdr>
        <w:top w:val="none" w:sz="0" w:space="0" w:color="auto"/>
        <w:left w:val="none" w:sz="0" w:space="0" w:color="auto"/>
        <w:bottom w:val="none" w:sz="0" w:space="0" w:color="auto"/>
        <w:right w:val="none" w:sz="0" w:space="0" w:color="auto"/>
      </w:divBdr>
    </w:div>
    <w:div w:id="288821422">
      <w:bodyDiv w:val="1"/>
      <w:marLeft w:val="0"/>
      <w:marRight w:val="0"/>
      <w:marTop w:val="0"/>
      <w:marBottom w:val="0"/>
      <w:divBdr>
        <w:top w:val="none" w:sz="0" w:space="0" w:color="auto"/>
        <w:left w:val="none" w:sz="0" w:space="0" w:color="auto"/>
        <w:bottom w:val="none" w:sz="0" w:space="0" w:color="auto"/>
        <w:right w:val="none" w:sz="0" w:space="0" w:color="auto"/>
      </w:divBdr>
    </w:div>
    <w:div w:id="290788762">
      <w:bodyDiv w:val="1"/>
      <w:marLeft w:val="0"/>
      <w:marRight w:val="0"/>
      <w:marTop w:val="0"/>
      <w:marBottom w:val="0"/>
      <w:divBdr>
        <w:top w:val="none" w:sz="0" w:space="0" w:color="auto"/>
        <w:left w:val="none" w:sz="0" w:space="0" w:color="auto"/>
        <w:bottom w:val="none" w:sz="0" w:space="0" w:color="auto"/>
        <w:right w:val="none" w:sz="0" w:space="0" w:color="auto"/>
      </w:divBdr>
    </w:div>
    <w:div w:id="407195915">
      <w:bodyDiv w:val="1"/>
      <w:marLeft w:val="0"/>
      <w:marRight w:val="0"/>
      <w:marTop w:val="0"/>
      <w:marBottom w:val="0"/>
      <w:divBdr>
        <w:top w:val="none" w:sz="0" w:space="0" w:color="auto"/>
        <w:left w:val="none" w:sz="0" w:space="0" w:color="auto"/>
        <w:bottom w:val="none" w:sz="0" w:space="0" w:color="auto"/>
        <w:right w:val="none" w:sz="0" w:space="0" w:color="auto"/>
      </w:divBdr>
    </w:div>
    <w:div w:id="471025799">
      <w:bodyDiv w:val="1"/>
      <w:marLeft w:val="0"/>
      <w:marRight w:val="0"/>
      <w:marTop w:val="0"/>
      <w:marBottom w:val="0"/>
      <w:divBdr>
        <w:top w:val="none" w:sz="0" w:space="0" w:color="auto"/>
        <w:left w:val="none" w:sz="0" w:space="0" w:color="auto"/>
        <w:bottom w:val="none" w:sz="0" w:space="0" w:color="auto"/>
        <w:right w:val="none" w:sz="0" w:space="0" w:color="auto"/>
      </w:divBdr>
    </w:div>
    <w:div w:id="593634593">
      <w:bodyDiv w:val="1"/>
      <w:marLeft w:val="0"/>
      <w:marRight w:val="0"/>
      <w:marTop w:val="0"/>
      <w:marBottom w:val="0"/>
      <w:divBdr>
        <w:top w:val="none" w:sz="0" w:space="0" w:color="auto"/>
        <w:left w:val="none" w:sz="0" w:space="0" w:color="auto"/>
        <w:bottom w:val="none" w:sz="0" w:space="0" w:color="auto"/>
        <w:right w:val="none" w:sz="0" w:space="0" w:color="auto"/>
      </w:divBdr>
    </w:div>
    <w:div w:id="803306361">
      <w:bodyDiv w:val="1"/>
      <w:marLeft w:val="0"/>
      <w:marRight w:val="0"/>
      <w:marTop w:val="0"/>
      <w:marBottom w:val="0"/>
      <w:divBdr>
        <w:top w:val="none" w:sz="0" w:space="0" w:color="auto"/>
        <w:left w:val="none" w:sz="0" w:space="0" w:color="auto"/>
        <w:bottom w:val="none" w:sz="0" w:space="0" w:color="auto"/>
        <w:right w:val="none" w:sz="0" w:space="0" w:color="auto"/>
      </w:divBdr>
    </w:div>
    <w:div w:id="872887976">
      <w:bodyDiv w:val="1"/>
      <w:marLeft w:val="0"/>
      <w:marRight w:val="0"/>
      <w:marTop w:val="0"/>
      <w:marBottom w:val="0"/>
      <w:divBdr>
        <w:top w:val="none" w:sz="0" w:space="0" w:color="auto"/>
        <w:left w:val="none" w:sz="0" w:space="0" w:color="auto"/>
        <w:bottom w:val="none" w:sz="0" w:space="0" w:color="auto"/>
        <w:right w:val="none" w:sz="0" w:space="0" w:color="auto"/>
      </w:divBdr>
      <w:divsChild>
        <w:div w:id="458837045">
          <w:marLeft w:val="0"/>
          <w:marRight w:val="0"/>
          <w:marTop w:val="0"/>
          <w:marBottom w:val="0"/>
          <w:divBdr>
            <w:top w:val="none" w:sz="0" w:space="0" w:color="auto"/>
            <w:left w:val="none" w:sz="0" w:space="0" w:color="auto"/>
            <w:bottom w:val="none" w:sz="0" w:space="0" w:color="auto"/>
            <w:right w:val="none" w:sz="0" w:space="0" w:color="auto"/>
          </w:divBdr>
          <w:divsChild>
            <w:div w:id="193423391">
              <w:marLeft w:val="0"/>
              <w:marRight w:val="0"/>
              <w:marTop w:val="0"/>
              <w:marBottom w:val="0"/>
              <w:divBdr>
                <w:top w:val="none" w:sz="0" w:space="0" w:color="auto"/>
                <w:left w:val="none" w:sz="0" w:space="0" w:color="auto"/>
                <w:bottom w:val="none" w:sz="0" w:space="0" w:color="auto"/>
                <w:right w:val="none" w:sz="0" w:space="0" w:color="auto"/>
              </w:divBdr>
              <w:divsChild>
                <w:div w:id="2084065990">
                  <w:marLeft w:val="0"/>
                  <w:marRight w:val="0"/>
                  <w:marTop w:val="0"/>
                  <w:marBottom w:val="0"/>
                  <w:divBdr>
                    <w:top w:val="none" w:sz="0" w:space="0" w:color="auto"/>
                    <w:left w:val="none" w:sz="0" w:space="0" w:color="auto"/>
                    <w:bottom w:val="none" w:sz="0" w:space="0" w:color="auto"/>
                    <w:right w:val="none" w:sz="0" w:space="0" w:color="auto"/>
                  </w:divBdr>
                  <w:divsChild>
                    <w:div w:id="12197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863">
      <w:bodyDiv w:val="1"/>
      <w:marLeft w:val="0"/>
      <w:marRight w:val="0"/>
      <w:marTop w:val="0"/>
      <w:marBottom w:val="0"/>
      <w:divBdr>
        <w:top w:val="none" w:sz="0" w:space="0" w:color="auto"/>
        <w:left w:val="none" w:sz="0" w:space="0" w:color="auto"/>
        <w:bottom w:val="none" w:sz="0" w:space="0" w:color="auto"/>
        <w:right w:val="none" w:sz="0" w:space="0" w:color="auto"/>
      </w:divBdr>
    </w:div>
    <w:div w:id="994458829">
      <w:bodyDiv w:val="1"/>
      <w:marLeft w:val="0"/>
      <w:marRight w:val="0"/>
      <w:marTop w:val="0"/>
      <w:marBottom w:val="0"/>
      <w:divBdr>
        <w:top w:val="none" w:sz="0" w:space="0" w:color="auto"/>
        <w:left w:val="none" w:sz="0" w:space="0" w:color="auto"/>
        <w:bottom w:val="none" w:sz="0" w:space="0" w:color="auto"/>
        <w:right w:val="none" w:sz="0" w:space="0" w:color="auto"/>
      </w:divBdr>
    </w:div>
    <w:div w:id="1008026238">
      <w:bodyDiv w:val="1"/>
      <w:marLeft w:val="0"/>
      <w:marRight w:val="0"/>
      <w:marTop w:val="0"/>
      <w:marBottom w:val="0"/>
      <w:divBdr>
        <w:top w:val="none" w:sz="0" w:space="0" w:color="auto"/>
        <w:left w:val="none" w:sz="0" w:space="0" w:color="auto"/>
        <w:bottom w:val="none" w:sz="0" w:space="0" w:color="auto"/>
        <w:right w:val="none" w:sz="0" w:space="0" w:color="auto"/>
      </w:divBdr>
    </w:div>
    <w:div w:id="1090542150">
      <w:bodyDiv w:val="1"/>
      <w:marLeft w:val="0"/>
      <w:marRight w:val="0"/>
      <w:marTop w:val="0"/>
      <w:marBottom w:val="0"/>
      <w:divBdr>
        <w:top w:val="none" w:sz="0" w:space="0" w:color="auto"/>
        <w:left w:val="none" w:sz="0" w:space="0" w:color="auto"/>
        <w:bottom w:val="none" w:sz="0" w:space="0" w:color="auto"/>
        <w:right w:val="none" w:sz="0" w:space="0" w:color="auto"/>
      </w:divBdr>
    </w:div>
    <w:div w:id="1115292042">
      <w:bodyDiv w:val="1"/>
      <w:marLeft w:val="0"/>
      <w:marRight w:val="0"/>
      <w:marTop w:val="0"/>
      <w:marBottom w:val="0"/>
      <w:divBdr>
        <w:top w:val="none" w:sz="0" w:space="0" w:color="auto"/>
        <w:left w:val="none" w:sz="0" w:space="0" w:color="auto"/>
        <w:bottom w:val="none" w:sz="0" w:space="0" w:color="auto"/>
        <w:right w:val="none" w:sz="0" w:space="0" w:color="auto"/>
      </w:divBdr>
      <w:divsChild>
        <w:div w:id="621767325">
          <w:marLeft w:val="0"/>
          <w:marRight w:val="0"/>
          <w:marTop w:val="0"/>
          <w:marBottom w:val="0"/>
          <w:divBdr>
            <w:top w:val="none" w:sz="0" w:space="0" w:color="auto"/>
            <w:left w:val="none" w:sz="0" w:space="0" w:color="auto"/>
            <w:bottom w:val="none" w:sz="0" w:space="0" w:color="auto"/>
            <w:right w:val="none" w:sz="0" w:space="0" w:color="auto"/>
          </w:divBdr>
          <w:divsChild>
            <w:div w:id="1758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189">
      <w:bodyDiv w:val="1"/>
      <w:marLeft w:val="0"/>
      <w:marRight w:val="0"/>
      <w:marTop w:val="0"/>
      <w:marBottom w:val="0"/>
      <w:divBdr>
        <w:top w:val="none" w:sz="0" w:space="0" w:color="auto"/>
        <w:left w:val="none" w:sz="0" w:space="0" w:color="auto"/>
        <w:bottom w:val="none" w:sz="0" w:space="0" w:color="auto"/>
        <w:right w:val="none" w:sz="0" w:space="0" w:color="auto"/>
      </w:divBdr>
    </w:div>
    <w:div w:id="1168059140">
      <w:bodyDiv w:val="1"/>
      <w:marLeft w:val="0"/>
      <w:marRight w:val="0"/>
      <w:marTop w:val="0"/>
      <w:marBottom w:val="0"/>
      <w:divBdr>
        <w:top w:val="none" w:sz="0" w:space="0" w:color="auto"/>
        <w:left w:val="none" w:sz="0" w:space="0" w:color="auto"/>
        <w:bottom w:val="none" w:sz="0" w:space="0" w:color="auto"/>
        <w:right w:val="none" w:sz="0" w:space="0" w:color="auto"/>
      </w:divBdr>
    </w:div>
    <w:div w:id="1238400618">
      <w:bodyDiv w:val="1"/>
      <w:marLeft w:val="0"/>
      <w:marRight w:val="0"/>
      <w:marTop w:val="0"/>
      <w:marBottom w:val="0"/>
      <w:divBdr>
        <w:top w:val="none" w:sz="0" w:space="0" w:color="auto"/>
        <w:left w:val="none" w:sz="0" w:space="0" w:color="auto"/>
        <w:bottom w:val="none" w:sz="0" w:space="0" w:color="auto"/>
        <w:right w:val="none" w:sz="0" w:space="0" w:color="auto"/>
      </w:divBdr>
      <w:divsChild>
        <w:div w:id="394816743">
          <w:marLeft w:val="0"/>
          <w:marRight w:val="0"/>
          <w:marTop w:val="0"/>
          <w:marBottom w:val="0"/>
          <w:divBdr>
            <w:top w:val="none" w:sz="0" w:space="0" w:color="auto"/>
            <w:left w:val="none" w:sz="0" w:space="0" w:color="auto"/>
            <w:bottom w:val="none" w:sz="0" w:space="0" w:color="auto"/>
            <w:right w:val="none" w:sz="0" w:space="0" w:color="auto"/>
          </w:divBdr>
        </w:div>
        <w:div w:id="259682368">
          <w:marLeft w:val="0"/>
          <w:marRight w:val="0"/>
          <w:marTop w:val="0"/>
          <w:marBottom w:val="0"/>
          <w:divBdr>
            <w:top w:val="none" w:sz="0" w:space="0" w:color="auto"/>
            <w:left w:val="none" w:sz="0" w:space="0" w:color="auto"/>
            <w:bottom w:val="none" w:sz="0" w:space="0" w:color="auto"/>
            <w:right w:val="none" w:sz="0" w:space="0" w:color="auto"/>
          </w:divBdr>
        </w:div>
        <w:div w:id="2011831702">
          <w:marLeft w:val="0"/>
          <w:marRight w:val="0"/>
          <w:marTop w:val="0"/>
          <w:marBottom w:val="0"/>
          <w:divBdr>
            <w:top w:val="none" w:sz="0" w:space="0" w:color="auto"/>
            <w:left w:val="none" w:sz="0" w:space="0" w:color="auto"/>
            <w:bottom w:val="none" w:sz="0" w:space="0" w:color="auto"/>
            <w:right w:val="none" w:sz="0" w:space="0" w:color="auto"/>
          </w:divBdr>
        </w:div>
        <w:div w:id="96143232">
          <w:marLeft w:val="0"/>
          <w:marRight w:val="0"/>
          <w:marTop w:val="0"/>
          <w:marBottom w:val="0"/>
          <w:divBdr>
            <w:top w:val="none" w:sz="0" w:space="0" w:color="auto"/>
            <w:left w:val="none" w:sz="0" w:space="0" w:color="auto"/>
            <w:bottom w:val="none" w:sz="0" w:space="0" w:color="auto"/>
            <w:right w:val="none" w:sz="0" w:space="0" w:color="auto"/>
          </w:divBdr>
        </w:div>
        <w:div w:id="1204253451">
          <w:marLeft w:val="0"/>
          <w:marRight w:val="0"/>
          <w:marTop w:val="0"/>
          <w:marBottom w:val="0"/>
          <w:divBdr>
            <w:top w:val="none" w:sz="0" w:space="0" w:color="auto"/>
            <w:left w:val="none" w:sz="0" w:space="0" w:color="auto"/>
            <w:bottom w:val="none" w:sz="0" w:space="0" w:color="auto"/>
            <w:right w:val="none" w:sz="0" w:space="0" w:color="auto"/>
          </w:divBdr>
        </w:div>
        <w:div w:id="280843108">
          <w:marLeft w:val="0"/>
          <w:marRight w:val="0"/>
          <w:marTop w:val="0"/>
          <w:marBottom w:val="0"/>
          <w:divBdr>
            <w:top w:val="none" w:sz="0" w:space="0" w:color="auto"/>
            <w:left w:val="none" w:sz="0" w:space="0" w:color="auto"/>
            <w:bottom w:val="none" w:sz="0" w:space="0" w:color="auto"/>
            <w:right w:val="none" w:sz="0" w:space="0" w:color="auto"/>
          </w:divBdr>
        </w:div>
      </w:divsChild>
    </w:div>
    <w:div w:id="1241714629">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sChild>
        <w:div w:id="1901399700">
          <w:marLeft w:val="0"/>
          <w:marRight w:val="0"/>
          <w:marTop w:val="0"/>
          <w:marBottom w:val="0"/>
          <w:divBdr>
            <w:top w:val="none" w:sz="0" w:space="0" w:color="auto"/>
            <w:left w:val="none" w:sz="0" w:space="0" w:color="auto"/>
            <w:bottom w:val="none" w:sz="0" w:space="0" w:color="auto"/>
            <w:right w:val="none" w:sz="0" w:space="0" w:color="auto"/>
          </w:divBdr>
        </w:div>
      </w:divsChild>
    </w:div>
    <w:div w:id="1335761080">
      <w:bodyDiv w:val="1"/>
      <w:marLeft w:val="0"/>
      <w:marRight w:val="0"/>
      <w:marTop w:val="0"/>
      <w:marBottom w:val="0"/>
      <w:divBdr>
        <w:top w:val="none" w:sz="0" w:space="0" w:color="auto"/>
        <w:left w:val="none" w:sz="0" w:space="0" w:color="auto"/>
        <w:bottom w:val="none" w:sz="0" w:space="0" w:color="auto"/>
        <w:right w:val="none" w:sz="0" w:space="0" w:color="auto"/>
      </w:divBdr>
    </w:div>
    <w:div w:id="1457866866">
      <w:bodyDiv w:val="1"/>
      <w:marLeft w:val="0"/>
      <w:marRight w:val="0"/>
      <w:marTop w:val="0"/>
      <w:marBottom w:val="0"/>
      <w:divBdr>
        <w:top w:val="none" w:sz="0" w:space="0" w:color="auto"/>
        <w:left w:val="none" w:sz="0" w:space="0" w:color="auto"/>
        <w:bottom w:val="none" w:sz="0" w:space="0" w:color="auto"/>
        <w:right w:val="none" w:sz="0" w:space="0" w:color="auto"/>
      </w:divBdr>
    </w:div>
    <w:div w:id="1511793539">
      <w:bodyDiv w:val="1"/>
      <w:marLeft w:val="0"/>
      <w:marRight w:val="0"/>
      <w:marTop w:val="0"/>
      <w:marBottom w:val="0"/>
      <w:divBdr>
        <w:top w:val="none" w:sz="0" w:space="0" w:color="auto"/>
        <w:left w:val="none" w:sz="0" w:space="0" w:color="auto"/>
        <w:bottom w:val="none" w:sz="0" w:space="0" w:color="auto"/>
        <w:right w:val="none" w:sz="0" w:space="0" w:color="auto"/>
      </w:divBdr>
    </w:div>
    <w:div w:id="1515454814">
      <w:bodyDiv w:val="1"/>
      <w:marLeft w:val="0"/>
      <w:marRight w:val="0"/>
      <w:marTop w:val="0"/>
      <w:marBottom w:val="0"/>
      <w:divBdr>
        <w:top w:val="none" w:sz="0" w:space="0" w:color="auto"/>
        <w:left w:val="none" w:sz="0" w:space="0" w:color="auto"/>
        <w:bottom w:val="none" w:sz="0" w:space="0" w:color="auto"/>
        <w:right w:val="none" w:sz="0" w:space="0" w:color="auto"/>
      </w:divBdr>
    </w:div>
    <w:div w:id="1547254398">
      <w:bodyDiv w:val="1"/>
      <w:marLeft w:val="0"/>
      <w:marRight w:val="0"/>
      <w:marTop w:val="0"/>
      <w:marBottom w:val="0"/>
      <w:divBdr>
        <w:top w:val="none" w:sz="0" w:space="0" w:color="auto"/>
        <w:left w:val="none" w:sz="0" w:space="0" w:color="auto"/>
        <w:bottom w:val="none" w:sz="0" w:space="0" w:color="auto"/>
        <w:right w:val="none" w:sz="0" w:space="0" w:color="auto"/>
      </w:divBdr>
    </w:div>
    <w:div w:id="1548445729">
      <w:bodyDiv w:val="1"/>
      <w:marLeft w:val="0"/>
      <w:marRight w:val="0"/>
      <w:marTop w:val="0"/>
      <w:marBottom w:val="0"/>
      <w:divBdr>
        <w:top w:val="none" w:sz="0" w:space="0" w:color="auto"/>
        <w:left w:val="none" w:sz="0" w:space="0" w:color="auto"/>
        <w:bottom w:val="none" w:sz="0" w:space="0" w:color="auto"/>
        <w:right w:val="none" w:sz="0" w:space="0" w:color="auto"/>
      </w:divBdr>
    </w:div>
    <w:div w:id="1605504281">
      <w:bodyDiv w:val="1"/>
      <w:marLeft w:val="0"/>
      <w:marRight w:val="0"/>
      <w:marTop w:val="0"/>
      <w:marBottom w:val="0"/>
      <w:divBdr>
        <w:top w:val="none" w:sz="0" w:space="0" w:color="auto"/>
        <w:left w:val="none" w:sz="0" w:space="0" w:color="auto"/>
        <w:bottom w:val="none" w:sz="0" w:space="0" w:color="auto"/>
        <w:right w:val="none" w:sz="0" w:space="0" w:color="auto"/>
      </w:divBdr>
    </w:div>
    <w:div w:id="1687055938">
      <w:bodyDiv w:val="1"/>
      <w:marLeft w:val="0"/>
      <w:marRight w:val="0"/>
      <w:marTop w:val="0"/>
      <w:marBottom w:val="0"/>
      <w:divBdr>
        <w:top w:val="none" w:sz="0" w:space="0" w:color="auto"/>
        <w:left w:val="none" w:sz="0" w:space="0" w:color="auto"/>
        <w:bottom w:val="none" w:sz="0" w:space="0" w:color="auto"/>
        <w:right w:val="none" w:sz="0" w:space="0" w:color="auto"/>
      </w:divBdr>
    </w:div>
    <w:div w:id="1703676157">
      <w:bodyDiv w:val="1"/>
      <w:marLeft w:val="0"/>
      <w:marRight w:val="0"/>
      <w:marTop w:val="0"/>
      <w:marBottom w:val="0"/>
      <w:divBdr>
        <w:top w:val="none" w:sz="0" w:space="0" w:color="auto"/>
        <w:left w:val="none" w:sz="0" w:space="0" w:color="auto"/>
        <w:bottom w:val="none" w:sz="0" w:space="0" w:color="auto"/>
        <w:right w:val="none" w:sz="0" w:space="0" w:color="auto"/>
      </w:divBdr>
    </w:div>
    <w:div w:id="1840273052">
      <w:bodyDiv w:val="1"/>
      <w:marLeft w:val="0"/>
      <w:marRight w:val="0"/>
      <w:marTop w:val="0"/>
      <w:marBottom w:val="0"/>
      <w:divBdr>
        <w:top w:val="none" w:sz="0" w:space="0" w:color="auto"/>
        <w:left w:val="none" w:sz="0" w:space="0" w:color="auto"/>
        <w:bottom w:val="none" w:sz="0" w:space="0" w:color="auto"/>
        <w:right w:val="none" w:sz="0" w:space="0" w:color="auto"/>
      </w:divBdr>
    </w:div>
    <w:div w:id="1958680955">
      <w:bodyDiv w:val="1"/>
      <w:marLeft w:val="0"/>
      <w:marRight w:val="0"/>
      <w:marTop w:val="0"/>
      <w:marBottom w:val="0"/>
      <w:divBdr>
        <w:top w:val="none" w:sz="0" w:space="0" w:color="auto"/>
        <w:left w:val="none" w:sz="0" w:space="0" w:color="auto"/>
        <w:bottom w:val="none" w:sz="0" w:space="0" w:color="auto"/>
        <w:right w:val="none" w:sz="0" w:space="0" w:color="auto"/>
      </w:divBdr>
    </w:div>
    <w:div w:id="1979338228">
      <w:bodyDiv w:val="1"/>
      <w:marLeft w:val="0"/>
      <w:marRight w:val="0"/>
      <w:marTop w:val="0"/>
      <w:marBottom w:val="0"/>
      <w:divBdr>
        <w:top w:val="none" w:sz="0" w:space="0" w:color="auto"/>
        <w:left w:val="none" w:sz="0" w:space="0" w:color="auto"/>
        <w:bottom w:val="none" w:sz="0" w:space="0" w:color="auto"/>
        <w:right w:val="none" w:sz="0" w:space="0" w:color="auto"/>
      </w:divBdr>
    </w:div>
    <w:div w:id="2002347157">
      <w:bodyDiv w:val="1"/>
      <w:marLeft w:val="0"/>
      <w:marRight w:val="0"/>
      <w:marTop w:val="0"/>
      <w:marBottom w:val="0"/>
      <w:divBdr>
        <w:top w:val="none" w:sz="0" w:space="0" w:color="auto"/>
        <w:left w:val="none" w:sz="0" w:space="0" w:color="auto"/>
        <w:bottom w:val="none" w:sz="0" w:space="0" w:color="auto"/>
        <w:right w:val="none" w:sz="0" w:space="0" w:color="auto"/>
      </w:divBdr>
    </w:div>
    <w:div w:id="2112388150">
      <w:bodyDiv w:val="1"/>
      <w:marLeft w:val="0"/>
      <w:marRight w:val="0"/>
      <w:marTop w:val="0"/>
      <w:marBottom w:val="0"/>
      <w:divBdr>
        <w:top w:val="none" w:sz="0" w:space="0" w:color="auto"/>
        <w:left w:val="none" w:sz="0" w:space="0" w:color="auto"/>
        <w:bottom w:val="none" w:sz="0" w:space="0" w:color="auto"/>
        <w:right w:val="none" w:sz="0" w:space="0" w:color="auto"/>
      </w:divBdr>
    </w:div>
    <w:div w:id="21445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glossaryDocument" Target="glossary/document.xml"/><Relationship Id="rId14" Type="http://schemas.openxmlformats.org/officeDocument/2006/relationships/header" Target="header1.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ralimj1\My%20Documents\My%20Downloads\Mem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7589770EBB45D68FB6E1F18B3856D6"/>
        <w:category>
          <w:name w:val="General"/>
          <w:gallery w:val="placeholder"/>
        </w:category>
        <w:types>
          <w:type w:val="bbPlcHdr"/>
        </w:types>
        <w:behaviors>
          <w:behavior w:val="content"/>
        </w:behaviors>
        <w:guid w:val="{980D7CFC-6E0A-49F5-B790-EBACCD4AFC3C}"/>
      </w:docPartPr>
      <w:docPartBody>
        <w:p w:rsidR="00F32562" w:rsidRDefault="00866D7E">
          <w:r w:rsidRPr="0069674A">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690"/>
    <w:rsid w:val="002F7768"/>
    <w:rsid w:val="0053246B"/>
    <w:rsid w:val="00596CDD"/>
    <w:rsid w:val="006E19CA"/>
    <w:rsid w:val="00866D7E"/>
    <w:rsid w:val="00DA0937"/>
    <w:rsid w:val="00F32562"/>
    <w:rsid w:val="00F4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8E55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69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D7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69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D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92212e6-97a4-41f1-a09a-09662726ab2d">SCID3-496-11</_dlc_DocId>
    <_dlc_DocIdUrl xmlns="092212e6-97a4-41f1-a09a-09662726ab2d">
      <Url>https://aplworks/caig/ls/ArduinoIGMay2014/_layouts/DocIdRedir.aspx?ID=SCID3-496-11</Url>
      <Description>SCID3-496-11</Description>
    </_dlc_DocIdUrl>
    <_dlc_DocIdPersistId xmlns="092212e6-97a4-41f1-a09a-09662726ab2d">false</_dlc_DocIdPersist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E1300E1186EABA43826226BDB3385550|801092262" UniqueId="1803308f-0e4b-4953-8e44-773139b7d62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7F49600833478F4E8884BBF7CAEEF1A0" ma:contentTypeVersion="0" ma:contentTypeDescription="Create a new document." ma:contentTypeScope="" ma:versionID="78dddd49adbceb87fdd085a060d8657a">
  <xsd:schema xmlns:xsd="http://www.w3.org/2001/XMLSchema" xmlns:xs="http://www.w3.org/2001/XMLSchema" xmlns:p="http://schemas.microsoft.com/office/2006/metadata/properties" xmlns:ns2="092212e6-97a4-41f1-a09a-09662726ab2d" targetNamespace="http://schemas.microsoft.com/office/2006/metadata/properties" ma:root="true" ma:fieldsID="c7d3e2c20326e0f5f87cccb595082ada" ns2:_="">
    <xsd:import namespace="092212e6-97a4-41f1-a09a-09662726ab2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212e6-97a4-41f1-a09a-09662726ab2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
    <b:Tag>Gra950</b:Tag>
    <b:SourceType>ElectronicSource</b:SourceType>
    <b:Guid>{9B16F8A0-A2EB-4CBA-B573-E0AF4EE3A59C}</b:Guid>
    <b:Author>
      <b:Author>
        <b:NameList>
          <b:Person>
            <b:Last>Gralia</b:Last>
            <b:First>Mars</b:First>
          </b:Person>
        </b:NameList>
      </b:Author>
    </b:Author>
    <b:Title>Tools_Morris_Lab_2013_bu.docx (or later revision)</b:Title>
    <b:City>Columbia</b:City>
    <b:StateProvince>MD</b:StateProvince>
    <b:CountryRegion>USA</b:CountryRegion>
    <b:Year>2013</b:Year>
    <b:Month>Aug</b:Month>
    <b:Day>18</b:Day>
    <b:ProductionCompany>Computer_A4 (System_A)</b:ProductionCompany>
    <b:Medium>Computer file -- white papere</b:Medium>
    <b:RefOrder>1</b:RefOrder>
  </b:Source>
</b:Sources>
</file>

<file path=customXml/itemProps1.xml><?xml version="1.0" encoding="utf-8"?>
<ds:datastoreItem xmlns:ds="http://schemas.openxmlformats.org/officeDocument/2006/customXml" ds:itemID="{11660E1F-42A0-40C7-8E34-DA4320ED05FF}"/>
</file>

<file path=customXml/itemProps2.xml><?xml version="1.0" encoding="utf-8"?>
<ds:datastoreItem xmlns:ds="http://schemas.openxmlformats.org/officeDocument/2006/customXml" ds:itemID="{4B0E5278-1A91-4004-B7C4-8AA53EB4A394}"/>
</file>

<file path=customXml/itemProps3.xml><?xml version="1.0" encoding="utf-8"?>
<ds:datastoreItem xmlns:ds="http://schemas.openxmlformats.org/officeDocument/2006/customXml" ds:itemID="{4569DB70-CF8B-4FDE-B889-E70C505E8125}"/>
</file>

<file path=customXml/itemProps4.xml><?xml version="1.0" encoding="utf-8"?>
<ds:datastoreItem xmlns:ds="http://schemas.openxmlformats.org/officeDocument/2006/customXml" ds:itemID="{8EE022B4-A901-4D38-A4C0-8902059D46A6}"/>
</file>

<file path=customXml/itemProps5.xml><?xml version="1.0" encoding="utf-8"?>
<ds:datastoreItem xmlns:ds="http://schemas.openxmlformats.org/officeDocument/2006/customXml" ds:itemID="{5FC56F3F-F905-4A80-9CE2-FB17AD568248}"/>
</file>

<file path=customXml/itemProps6.xml><?xml version="1.0" encoding="utf-8"?>
<ds:datastoreItem xmlns:ds="http://schemas.openxmlformats.org/officeDocument/2006/customXml" ds:itemID="{B23F5EA8-88B9-42E5-BAB8-FA5795FB5359}"/>
</file>

<file path=docProps/app.xml><?xml version="1.0" encoding="utf-8"?>
<Properties xmlns="http://schemas.openxmlformats.org/officeDocument/2006/extended-properties" xmlns:vt="http://schemas.openxmlformats.org/officeDocument/2006/docPropsVTypes">
  <Template>Memo</Template>
  <TotalTime>1</TotalTime>
  <Pages>1</Pages>
  <Words>35</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Data Logger</vt:lpstr>
    </vt:vector>
  </TitlesOfParts>
  <Company>jhuapl</Company>
  <LinksUpToDate>false</LinksUpToDate>
  <CharactersWithSpaces>238</CharactersWithSpaces>
  <SharedDoc>false</SharedDoc>
  <HLinks>
    <vt:vector size="6" baseType="variant">
      <vt:variant>
        <vt:i4>2162788</vt:i4>
      </vt:variant>
      <vt:variant>
        <vt:i4>0</vt:i4>
      </vt:variant>
      <vt:variant>
        <vt:i4>0</vt:i4>
      </vt:variant>
      <vt:variant>
        <vt:i4>5</vt:i4>
      </vt:variant>
      <vt:variant>
        <vt:lpwstr>http://amddwww.jhuapl.edu/adsd/templates/templates.htm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05_APL_schematic_pointer</dc:title>
  <dc:subject>Arduino Course, Ignition Grant, Fall'2013</dc:subject>
  <dc:creator>Mars Gralia (APL)</dc:creator>
  <cp:keywords/>
  <dc:description/>
  <cp:lastModifiedBy>gralimj1</cp:lastModifiedBy>
  <cp:revision>2</cp:revision>
  <cp:lastPrinted>2013-12-19T14:16:00Z</cp:lastPrinted>
  <dcterms:created xsi:type="dcterms:W3CDTF">2014-03-30T16:26:00Z</dcterms:created>
  <dcterms:modified xsi:type="dcterms:W3CDTF">2014-03-30T16:26:00Z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0x0101007F49600833478F4E8884BBF7CAEEF1A0</vt:lpwstr>
  </property>
  <property fmtid="{D5CDD505-2E9C-101B-9397-08002B2CF9AE}" pid="3" name="_dlc_DocIdItemGuid">
    <vt:lpwstr>604a0f87-3306-4430-a845-f438d8159dde</vt:lpwstr>
  </property>
  <property fmtid="{D5CDD505-2E9C-101B-9397-08002B2CF9AE}" pid="4" name="DLCPolicyLabelLock">
    <vt:lpwstr/>
  </property>
  <property fmtid="{D5CDD505-2E9C-101B-9397-08002B2CF9AE}" pid="5" name="DLCPolicyLabelValue">
    <vt:lpwstr>0.1</vt:lpwstr>
  </property>
  <property fmtid="{D5CDD505-2E9C-101B-9397-08002B2CF9AE}" pid="6" name="DLCPolicyLabelClientValue">
    <vt:lpwstr>{_UIVersionString}</vt:lpwstr>
  </property>
  <property fmtid="{D5CDD505-2E9C-101B-9397-08002B2CF9AE}" pid="7" name="TemplateUrl">
    <vt:lpwstr/>
  </property>
  <property fmtid="{D5CDD505-2E9C-101B-9397-08002B2CF9AE}" pid="8" name="Order">
    <vt:r8>1100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ies>
</file>