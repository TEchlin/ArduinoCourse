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2D52" w14:textId="4CE84400" w:rsidR="00622849" w:rsidRDefault="00622849" w:rsidP="00622849">
      <w:pPr>
        <w:pStyle w:val="Subject"/>
      </w:pPr>
      <w:bookmarkStart w:id="0" w:name="_GoBack"/>
      <w:bookmarkEnd w:id="0"/>
      <w:r>
        <w:t>To:</w:t>
      </w:r>
      <w:r>
        <w:tab/>
      </w:r>
      <w:r w:rsidR="00116A41">
        <w:t>Arduino Course, 2014</w:t>
      </w:r>
    </w:p>
    <w:p w14:paraId="11219BBA" w14:textId="55EBC1CC" w:rsidR="004C3104" w:rsidRDefault="00622849" w:rsidP="00AC4192">
      <w:pPr>
        <w:pStyle w:val="Subject"/>
      </w:pPr>
      <w:r>
        <w:t>From:</w:t>
      </w:r>
      <w:r>
        <w:tab/>
      </w:r>
      <w:r w:rsidR="0044601C">
        <w:t xml:space="preserve">Mars </w:t>
      </w:r>
      <w:r w:rsidR="00530A03">
        <w:t>Gralia</w:t>
      </w:r>
    </w:p>
    <w:p w14:paraId="515FE87D" w14:textId="77777777" w:rsidR="00622849" w:rsidRDefault="00622849" w:rsidP="00622849">
      <w:pPr>
        <w:pStyle w:val="Subject"/>
      </w:pPr>
      <w:r>
        <w:t>Subject:</w:t>
      </w:r>
      <w:r>
        <w:tab/>
      </w:r>
      <w:r w:rsidR="00F42E03">
        <w:t>Proposed “Project”: Switched Line Cord</w:t>
      </w:r>
    </w:p>
    <w:p w14:paraId="6766ECE8" w14:textId="77777777" w:rsidR="00433606" w:rsidRDefault="00433606" w:rsidP="00AC4192">
      <w:pPr>
        <w:ind w:left="720"/>
      </w:pPr>
    </w:p>
    <w:p w14:paraId="729B76E4" w14:textId="77777777" w:rsidR="00622849" w:rsidRDefault="00AE64D6" w:rsidP="00FD67BA">
      <w:pPr>
        <w:pStyle w:val="Heading1"/>
        <w:tabs>
          <w:tab w:val="clear" w:pos="720"/>
          <w:tab w:val="num" w:pos="0"/>
        </w:tabs>
      </w:pPr>
      <w:bookmarkStart w:id="1" w:name="_Ref376326440"/>
      <w:bookmarkStart w:id="2" w:name="_Toc376371309"/>
      <w:r>
        <w:t>I</w:t>
      </w:r>
      <w:r w:rsidR="00CE3592">
        <w:t>ntroduction</w:t>
      </w:r>
      <w:bookmarkEnd w:id="1"/>
      <w:bookmarkEnd w:id="2"/>
    </w:p>
    <w:p w14:paraId="512CF746" w14:textId="77777777" w:rsidR="00FD75D2" w:rsidRDefault="0007382D" w:rsidP="00FD75D2">
      <w:pPr>
        <w:pStyle w:val="Parastd"/>
      </w:pPr>
      <w:r>
        <w:t xml:space="preserve">The goal of this paper is to </w:t>
      </w:r>
      <w:r w:rsidR="00F42E03">
        <w:t>propose a “project” for the Arduino Course 2014.</w:t>
      </w:r>
    </w:p>
    <w:p w14:paraId="50768055" w14:textId="10FFE537" w:rsidR="00116A41" w:rsidRDefault="00116A41" w:rsidP="00FD75D2">
      <w:pPr>
        <w:pStyle w:val="Parastd"/>
      </w:pPr>
      <w:r>
        <w:t xml:space="preserve">Thanks to Jim Bogard for </w:t>
      </w:r>
      <w:r w:rsidR="00072742">
        <w:t>advi</w:t>
      </w:r>
      <w:r>
        <w:t>ce and counsel based on his experience with this technology.</w:t>
      </w:r>
    </w:p>
    <w:p w14:paraId="1FA943D0" w14:textId="77777777" w:rsidR="0067485A" w:rsidRPr="0067485A" w:rsidRDefault="0067485A" w:rsidP="0067485A">
      <w:pPr>
        <w:pStyle w:val="Heading2"/>
      </w:pPr>
      <w:bookmarkStart w:id="3" w:name="_Toc376371310"/>
      <w:r>
        <w:t>Overview of a Project</w:t>
      </w:r>
      <w:bookmarkEnd w:id="3"/>
    </w:p>
    <w:p w14:paraId="3B9B3C7C" w14:textId="77777777" w:rsidR="0067485A" w:rsidRPr="0067485A" w:rsidRDefault="0067485A" w:rsidP="0067485A">
      <w:pPr>
        <w:pStyle w:val="Parastd"/>
      </w:pPr>
      <w:r w:rsidRPr="0067485A">
        <w:t xml:space="preserve">A “project” is hereby defined to be the part of the Arduino Course that: </w:t>
      </w:r>
    </w:p>
    <w:p w14:paraId="4D6C242F" w14:textId="77777777" w:rsidR="0067485A" w:rsidRPr="0067485A" w:rsidRDefault="0067485A" w:rsidP="0067485A">
      <w:pPr>
        <w:pStyle w:val="ListParagraph"/>
        <w:numPr>
          <w:ilvl w:val="0"/>
          <w:numId w:val="115"/>
        </w:numPr>
      </w:pPr>
      <w:r w:rsidRPr="0067485A">
        <w:t>Occurs after all students have been through the Main_Track portion of the course</w:t>
      </w:r>
    </w:p>
    <w:p w14:paraId="48B4EF52" w14:textId="77777777" w:rsidR="0067485A" w:rsidRDefault="0067485A" w:rsidP="0067485A">
      <w:pPr>
        <w:pStyle w:val="ListParagraph"/>
        <w:numPr>
          <w:ilvl w:val="0"/>
          <w:numId w:val="115"/>
        </w:numPr>
      </w:pPr>
      <w:r w:rsidRPr="0067485A">
        <w:t xml:space="preserve">Is about 60 minutes </w:t>
      </w:r>
      <w:r>
        <w:t>in duration</w:t>
      </w:r>
      <w:r w:rsidRPr="0067485A">
        <w:t>.</w:t>
      </w:r>
    </w:p>
    <w:p w14:paraId="604E0B3B" w14:textId="77777777" w:rsidR="0067485A" w:rsidRPr="0067485A" w:rsidRDefault="0067485A" w:rsidP="0067485A">
      <w:pPr>
        <w:pStyle w:val="ListParagraph"/>
      </w:pPr>
    </w:p>
    <w:p w14:paraId="2D11CC99" w14:textId="7B50B258" w:rsidR="0067485A" w:rsidRPr="0067485A" w:rsidRDefault="0067485A" w:rsidP="0067485A">
      <w:pPr>
        <w:pStyle w:val="Parastd"/>
      </w:pPr>
      <w:r w:rsidRPr="0067485A">
        <w:t>Estimate: the budget for a</w:t>
      </w:r>
      <w:r>
        <w:t xml:space="preserve"> single “</w:t>
      </w:r>
      <w:r w:rsidRPr="0067485A">
        <w:t>project</w:t>
      </w:r>
      <w:r>
        <w:t>”</w:t>
      </w:r>
      <w:r w:rsidR="00E00C88">
        <w:t xml:space="preserve"> is $30</w:t>
      </w:r>
      <w:r w:rsidRPr="0067485A">
        <w:t>/student, including shipping, handling and taxes.</w:t>
      </w:r>
      <w:r w:rsidR="00E00C88" w:rsidRPr="00E00C88">
        <w:rPr>
          <w:vertAlign w:val="superscript"/>
        </w:rPr>
        <w:footnoteReference w:id="1"/>
      </w:r>
      <w:r>
        <w:t xml:space="preserve">   It is understood that the amortized unit cost will be normally decrease with quantity, but that is ignored herein because I estimate little savings given an expectation of ten (10) students + TAs for any given project. </w:t>
      </w:r>
    </w:p>
    <w:p w14:paraId="24CD9C61" w14:textId="16051523" w:rsidR="0067485A" w:rsidRPr="0067485A" w:rsidRDefault="0067485A" w:rsidP="00E00C88">
      <w:pPr>
        <w:pStyle w:val="Parastd"/>
      </w:pPr>
      <w:r>
        <w:br w:type="page"/>
      </w:r>
    </w:p>
    <w:p w14:paraId="7EF4FEF7" w14:textId="77777777" w:rsidR="0067485A" w:rsidRDefault="0067485A" w:rsidP="0067485A">
      <w:pPr>
        <w:pStyle w:val="Heading1"/>
      </w:pPr>
      <w:bookmarkStart w:id="4" w:name="_Toc376371311"/>
      <w:r>
        <w:lastRenderedPageBreak/>
        <w:t>Table of Contents</w:t>
      </w:r>
      <w:bookmarkEnd w:id="4"/>
    </w:p>
    <w:p w14:paraId="17E63FBF" w14:textId="77777777" w:rsidR="007F2AA0" w:rsidRDefault="00FD75D2">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"1-8" \h \z \u </w:instrText>
      </w:r>
      <w:r>
        <w:fldChar w:fldCharType="separate"/>
      </w:r>
      <w:hyperlink w:anchor="_Toc376371309" w:history="1">
        <w:r w:rsidR="007F2AA0" w:rsidRPr="00C51CEC">
          <w:rPr>
            <w:rStyle w:val="Hyperlink"/>
            <w:noProof/>
          </w:rPr>
          <w:t>1.</w:t>
        </w:r>
        <w:r w:rsidR="007F2AA0">
          <w:rPr>
            <w:rFonts w:asciiTheme="minorHAnsi" w:eastAsiaTheme="minorEastAsia" w:hAnsiTheme="minorHAnsi" w:cstheme="minorBidi"/>
            <w:noProof/>
            <w:sz w:val="22"/>
            <w:szCs w:val="22"/>
          </w:rPr>
          <w:tab/>
        </w:r>
        <w:r w:rsidR="007F2AA0" w:rsidRPr="00C51CEC">
          <w:rPr>
            <w:rStyle w:val="Hyperlink"/>
            <w:noProof/>
          </w:rPr>
          <w:t>Introduction</w:t>
        </w:r>
        <w:r w:rsidR="007F2AA0">
          <w:rPr>
            <w:noProof/>
            <w:webHidden/>
          </w:rPr>
          <w:tab/>
        </w:r>
        <w:r w:rsidR="007F2AA0">
          <w:rPr>
            <w:noProof/>
            <w:webHidden/>
          </w:rPr>
          <w:fldChar w:fldCharType="begin"/>
        </w:r>
        <w:r w:rsidR="007F2AA0">
          <w:rPr>
            <w:noProof/>
            <w:webHidden/>
          </w:rPr>
          <w:instrText xml:space="preserve"> PAGEREF _Toc376371309 \h </w:instrText>
        </w:r>
        <w:r w:rsidR="007F2AA0">
          <w:rPr>
            <w:noProof/>
            <w:webHidden/>
          </w:rPr>
        </w:r>
        <w:r w:rsidR="007F2AA0">
          <w:rPr>
            <w:noProof/>
            <w:webHidden/>
          </w:rPr>
          <w:fldChar w:fldCharType="separate"/>
        </w:r>
        <w:r w:rsidR="007F2AA0">
          <w:rPr>
            <w:noProof/>
            <w:webHidden/>
          </w:rPr>
          <w:t>1</w:t>
        </w:r>
        <w:r w:rsidR="007F2AA0">
          <w:rPr>
            <w:noProof/>
            <w:webHidden/>
          </w:rPr>
          <w:fldChar w:fldCharType="end"/>
        </w:r>
      </w:hyperlink>
    </w:p>
    <w:p w14:paraId="77283928" w14:textId="77777777" w:rsidR="007F2AA0" w:rsidRDefault="002F2714">
      <w:pPr>
        <w:pStyle w:val="TOC2"/>
        <w:tabs>
          <w:tab w:val="left" w:pos="960"/>
          <w:tab w:val="right" w:leader="dot" w:pos="9350"/>
        </w:tabs>
        <w:rPr>
          <w:rFonts w:asciiTheme="minorHAnsi" w:eastAsiaTheme="minorEastAsia" w:hAnsiTheme="minorHAnsi" w:cstheme="minorBidi"/>
          <w:noProof/>
          <w:sz w:val="22"/>
          <w:szCs w:val="22"/>
        </w:rPr>
      </w:pPr>
      <w:hyperlink w:anchor="_Toc376371310" w:history="1">
        <w:r w:rsidR="007F2AA0" w:rsidRPr="00C51CEC">
          <w:rPr>
            <w:rStyle w:val="Hyperlink"/>
            <w:noProof/>
          </w:rPr>
          <w:t>1.1</w:t>
        </w:r>
        <w:r w:rsidR="007F2AA0">
          <w:rPr>
            <w:rFonts w:asciiTheme="minorHAnsi" w:eastAsiaTheme="minorEastAsia" w:hAnsiTheme="minorHAnsi" w:cstheme="minorBidi"/>
            <w:noProof/>
            <w:sz w:val="22"/>
            <w:szCs w:val="22"/>
          </w:rPr>
          <w:tab/>
        </w:r>
        <w:r w:rsidR="007F2AA0" w:rsidRPr="00C51CEC">
          <w:rPr>
            <w:rStyle w:val="Hyperlink"/>
            <w:noProof/>
          </w:rPr>
          <w:t>Overview of a Project</w:t>
        </w:r>
        <w:r w:rsidR="007F2AA0">
          <w:rPr>
            <w:noProof/>
            <w:webHidden/>
          </w:rPr>
          <w:tab/>
        </w:r>
        <w:r w:rsidR="007F2AA0">
          <w:rPr>
            <w:noProof/>
            <w:webHidden/>
          </w:rPr>
          <w:fldChar w:fldCharType="begin"/>
        </w:r>
        <w:r w:rsidR="007F2AA0">
          <w:rPr>
            <w:noProof/>
            <w:webHidden/>
          </w:rPr>
          <w:instrText xml:space="preserve"> PAGEREF _Toc376371310 \h </w:instrText>
        </w:r>
        <w:r w:rsidR="007F2AA0">
          <w:rPr>
            <w:noProof/>
            <w:webHidden/>
          </w:rPr>
        </w:r>
        <w:r w:rsidR="007F2AA0">
          <w:rPr>
            <w:noProof/>
            <w:webHidden/>
          </w:rPr>
          <w:fldChar w:fldCharType="separate"/>
        </w:r>
        <w:r w:rsidR="007F2AA0">
          <w:rPr>
            <w:noProof/>
            <w:webHidden/>
          </w:rPr>
          <w:t>1</w:t>
        </w:r>
        <w:r w:rsidR="007F2AA0">
          <w:rPr>
            <w:noProof/>
            <w:webHidden/>
          </w:rPr>
          <w:fldChar w:fldCharType="end"/>
        </w:r>
      </w:hyperlink>
    </w:p>
    <w:p w14:paraId="5D25AB44" w14:textId="77777777" w:rsidR="007F2AA0" w:rsidRDefault="002F2714">
      <w:pPr>
        <w:pStyle w:val="TOC1"/>
        <w:tabs>
          <w:tab w:val="left" w:pos="480"/>
          <w:tab w:val="right" w:leader="dot" w:pos="9350"/>
        </w:tabs>
        <w:rPr>
          <w:rFonts w:asciiTheme="minorHAnsi" w:eastAsiaTheme="minorEastAsia" w:hAnsiTheme="minorHAnsi" w:cstheme="minorBidi"/>
          <w:noProof/>
          <w:sz w:val="22"/>
          <w:szCs w:val="22"/>
        </w:rPr>
      </w:pPr>
      <w:hyperlink w:anchor="_Toc376371311" w:history="1">
        <w:r w:rsidR="007F2AA0" w:rsidRPr="00C51CEC">
          <w:rPr>
            <w:rStyle w:val="Hyperlink"/>
            <w:noProof/>
          </w:rPr>
          <w:t>2.</w:t>
        </w:r>
        <w:r w:rsidR="007F2AA0">
          <w:rPr>
            <w:rFonts w:asciiTheme="minorHAnsi" w:eastAsiaTheme="minorEastAsia" w:hAnsiTheme="minorHAnsi" w:cstheme="minorBidi"/>
            <w:noProof/>
            <w:sz w:val="22"/>
            <w:szCs w:val="22"/>
          </w:rPr>
          <w:tab/>
        </w:r>
        <w:r w:rsidR="007F2AA0" w:rsidRPr="00C51CEC">
          <w:rPr>
            <w:rStyle w:val="Hyperlink"/>
            <w:noProof/>
          </w:rPr>
          <w:t>Table of Contents</w:t>
        </w:r>
        <w:r w:rsidR="007F2AA0">
          <w:rPr>
            <w:noProof/>
            <w:webHidden/>
          </w:rPr>
          <w:tab/>
        </w:r>
        <w:r w:rsidR="007F2AA0">
          <w:rPr>
            <w:noProof/>
            <w:webHidden/>
          </w:rPr>
          <w:fldChar w:fldCharType="begin"/>
        </w:r>
        <w:r w:rsidR="007F2AA0">
          <w:rPr>
            <w:noProof/>
            <w:webHidden/>
          </w:rPr>
          <w:instrText xml:space="preserve"> PAGEREF _Toc376371311 \h </w:instrText>
        </w:r>
        <w:r w:rsidR="007F2AA0">
          <w:rPr>
            <w:noProof/>
            <w:webHidden/>
          </w:rPr>
        </w:r>
        <w:r w:rsidR="007F2AA0">
          <w:rPr>
            <w:noProof/>
            <w:webHidden/>
          </w:rPr>
          <w:fldChar w:fldCharType="separate"/>
        </w:r>
        <w:r w:rsidR="007F2AA0">
          <w:rPr>
            <w:noProof/>
            <w:webHidden/>
          </w:rPr>
          <w:t>2</w:t>
        </w:r>
        <w:r w:rsidR="007F2AA0">
          <w:rPr>
            <w:noProof/>
            <w:webHidden/>
          </w:rPr>
          <w:fldChar w:fldCharType="end"/>
        </w:r>
      </w:hyperlink>
    </w:p>
    <w:p w14:paraId="092833BC" w14:textId="77777777" w:rsidR="007F2AA0" w:rsidRDefault="002F2714">
      <w:pPr>
        <w:pStyle w:val="TOC1"/>
        <w:tabs>
          <w:tab w:val="left" w:pos="480"/>
          <w:tab w:val="right" w:leader="dot" w:pos="9350"/>
        </w:tabs>
        <w:rPr>
          <w:rFonts w:asciiTheme="minorHAnsi" w:eastAsiaTheme="minorEastAsia" w:hAnsiTheme="minorHAnsi" w:cstheme="minorBidi"/>
          <w:noProof/>
          <w:sz w:val="22"/>
          <w:szCs w:val="22"/>
        </w:rPr>
      </w:pPr>
      <w:hyperlink w:anchor="_Toc376371312" w:history="1">
        <w:r w:rsidR="007F2AA0" w:rsidRPr="00C51CEC">
          <w:rPr>
            <w:rStyle w:val="Hyperlink"/>
            <w:noProof/>
          </w:rPr>
          <w:t>3.</w:t>
        </w:r>
        <w:r w:rsidR="007F2AA0">
          <w:rPr>
            <w:rFonts w:asciiTheme="minorHAnsi" w:eastAsiaTheme="minorEastAsia" w:hAnsiTheme="minorHAnsi" w:cstheme="minorBidi"/>
            <w:noProof/>
            <w:sz w:val="22"/>
            <w:szCs w:val="22"/>
          </w:rPr>
          <w:tab/>
        </w:r>
        <w:r w:rsidR="007F2AA0" w:rsidRPr="00C51CEC">
          <w:rPr>
            <w:rStyle w:val="Hyperlink"/>
            <w:noProof/>
          </w:rPr>
          <w:t>Switched Line Cord (Gralia), 1/1/2014 7:52 PM</w:t>
        </w:r>
        <w:r w:rsidR="007F2AA0">
          <w:rPr>
            <w:noProof/>
            <w:webHidden/>
          </w:rPr>
          <w:tab/>
        </w:r>
        <w:r w:rsidR="007F2AA0">
          <w:rPr>
            <w:noProof/>
            <w:webHidden/>
          </w:rPr>
          <w:fldChar w:fldCharType="begin"/>
        </w:r>
        <w:r w:rsidR="007F2AA0">
          <w:rPr>
            <w:noProof/>
            <w:webHidden/>
          </w:rPr>
          <w:instrText xml:space="preserve"> PAGEREF _Toc376371312 \h </w:instrText>
        </w:r>
        <w:r w:rsidR="007F2AA0">
          <w:rPr>
            <w:noProof/>
            <w:webHidden/>
          </w:rPr>
        </w:r>
        <w:r w:rsidR="007F2AA0">
          <w:rPr>
            <w:noProof/>
            <w:webHidden/>
          </w:rPr>
          <w:fldChar w:fldCharType="separate"/>
        </w:r>
        <w:r w:rsidR="007F2AA0">
          <w:rPr>
            <w:noProof/>
            <w:webHidden/>
          </w:rPr>
          <w:t>3</w:t>
        </w:r>
        <w:r w:rsidR="007F2AA0">
          <w:rPr>
            <w:noProof/>
            <w:webHidden/>
          </w:rPr>
          <w:fldChar w:fldCharType="end"/>
        </w:r>
      </w:hyperlink>
    </w:p>
    <w:p w14:paraId="66557994" w14:textId="77777777" w:rsidR="007F2AA0" w:rsidRDefault="002F2714">
      <w:pPr>
        <w:pStyle w:val="TOC3"/>
        <w:tabs>
          <w:tab w:val="left" w:pos="1200"/>
          <w:tab w:val="right" w:leader="dot" w:pos="9350"/>
        </w:tabs>
        <w:rPr>
          <w:rFonts w:asciiTheme="minorHAnsi" w:eastAsiaTheme="minorEastAsia" w:hAnsiTheme="minorHAnsi" w:cstheme="minorBidi"/>
          <w:noProof/>
          <w:sz w:val="22"/>
          <w:szCs w:val="22"/>
        </w:rPr>
      </w:pPr>
      <w:hyperlink w:anchor="_Toc376371313" w:history="1">
        <w:r w:rsidR="007F2AA0" w:rsidRPr="00C51CEC">
          <w:rPr>
            <w:rStyle w:val="Hyperlink"/>
            <w:noProof/>
          </w:rPr>
          <w:t>3.1.1</w:t>
        </w:r>
        <w:r w:rsidR="007F2AA0">
          <w:rPr>
            <w:rFonts w:asciiTheme="minorHAnsi" w:eastAsiaTheme="minorEastAsia" w:hAnsiTheme="minorHAnsi" w:cstheme="minorBidi"/>
            <w:noProof/>
            <w:sz w:val="22"/>
            <w:szCs w:val="22"/>
          </w:rPr>
          <w:tab/>
        </w:r>
        <w:r w:rsidR="007F2AA0" w:rsidRPr="00C51CEC">
          <w:rPr>
            <w:rStyle w:val="Hyperlink"/>
            <w:noProof/>
          </w:rPr>
          <w:t>Pitch</w:t>
        </w:r>
        <w:r w:rsidR="007F2AA0">
          <w:rPr>
            <w:noProof/>
            <w:webHidden/>
          </w:rPr>
          <w:tab/>
        </w:r>
        <w:r w:rsidR="007F2AA0">
          <w:rPr>
            <w:noProof/>
            <w:webHidden/>
          </w:rPr>
          <w:fldChar w:fldCharType="begin"/>
        </w:r>
        <w:r w:rsidR="007F2AA0">
          <w:rPr>
            <w:noProof/>
            <w:webHidden/>
          </w:rPr>
          <w:instrText xml:space="preserve"> PAGEREF _Toc376371313 \h </w:instrText>
        </w:r>
        <w:r w:rsidR="007F2AA0">
          <w:rPr>
            <w:noProof/>
            <w:webHidden/>
          </w:rPr>
        </w:r>
        <w:r w:rsidR="007F2AA0">
          <w:rPr>
            <w:noProof/>
            <w:webHidden/>
          </w:rPr>
          <w:fldChar w:fldCharType="separate"/>
        </w:r>
        <w:r w:rsidR="007F2AA0">
          <w:rPr>
            <w:noProof/>
            <w:webHidden/>
          </w:rPr>
          <w:t>3</w:t>
        </w:r>
        <w:r w:rsidR="007F2AA0">
          <w:rPr>
            <w:noProof/>
            <w:webHidden/>
          </w:rPr>
          <w:fldChar w:fldCharType="end"/>
        </w:r>
      </w:hyperlink>
    </w:p>
    <w:p w14:paraId="78260B23" w14:textId="77777777" w:rsidR="007F2AA0" w:rsidRDefault="002F2714">
      <w:pPr>
        <w:pStyle w:val="TOC3"/>
        <w:tabs>
          <w:tab w:val="left" w:pos="1200"/>
          <w:tab w:val="right" w:leader="dot" w:pos="9350"/>
        </w:tabs>
        <w:rPr>
          <w:rFonts w:asciiTheme="minorHAnsi" w:eastAsiaTheme="minorEastAsia" w:hAnsiTheme="minorHAnsi" w:cstheme="minorBidi"/>
          <w:noProof/>
          <w:sz w:val="22"/>
          <w:szCs w:val="22"/>
        </w:rPr>
      </w:pPr>
      <w:hyperlink w:anchor="_Toc376371314" w:history="1">
        <w:r w:rsidR="007F2AA0" w:rsidRPr="00C51CEC">
          <w:rPr>
            <w:rStyle w:val="Hyperlink"/>
            <w:noProof/>
          </w:rPr>
          <w:t>3.1.2</w:t>
        </w:r>
        <w:r w:rsidR="007F2AA0">
          <w:rPr>
            <w:rFonts w:asciiTheme="minorHAnsi" w:eastAsiaTheme="minorEastAsia" w:hAnsiTheme="minorHAnsi" w:cstheme="minorBidi"/>
            <w:noProof/>
            <w:sz w:val="22"/>
            <w:szCs w:val="22"/>
          </w:rPr>
          <w:tab/>
        </w:r>
        <w:r w:rsidR="007F2AA0" w:rsidRPr="00C51CEC">
          <w:rPr>
            <w:rStyle w:val="Hyperlink"/>
            <w:noProof/>
          </w:rPr>
          <w:t>Proposal</w:t>
        </w:r>
        <w:r w:rsidR="007F2AA0">
          <w:rPr>
            <w:noProof/>
            <w:webHidden/>
          </w:rPr>
          <w:tab/>
        </w:r>
        <w:r w:rsidR="007F2AA0">
          <w:rPr>
            <w:noProof/>
            <w:webHidden/>
          </w:rPr>
          <w:fldChar w:fldCharType="begin"/>
        </w:r>
        <w:r w:rsidR="007F2AA0">
          <w:rPr>
            <w:noProof/>
            <w:webHidden/>
          </w:rPr>
          <w:instrText xml:space="preserve"> PAGEREF _Toc376371314 \h </w:instrText>
        </w:r>
        <w:r w:rsidR="007F2AA0">
          <w:rPr>
            <w:noProof/>
            <w:webHidden/>
          </w:rPr>
        </w:r>
        <w:r w:rsidR="007F2AA0">
          <w:rPr>
            <w:noProof/>
            <w:webHidden/>
          </w:rPr>
          <w:fldChar w:fldCharType="separate"/>
        </w:r>
        <w:r w:rsidR="007F2AA0">
          <w:rPr>
            <w:noProof/>
            <w:webHidden/>
          </w:rPr>
          <w:t>3</w:t>
        </w:r>
        <w:r w:rsidR="007F2AA0">
          <w:rPr>
            <w:noProof/>
            <w:webHidden/>
          </w:rPr>
          <w:fldChar w:fldCharType="end"/>
        </w:r>
      </w:hyperlink>
    </w:p>
    <w:p w14:paraId="66863EE4" w14:textId="77777777" w:rsidR="007F2AA0" w:rsidRDefault="002F2714">
      <w:pPr>
        <w:pStyle w:val="TOC3"/>
        <w:tabs>
          <w:tab w:val="left" w:pos="1200"/>
          <w:tab w:val="right" w:leader="dot" w:pos="9350"/>
        </w:tabs>
        <w:rPr>
          <w:rFonts w:asciiTheme="minorHAnsi" w:eastAsiaTheme="minorEastAsia" w:hAnsiTheme="minorHAnsi" w:cstheme="minorBidi"/>
          <w:noProof/>
          <w:sz w:val="22"/>
          <w:szCs w:val="22"/>
        </w:rPr>
      </w:pPr>
      <w:hyperlink w:anchor="_Toc376371315" w:history="1">
        <w:r w:rsidR="007F2AA0" w:rsidRPr="00C51CEC">
          <w:rPr>
            <w:rStyle w:val="Hyperlink"/>
            <w:noProof/>
          </w:rPr>
          <w:t>3.1.3</w:t>
        </w:r>
        <w:r w:rsidR="007F2AA0">
          <w:rPr>
            <w:rFonts w:asciiTheme="minorHAnsi" w:eastAsiaTheme="minorEastAsia" w:hAnsiTheme="minorHAnsi" w:cstheme="minorBidi"/>
            <w:noProof/>
            <w:sz w:val="22"/>
            <w:szCs w:val="22"/>
          </w:rPr>
          <w:tab/>
        </w:r>
        <w:r w:rsidR="007F2AA0" w:rsidRPr="00C51CEC">
          <w:rPr>
            <w:rStyle w:val="Hyperlink"/>
            <w:noProof/>
          </w:rPr>
          <w:t>Creativity and Potential for Impact</w:t>
        </w:r>
        <w:r w:rsidR="007F2AA0">
          <w:rPr>
            <w:noProof/>
            <w:webHidden/>
          </w:rPr>
          <w:tab/>
        </w:r>
        <w:r w:rsidR="007F2AA0">
          <w:rPr>
            <w:noProof/>
            <w:webHidden/>
          </w:rPr>
          <w:fldChar w:fldCharType="begin"/>
        </w:r>
        <w:r w:rsidR="007F2AA0">
          <w:rPr>
            <w:noProof/>
            <w:webHidden/>
          </w:rPr>
          <w:instrText xml:space="preserve"> PAGEREF _Toc376371315 \h </w:instrText>
        </w:r>
        <w:r w:rsidR="007F2AA0">
          <w:rPr>
            <w:noProof/>
            <w:webHidden/>
          </w:rPr>
        </w:r>
        <w:r w:rsidR="007F2AA0">
          <w:rPr>
            <w:noProof/>
            <w:webHidden/>
          </w:rPr>
          <w:fldChar w:fldCharType="separate"/>
        </w:r>
        <w:r w:rsidR="007F2AA0">
          <w:rPr>
            <w:noProof/>
            <w:webHidden/>
          </w:rPr>
          <w:t>4</w:t>
        </w:r>
        <w:r w:rsidR="007F2AA0">
          <w:rPr>
            <w:noProof/>
            <w:webHidden/>
          </w:rPr>
          <w:fldChar w:fldCharType="end"/>
        </w:r>
      </w:hyperlink>
    </w:p>
    <w:p w14:paraId="4727905D" w14:textId="77777777" w:rsidR="007F2AA0" w:rsidRDefault="002F2714">
      <w:pPr>
        <w:pStyle w:val="TOC3"/>
        <w:tabs>
          <w:tab w:val="left" w:pos="1200"/>
          <w:tab w:val="right" w:leader="dot" w:pos="9350"/>
        </w:tabs>
        <w:rPr>
          <w:rFonts w:asciiTheme="minorHAnsi" w:eastAsiaTheme="minorEastAsia" w:hAnsiTheme="minorHAnsi" w:cstheme="minorBidi"/>
          <w:noProof/>
          <w:sz w:val="22"/>
          <w:szCs w:val="22"/>
        </w:rPr>
      </w:pPr>
      <w:hyperlink w:anchor="_Toc376371316" w:history="1">
        <w:r w:rsidR="007F2AA0" w:rsidRPr="00C51CEC">
          <w:rPr>
            <w:rStyle w:val="Hyperlink"/>
            <w:noProof/>
          </w:rPr>
          <w:t>3.1.4</w:t>
        </w:r>
        <w:r w:rsidR="007F2AA0">
          <w:rPr>
            <w:rFonts w:asciiTheme="minorHAnsi" w:eastAsiaTheme="minorEastAsia" w:hAnsiTheme="minorHAnsi" w:cstheme="minorBidi"/>
            <w:noProof/>
            <w:sz w:val="22"/>
            <w:szCs w:val="22"/>
          </w:rPr>
          <w:tab/>
        </w:r>
        <w:r w:rsidR="007F2AA0" w:rsidRPr="00C51CEC">
          <w:rPr>
            <w:rStyle w:val="Hyperlink"/>
            <w:noProof/>
          </w:rPr>
          <w:t>What is the course/lab format (length and number of sessions)?</w:t>
        </w:r>
        <w:r w:rsidR="007F2AA0">
          <w:rPr>
            <w:noProof/>
            <w:webHidden/>
          </w:rPr>
          <w:tab/>
        </w:r>
        <w:r w:rsidR="007F2AA0">
          <w:rPr>
            <w:noProof/>
            <w:webHidden/>
          </w:rPr>
          <w:fldChar w:fldCharType="begin"/>
        </w:r>
        <w:r w:rsidR="007F2AA0">
          <w:rPr>
            <w:noProof/>
            <w:webHidden/>
          </w:rPr>
          <w:instrText xml:space="preserve"> PAGEREF _Toc376371316 \h </w:instrText>
        </w:r>
        <w:r w:rsidR="007F2AA0">
          <w:rPr>
            <w:noProof/>
            <w:webHidden/>
          </w:rPr>
        </w:r>
        <w:r w:rsidR="007F2AA0">
          <w:rPr>
            <w:noProof/>
            <w:webHidden/>
          </w:rPr>
          <w:fldChar w:fldCharType="separate"/>
        </w:r>
        <w:r w:rsidR="007F2AA0">
          <w:rPr>
            <w:noProof/>
            <w:webHidden/>
          </w:rPr>
          <w:t>4</w:t>
        </w:r>
        <w:r w:rsidR="007F2AA0">
          <w:rPr>
            <w:noProof/>
            <w:webHidden/>
          </w:rPr>
          <w:fldChar w:fldCharType="end"/>
        </w:r>
      </w:hyperlink>
    </w:p>
    <w:p w14:paraId="53DA09F7" w14:textId="77777777" w:rsidR="007F2AA0" w:rsidRDefault="002F2714">
      <w:pPr>
        <w:pStyle w:val="TOC3"/>
        <w:tabs>
          <w:tab w:val="left" w:pos="1200"/>
          <w:tab w:val="right" w:leader="dot" w:pos="9350"/>
        </w:tabs>
        <w:rPr>
          <w:rFonts w:asciiTheme="minorHAnsi" w:eastAsiaTheme="minorEastAsia" w:hAnsiTheme="minorHAnsi" w:cstheme="minorBidi"/>
          <w:noProof/>
          <w:sz w:val="22"/>
          <w:szCs w:val="22"/>
        </w:rPr>
      </w:pPr>
      <w:hyperlink w:anchor="_Toc376371317" w:history="1">
        <w:r w:rsidR="007F2AA0" w:rsidRPr="00C51CEC">
          <w:rPr>
            <w:rStyle w:val="Hyperlink"/>
            <w:noProof/>
          </w:rPr>
          <w:t>3.1.5</w:t>
        </w:r>
        <w:r w:rsidR="007F2AA0">
          <w:rPr>
            <w:rFonts w:asciiTheme="minorHAnsi" w:eastAsiaTheme="minorEastAsia" w:hAnsiTheme="minorHAnsi" w:cstheme="minorBidi"/>
            <w:noProof/>
            <w:sz w:val="22"/>
            <w:szCs w:val="22"/>
          </w:rPr>
          <w:tab/>
        </w:r>
        <w:r w:rsidR="007F2AA0" w:rsidRPr="00C51CEC">
          <w:rPr>
            <w:rStyle w:val="Hyperlink"/>
            <w:noProof/>
          </w:rPr>
          <w:t>Why would a greater staff understanding of this area benefit our sponsors?</w:t>
        </w:r>
        <w:r w:rsidR="007F2AA0">
          <w:rPr>
            <w:noProof/>
            <w:webHidden/>
          </w:rPr>
          <w:tab/>
        </w:r>
        <w:r w:rsidR="007F2AA0">
          <w:rPr>
            <w:noProof/>
            <w:webHidden/>
          </w:rPr>
          <w:fldChar w:fldCharType="begin"/>
        </w:r>
        <w:r w:rsidR="007F2AA0">
          <w:rPr>
            <w:noProof/>
            <w:webHidden/>
          </w:rPr>
          <w:instrText xml:space="preserve"> PAGEREF _Toc376371317 \h </w:instrText>
        </w:r>
        <w:r w:rsidR="007F2AA0">
          <w:rPr>
            <w:noProof/>
            <w:webHidden/>
          </w:rPr>
        </w:r>
        <w:r w:rsidR="007F2AA0">
          <w:rPr>
            <w:noProof/>
            <w:webHidden/>
          </w:rPr>
          <w:fldChar w:fldCharType="separate"/>
        </w:r>
        <w:r w:rsidR="007F2AA0">
          <w:rPr>
            <w:noProof/>
            <w:webHidden/>
          </w:rPr>
          <w:t>4</w:t>
        </w:r>
        <w:r w:rsidR="007F2AA0">
          <w:rPr>
            <w:noProof/>
            <w:webHidden/>
          </w:rPr>
          <w:fldChar w:fldCharType="end"/>
        </w:r>
      </w:hyperlink>
    </w:p>
    <w:p w14:paraId="6EBD1BD3" w14:textId="77777777" w:rsidR="007F2AA0" w:rsidRDefault="002F2714">
      <w:pPr>
        <w:pStyle w:val="TOC3"/>
        <w:tabs>
          <w:tab w:val="left" w:pos="1200"/>
          <w:tab w:val="right" w:leader="dot" w:pos="9350"/>
        </w:tabs>
        <w:rPr>
          <w:rFonts w:asciiTheme="minorHAnsi" w:eastAsiaTheme="minorEastAsia" w:hAnsiTheme="minorHAnsi" w:cstheme="minorBidi"/>
          <w:noProof/>
          <w:sz w:val="22"/>
          <w:szCs w:val="22"/>
        </w:rPr>
      </w:pPr>
      <w:hyperlink w:anchor="_Toc376371318" w:history="1">
        <w:r w:rsidR="007F2AA0" w:rsidRPr="00C51CEC">
          <w:rPr>
            <w:rStyle w:val="Hyperlink"/>
            <w:noProof/>
          </w:rPr>
          <w:t>3.1.6</w:t>
        </w:r>
        <w:r w:rsidR="007F2AA0">
          <w:rPr>
            <w:rFonts w:asciiTheme="minorHAnsi" w:eastAsiaTheme="minorEastAsia" w:hAnsiTheme="minorHAnsi" w:cstheme="minorBidi"/>
            <w:noProof/>
            <w:sz w:val="22"/>
            <w:szCs w:val="22"/>
          </w:rPr>
          <w:tab/>
        </w:r>
        <w:r w:rsidR="007F2AA0" w:rsidRPr="00C51CEC">
          <w:rPr>
            <w:rStyle w:val="Hyperlink"/>
            <w:noProof/>
          </w:rPr>
          <w:t>Requested Funding</w:t>
        </w:r>
        <w:r w:rsidR="007F2AA0">
          <w:rPr>
            <w:noProof/>
            <w:webHidden/>
          </w:rPr>
          <w:tab/>
        </w:r>
        <w:r w:rsidR="007F2AA0">
          <w:rPr>
            <w:noProof/>
            <w:webHidden/>
          </w:rPr>
          <w:fldChar w:fldCharType="begin"/>
        </w:r>
        <w:r w:rsidR="007F2AA0">
          <w:rPr>
            <w:noProof/>
            <w:webHidden/>
          </w:rPr>
          <w:instrText xml:space="preserve"> PAGEREF _Toc376371318 \h </w:instrText>
        </w:r>
        <w:r w:rsidR="007F2AA0">
          <w:rPr>
            <w:noProof/>
            <w:webHidden/>
          </w:rPr>
        </w:r>
        <w:r w:rsidR="007F2AA0">
          <w:rPr>
            <w:noProof/>
            <w:webHidden/>
          </w:rPr>
          <w:fldChar w:fldCharType="separate"/>
        </w:r>
        <w:r w:rsidR="007F2AA0">
          <w:rPr>
            <w:noProof/>
            <w:webHidden/>
          </w:rPr>
          <w:t>5</w:t>
        </w:r>
        <w:r w:rsidR="007F2AA0">
          <w:rPr>
            <w:noProof/>
            <w:webHidden/>
          </w:rPr>
          <w:fldChar w:fldCharType="end"/>
        </w:r>
      </w:hyperlink>
    </w:p>
    <w:p w14:paraId="67E15859" w14:textId="77777777" w:rsidR="007F2AA0" w:rsidRDefault="002F2714">
      <w:pPr>
        <w:pStyle w:val="TOC4"/>
        <w:tabs>
          <w:tab w:val="left" w:pos="1760"/>
          <w:tab w:val="right" w:leader="dot" w:pos="9350"/>
        </w:tabs>
        <w:rPr>
          <w:rFonts w:asciiTheme="minorHAnsi" w:eastAsiaTheme="minorEastAsia" w:hAnsiTheme="minorHAnsi" w:cstheme="minorBidi"/>
          <w:noProof/>
          <w:sz w:val="22"/>
          <w:szCs w:val="22"/>
        </w:rPr>
      </w:pPr>
      <w:hyperlink w:anchor="_Toc376371319" w:history="1">
        <w:r w:rsidR="007F2AA0" w:rsidRPr="00C51CEC">
          <w:rPr>
            <w:rStyle w:val="Hyperlink"/>
            <w:noProof/>
          </w:rPr>
          <w:t>3.1.6.1</w:t>
        </w:r>
        <w:r w:rsidR="007F2AA0">
          <w:rPr>
            <w:rFonts w:asciiTheme="minorHAnsi" w:eastAsiaTheme="minorEastAsia" w:hAnsiTheme="minorHAnsi" w:cstheme="minorBidi"/>
            <w:noProof/>
            <w:sz w:val="22"/>
            <w:szCs w:val="22"/>
          </w:rPr>
          <w:tab/>
        </w:r>
        <w:r w:rsidR="007F2AA0" w:rsidRPr="00C51CEC">
          <w:rPr>
            <w:rStyle w:val="Hyperlink"/>
            <w:noProof/>
          </w:rPr>
          <w:t>Specialized Extension Cord</w:t>
        </w:r>
        <w:r w:rsidR="007F2AA0">
          <w:rPr>
            <w:noProof/>
            <w:webHidden/>
          </w:rPr>
          <w:tab/>
        </w:r>
        <w:r w:rsidR="007F2AA0">
          <w:rPr>
            <w:noProof/>
            <w:webHidden/>
          </w:rPr>
          <w:fldChar w:fldCharType="begin"/>
        </w:r>
        <w:r w:rsidR="007F2AA0">
          <w:rPr>
            <w:noProof/>
            <w:webHidden/>
          </w:rPr>
          <w:instrText xml:space="preserve"> PAGEREF _Toc376371319 \h </w:instrText>
        </w:r>
        <w:r w:rsidR="007F2AA0">
          <w:rPr>
            <w:noProof/>
            <w:webHidden/>
          </w:rPr>
        </w:r>
        <w:r w:rsidR="007F2AA0">
          <w:rPr>
            <w:noProof/>
            <w:webHidden/>
          </w:rPr>
          <w:fldChar w:fldCharType="separate"/>
        </w:r>
        <w:r w:rsidR="007F2AA0">
          <w:rPr>
            <w:noProof/>
            <w:webHidden/>
          </w:rPr>
          <w:t>5</w:t>
        </w:r>
        <w:r w:rsidR="007F2AA0">
          <w:rPr>
            <w:noProof/>
            <w:webHidden/>
          </w:rPr>
          <w:fldChar w:fldCharType="end"/>
        </w:r>
      </w:hyperlink>
    </w:p>
    <w:p w14:paraId="4B074159" w14:textId="77777777" w:rsidR="007F2AA0" w:rsidRDefault="002F2714">
      <w:pPr>
        <w:pStyle w:val="TOC4"/>
        <w:tabs>
          <w:tab w:val="left" w:pos="1760"/>
          <w:tab w:val="right" w:leader="dot" w:pos="9350"/>
        </w:tabs>
        <w:rPr>
          <w:rFonts w:asciiTheme="minorHAnsi" w:eastAsiaTheme="minorEastAsia" w:hAnsiTheme="minorHAnsi" w:cstheme="minorBidi"/>
          <w:noProof/>
          <w:sz w:val="22"/>
          <w:szCs w:val="22"/>
        </w:rPr>
      </w:pPr>
      <w:hyperlink w:anchor="_Toc376371320" w:history="1">
        <w:r w:rsidR="007F2AA0" w:rsidRPr="00C51CEC">
          <w:rPr>
            <w:rStyle w:val="Hyperlink"/>
            <w:noProof/>
          </w:rPr>
          <w:t>3.1.6.2</w:t>
        </w:r>
        <w:r w:rsidR="007F2AA0">
          <w:rPr>
            <w:rFonts w:asciiTheme="minorHAnsi" w:eastAsiaTheme="minorEastAsia" w:hAnsiTheme="minorHAnsi" w:cstheme="minorBidi"/>
            <w:noProof/>
            <w:sz w:val="22"/>
            <w:szCs w:val="22"/>
          </w:rPr>
          <w:tab/>
        </w:r>
        <w:r w:rsidR="007F2AA0" w:rsidRPr="00C51CEC">
          <w:rPr>
            <w:rStyle w:val="Hyperlink"/>
            <w:noProof/>
          </w:rPr>
          <w:t>Night Light</w:t>
        </w:r>
        <w:r w:rsidR="007F2AA0">
          <w:rPr>
            <w:noProof/>
            <w:webHidden/>
          </w:rPr>
          <w:tab/>
        </w:r>
        <w:r w:rsidR="007F2AA0">
          <w:rPr>
            <w:noProof/>
            <w:webHidden/>
          </w:rPr>
          <w:fldChar w:fldCharType="begin"/>
        </w:r>
        <w:r w:rsidR="007F2AA0">
          <w:rPr>
            <w:noProof/>
            <w:webHidden/>
          </w:rPr>
          <w:instrText xml:space="preserve"> PAGEREF _Toc376371320 \h </w:instrText>
        </w:r>
        <w:r w:rsidR="007F2AA0">
          <w:rPr>
            <w:noProof/>
            <w:webHidden/>
          </w:rPr>
        </w:r>
        <w:r w:rsidR="007F2AA0">
          <w:rPr>
            <w:noProof/>
            <w:webHidden/>
          </w:rPr>
          <w:fldChar w:fldCharType="separate"/>
        </w:r>
        <w:r w:rsidR="007F2AA0">
          <w:rPr>
            <w:noProof/>
            <w:webHidden/>
          </w:rPr>
          <w:t>5</w:t>
        </w:r>
        <w:r w:rsidR="007F2AA0">
          <w:rPr>
            <w:noProof/>
            <w:webHidden/>
          </w:rPr>
          <w:fldChar w:fldCharType="end"/>
        </w:r>
      </w:hyperlink>
    </w:p>
    <w:p w14:paraId="7062C633" w14:textId="77777777" w:rsidR="007F2AA0" w:rsidRDefault="002F2714">
      <w:pPr>
        <w:pStyle w:val="TOC3"/>
        <w:tabs>
          <w:tab w:val="left" w:pos="1200"/>
          <w:tab w:val="right" w:leader="dot" w:pos="9350"/>
        </w:tabs>
        <w:rPr>
          <w:rFonts w:asciiTheme="minorHAnsi" w:eastAsiaTheme="minorEastAsia" w:hAnsiTheme="minorHAnsi" w:cstheme="minorBidi"/>
          <w:noProof/>
          <w:sz w:val="22"/>
          <w:szCs w:val="22"/>
        </w:rPr>
      </w:pPr>
      <w:hyperlink w:anchor="_Toc376371321" w:history="1">
        <w:r w:rsidR="007F2AA0" w:rsidRPr="00C51CEC">
          <w:rPr>
            <w:rStyle w:val="Hyperlink"/>
            <w:noProof/>
          </w:rPr>
          <w:t>3.1.7</w:t>
        </w:r>
        <w:r w:rsidR="007F2AA0">
          <w:rPr>
            <w:rFonts w:asciiTheme="minorHAnsi" w:eastAsiaTheme="minorEastAsia" w:hAnsiTheme="minorHAnsi" w:cstheme="minorBidi"/>
            <w:noProof/>
            <w:sz w:val="22"/>
            <w:szCs w:val="22"/>
          </w:rPr>
          <w:tab/>
        </w:r>
        <w:r w:rsidR="007F2AA0" w:rsidRPr="00C51CEC">
          <w:rPr>
            <w:rStyle w:val="Hyperlink"/>
            <w:noProof/>
          </w:rPr>
          <w:t>Comments</w:t>
        </w:r>
        <w:r w:rsidR="007F2AA0">
          <w:rPr>
            <w:noProof/>
            <w:webHidden/>
          </w:rPr>
          <w:tab/>
        </w:r>
        <w:r w:rsidR="007F2AA0">
          <w:rPr>
            <w:noProof/>
            <w:webHidden/>
          </w:rPr>
          <w:fldChar w:fldCharType="begin"/>
        </w:r>
        <w:r w:rsidR="007F2AA0">
          <w:rPr>
            <w:noProof/>
            <w:webHidden/>
          </w:rPr>
          <w:instrText xml:space="preserve"> PAGEREF _Toc376371321 \h </w:instrText>
        </w:r>
        <w:r w:rsidR="007F2AA0">
          <w:rPr>
            <w:noProof/>
            <w:webHidden/>
          </w:rPr>
        </w:r>
        <w:r w:rsidR="007F2AA0">
          <w:rPr>
            <w:noProof/>
            <w:webHidden/>
          </w:rPr>
          <w:fldChar w:fldCharType="separate"/>
        </w:r>
        <w:r w:rsidR="007F2AA0">
          <w:rPr>
            <w:noProof/>
            <w:webHidden/>
          </w:rPr>
          <w:t>5</w:t>
        </w:r>
        <w:r w:rsidR="007F2AA0">
          <w:rPr>
            <w:noProof/>
            <w:webHidden/>
          </w:rPr>
          <w:fldChar w:fldCharType="end"/>
        </w:r>
      </w:hyperlink>
    </w:p>
    <w:p w14:paraId="185A8EB0" w14:textId="77777777" w:rsidR="007F2AA0" w:rsidRDefault="002F2714">
      <w:pPr>
        <w:pStyle w:val="TOC3"/>
        <w:tabs>
          <w:tab w:val="left" w:pos="1200"/>
          <w:tab w:val="right" w:leader="dot" w:pos="9350"/>
        </w:tabs>
        <w:rPr>
          <w:rFonts w:asciiTheme="minorHAnsi" w:eastAsiaTheme="minorEastAsia" w:hAnsiTheme="minorHAnsi" w:cstheme="minorBidi"/>
          <w:noProof/>
          <w:sz w:val="22"/>
          <w:szCs w:val="22"/>
        </w:rPr>
      </w:pPr>
      <w:hyperlink w:anchor="_Toc376371322" w:history="1">
        <w:r w:rsidR="007F2AA0" w:rsidRPr="00C51CEC">
          <w:rPr>
            <w:rStyle w:val="Hyperlink"/>
            <w:noProof/>
          </w:rPr>
          <w:t>3.1.8</w:t>
        </w:r>
        <w:r w:rsidR="007F2AA0">
          <w:rPr>
            <w:rFonts w:asciiTheme="minorHAnsi" w:eastAsiaTheme="minorEastAsia" w:hAnsiTheme="minorHAnsi" w:cstheme="minorBidi"/>
            <w:noProof/>
            <w:sz w:val="22"/>
            <w:szCs w:val="22"/>
          </w:rPr>
          <w:tab/>
        </w:r>
        <w:r w:rsidR="007F2AA0" w:rsidRPr="00C51CEC">
          <w:rPr>
            <w:rStyle w:val="Hyperlink"/>
            <w:noProof/>
          </w:rPr>
          <w:t>Details</w:t>
        </w:r>
        <w:r w:rsidR="007F2AA0">
          <w:rPr>
            <w:noProof/>
            <w:webHidden/>
          </w:rPr>
          <w:tab/>
        </w:r>
        <w:r w:rsidR="007F2AA0">
          <w:rPr>
            <w:noProof/>
            <w:webHidden/>
          </w:rPr>
          <w:fldChar w:fldCharType="begin"/>
        </w:r>
        <w:r w:rsidR="007F2AA0">
          <w:rPr>
            <w:noProof/>
            <w:webHidden/>
          </w:rPr>
          <w:instrText xml:space="preserve"> PAGEREF _Toc376371322 \h </w:instrText>
        </w:r>
        <w:r w:rsidR="007F2AA0">
          <w:rPr>
            <w:noProof/>
            <w:webHidden/>
          </w:rPr>
        </w:r>
        <w:r w:rsidR="007F2AA0">
          <w:rPr>
            <w:noProof/>
            <w:webHidden/>
          </w:rPr>
          <w:fldChar w:fldCharType="separate"/>
        </w:r>
        <w:r w:rsidR="007F2AA0">
          <w:rPr>
            <w:noProof/>
            <w:webHidden/>
          </w:rPr>
          <w:t>5</w:t>
        </w:r>
        <w:r w:rsidR="007F2AA0">
          <w:rPr>
            <w:noProof/>
            <w:webHidden/>
          </w:rPr>
          <w:fldChar w:fldCharType="end"/>
        </w:r>
      </w:hyperlink>
    </w:p>
    <w:p w14:paraId="6520A8A9" w14:textId="77777777" w:rsidR="007F2AA0" w:rsidRDefault="002F2714">
      <w:pPr>
        <w:pStyle w:val="TOC1"/>
        <w:tabs>
          <w:tab w:val="left" w:pos="480"/>
          <w:tab w:val="right" w:leader="dot" w:pos="9350"/>
        </w:tabs>
        <w:rPr>
          <w:rFonts w:asciiTheme="minorHAnsi" w:eastAsiaTheme="minorEastAsia" w:hAnsiTheme="minorHAnsi" w:cstheme="minorBidi"/>
          <w:noProof/>
          <w:sz w:val="22"/>
          <w:szCs w:val="22"/>
        </w:rPr>
      </w:pPr>
      <w:hyperlink w:anchor="_Toc376371323" w:history="1">
        <w:r w:rsidR="007F2AA0" w:rsidRPr="00C51CEC">
          <w:rPr>
            <w:rStyle w:val="Hyperlink"/>
            <w:noProof/>
          </w:rPr>
          <w:t>4.</w:t>
        </w:r>
        <w:r w:rsidR="007F2AA0">
          <w:rPr>
            <w:rFonts w:asciiTheme="minorHAnsi" w:eastAsiaTheme="minorEastAsia" w:hAnsiTheme="minorHAnsi" w:cstheme="minorBidi"/>
            <w:noProof/>
            <w:sz w:val="22"/>
            <w:szCs w:val="22"/>
          </w:rPr>
          <w:tab/>
        </w:r>
        <w:r w:rsidR="007F2AA0" w:rsidRPr="00C51CEC">
          <w:rPr>
            <w:rStyle w:val="Hyperlink"/>
            <w:noProof/>
          </w:rPr>
          <w:t>SunFounder Universal Starter Kit, 11/24/2013 8:04 PM</w:t>
        </w:r>
        <w:r w:rsidR="007F2AA0">
          <w:rPr>
            <w:noProof/>
            <w:webHidden/>
          </w:rPr>
          <w:tab/>
        </w:r>
        <w:r w:rsidR="007F2AA0">
          <w:rPr>
            <w:noProof/>
            <w:webHidden/>
          </w:rPr>
          <w:fldChar w:fldCharType="begin"/>
        </w:r>
        <w:r w:rsidR="007F2AA0">
          <w:rPr>
            <w:noProof/>
            <w:webHidden/>
          </w:rPr>
          <w:instrText xml:space="preserve"> PAGEREF _Toc376371323 \h </w:instrText>
        </w:r>
        <w:r w:rsidR="007F2AA0">
          <w:rPr>
            <w:noProof/>
            <w:webHidden/>
          </w:rPr>
        </w:r>
        <w:r w:rsidR="007F2AA0">
          <w:rPr>
            <w:noProof/>
            <w:webHidden/>
          </w:rPr>
          <w:fldChar w:fldCharType="separate"/>
        </w:r>
        <w:r w:rsidR="007F2AA0">
          <w:rPr>
            <w:noProof/>
            <w:webHidden/>
          </w:rPr>
          <w:t>7</w:t>
        </w:r>
        <w:r w:rsidR="007F2AA0">
          <w:rPr>
            <w:noProof/>
            <w:webHidden/>
          </w:rPr>
          <w:fldChar w:fldCharType="end"/>
        </w:r>
      </w:hyperlink>
    </w:p>
    <w:p w14:paraId="30F35A79" w14:textId="77777777" w:rsidR="0067485A" w:rsidRDefault="00FD75D2" w:rsidP="0067485A">
      <w:pPr>
        <w:pStyle w:val="Parastd"/>
        <w:ind w:firstLine="0"/>
      </w:pPr>
      <w:r>
        <w:fldChar w:fldCharType="end"/>
      </w:r>
      <w:r w:rsidR="0067485A">
        <w:br w:type="page"/>
      </w:r>
    </w:p>
    <w:p w14:paraId="02E2B033" w14:textId="77777777" w:rsidR="008B118B" w:rsidRDefault="006352CB" w:rsidP="0067485A">
      <w:pPr>
        <w:pStyle w:val="Heading1"/>
      </w:pPr>
      <w:bookmarkStart w:id="5" w:name="_Toc376371312"/>
      <w:bookmarkStart w:id="6" w:name="_Ref374451637"/>
      <w:r>
        <w:lastRenderedPageBreak/>
        <w:t>Switched Line Cord</w:t>
      </w:r>
      <w:r w:rsidR="008B118B">
        <w:t xml:space="preserve"> (Gralia), </w:t>
      </w:r>
      <w:r w:rsidR="00152505">
        <w:t>1/1/2014 7:52 PM</w:t>
      </w:r>
      <w:bookmarkEnd w:id="5"/>
    </w:p>
    <w:p w14:paraId="4D8E38A4" w14:textId="77777777" w:rsidR="008B118B" w:rsidRDefault="008B118B" w:rsidP="0067485A">
      <w:pPr>
        <w:pStyle w:val="Heading3"/>
      </w:pPr>
      <w:bookmarkStart w:id="7" w:name="_Toc376371313"/>
      <w:r>
        <w:t>Pitch</w:t>
      </w:r>
      <w:bookmarkEnd w:id="7"/>
    </w:p>
    <w:p w14:paraId="641FDA8C" w14:textId="44CE7674" w:rsidR="008B118B" w:rsidRDefault="008B118B" w:rsidP="0067485A">
      <w:pPr>
        <w:pStyle w:val="Parastd"/>
      </w:pPr>
      <w:r>
        <w:t>Want to control a “normal” plugged in electrical device with an Arduino?  Maybe you want to turn on the coffee maker when you stagger into the kitchen on a dark morning</w:t>
      </w:r>
      <w:r w:rsidR="00E00C88">
        <w:t xml:space="preserve"> and slowly bring the light from barely-on to full brightness</w:t>
      </w:r>
      <w:r>
        <w:t xml:space="preserve">.  </w:t>
      </w:r>
      <w:r w:rsidRPr="00D92E0D">
        <w:t xml:space="preserve">Or maybe you want a ceiling fan to operate only when you are in the room.  </w:t>
      </w:r>
      <w:r>
        <w:t>Or maybe you want to turn on the basement radiant heater and gaming system when you open the door to the basement.  Perhaps you want to control your “SMT reflow plate”.  Then the “</w:t>
      </w:r>
      <w:r w:rsidR="006352CB">
        <w:t>Switched Line Cord</w:t>
      </w:r>
      <w:r>
        <w:t>” is the project you need to regulate that coffee maker, fan, man cave, or plate.</w:t>
      </w:r>
    </w:p>
    <w:p w14:paraId="35101E14" w14:textId="77777777" w:rsidR="008B118B" w:rsidRDefault="008B118B" w:rsidP="0067485A">
      <w:pPr>
        <w:pStyle w:val="Parastd"/>
      </w:pPr>
      <w:r>
        <w:t>The key component of the project is an “extension cord” with an embedded switch.  Further, that switch is readily controlled by an Arduino and any of the sensors you choose.</w:t>
      </w:r>
    </w:p>
    <w:p w14:paraId="465EAA59" w14:textId="77777777" w:rsidR="00F444FE" w:rsidRDefault="00F444FE" w:rsidP="0067485A">
      <w:pPr>
        <w:pStyle w:val="Parastd"/>
      </w:pPr>
      <w:r>
        <w:t xml:space="preserve">The student will construct a </w:t>
      </w:r>
      <w:r w:rsidR="00152505">
        <w:t>push-button controlled</w:t>
      </w:r>
      <w:r>
        <w:t xml:space="preserve"> night light, using the knowledge gained in the Main_Track portion of the course.</w:t>
      </w:r>
    </w:p>
    <w:p w14:paraId="38BA044E" w14:textId="77777777" w:rsidR="008B118B" w:rsidRPr="00D355C7" w:rsidRDefault="008B118B" w:rsidP="0067485A">
      <w:pPr>
        <w:pStyle w:val="Parastd"/>
      </w:pPr>
      <w:r>
        <w:t xml:space="preserve">The </w:t>
      </w:r>
      <w:r w:rsidR="006352CB">
        <w:t>tangible take-aways</w:t>
      </w:r>
      <w:r>
        <w:t xml:space="preserve"> from this project will be a specialized “extension cord” with its internal switch, a</w:t>
      </w:r>
      <w:r w:rsidR="006352CB">
        <w:t xml:space="preserve"> high-quality manufactured uni</w:t>
      </w:r>
      <w:r w:rsidR="00F444FE">
        <w:t xml:space="preserve">t, </w:t>
      </w:r>
      <w:r w:rsidR="00152505">
        <w:t xml:space="preserve">and </w:t>
      </w:r>
      <w:r w:rsidR="00F444FE">
        <w:t>the knowledge to use it</w:t>
      </w:r>
      <w:r w:rsidR="00152505">
        <w:t xml:space="preserve"> with a variety of sensors and “loads”.</w:t>
      </w:r>
    </w:p>
    <w:p w14:paraId="5343F45C" w14:textId="77777777" w:rsidR="00630EBC" w:rsidRDefault="008B118B" w:rsidP="0067485A">
      <w:pPr>
        <w:pStyle w:val="Heading3"/>
      </w:pPr>
      <w:bookmarkStart w:id="8" w:name="_Toc376371314"/>
      <w:r>
        <w:t>Proposal</w:t>
      </w:r>
      <w:bookmarkEnd w:id="8"/>
    </w:p>
    <w:p w14:paraId="710246F5" w14:textId="77777777" w:rsidR="00734005" w:rsidRDefault="00630EBC" w:rsidP="0067485A">
      <w:pPr>
        <w:pStyle w:val="Parastd"/>
      </w:pPr>
      <w:r>
        <w:t xml:space="preserve">To amplify on “the Pitch”, above, the student will be </w:t>
      </w:r>
      <w:r w:rsidR="00146DA5">
        <w:t xml:space="preserve">enticed to develop a prototype electric light that is controlled via an increasingly complex set of sensors and logic.  </w:t>
      </w:r>
    </w:p>
    <w:p w14:paraId="7F692787" w14:textId="77777777" w:rsidR="00734005" w:rsidRDefault="00734005" w:rsidP="0067485A">
      <w:pPr>
        <w:pStyle w:val="Parastd"/>
      </w:pPr>
      <w:r w:rsidRPr="00734005">
        <w:t xml:space="preserve">The primary goal of the project is to have the student </w:t>
      </w:r>
      <w:r w:rsidR="00630EBC" w:rsidRPr="00734005">
        <w:t xml:space="preserve">leave with the knowledge that </w:t>
      </w:r>
      <w:r w:rsidR="008B118B" w:rsidRPr="00734005">
        <w:t>she can control a</w:t>
      </w:r>
      <w:r w:rsidR="00630EBC" w:rsidRPr="00734005">
        <w:t>lmost any</w:t>
      </w:r>
      <w:r w:rsidR="008B118B" w:rsidRPr="00734005">
        <w:t xml:space="preserve"> line-powered device by using </w:t>
      </w:r>
      <w:r w:rsidR="006352CB" w:rsidRPr="00734005">
        <w:t>the specialized extension cord</w:t>
      </w:r>
      <w:r>
        <w:t xml:space="preserve"> with</w:t>
      </w:r>
      <w:r w:rsidRPr="00734005">
        <w:t xml:space="preserve"> any of a myriad of sensors options and any lo</w:t>
      </w:r>
      <w:r>
        <w:t>gic.</w:t>
      </w:r>
    </w:p>
    <w:p w14:paraId="001E5012" w14:textId="77777777" w:rsidR="00734005" w:rsidRDefault="00FB4EB8" w:rsidP="0067485A">
      <w:pPr>
        <w:pStyle w:val="Parastd"/>
      </w:pPr>
      <w:r>
        <w:t xml:space="preserve">A “line”, in this context, is </w:t>
      </w:r>
      <w:r w:rsidR="006352CB" w:rsidRPr="00734005">
        <w:t>a cable that carries the ubiquitous 110vac electricity.</w:t>
      </w:r>
      <w:r w:rsidR="00152505">
        <w:t xml:space="preserve">  A “load”, in this context, is any device that draws power from the “extension cord”.</w:t>
      </w:r>
    </w:p>
    <w:p w14:paraId="25F276EA" w14:textId="77777777" w:rsidR="00E0527A" w:rsidRDefault="00E0527A" w:rsidP="0067485A">
      <w:pPr>
        <w:pStyle w:val="Parastd"/>
      </w:pPr>
      <w:r w:rsidRPr="00E0527A">
        <w:t xml:space="preserve">Throughout this, there will be no formal tutorials, directions, wiring diagrams, or software provided. Instead, the student will need to rely on her previous knowledge to advance into the world of sensors and control.  </w:t>
      </w:r>
    </w:p>
    <w:p w14:paraId="61C8C793" w14:textId="77777777" w:rsidR="00FB4EB8" w:rsidRDefault="00FB4EB8" w:rsidP="0067485A">
      <w:pPr>
        <w:pStyle w:val="Parastd"/>
      </w:pPr>
      <w:r w:rsidRPr="00FB4EB8">
        <w:t>The student will be provided with</w:t>
      </w:r>
      <w:r w:rsidR="00E0527A">
        <w:t xml:space="preserve"> the following in addition to the material obtained during the Main_Track.</w:t>
      </w:r>
    </w:p>
    <w:p w14:paraId="6E9D2F16" w14:textId="77777777" w:rsidR="00FB4EB8" w:rsidRDefault="00FB4EB8" w:rsidP="0067485A">
      <w:pPr>
        <w:pStyle w:val="ListParagraph"/>
        <w:numPr>
          <w:ilvl w:val="0"/>
          <w:numId w:val="108"/>
        </w:numPr>
      </w:pPr>
      <w:r>
        <w:t>A “switched line cord” in which the output power is controlled by a relay.</w:t>
      </w:r>
    </w:p>
    <w:p w14:paraId="1F245349" w14:textId="77777777" w:rsidR="00FB4EB8" w:rsidRDefault="00FB4EB8" w:rsidP="0067485A">
      <w:pPr>
        <w:pStyle w:val="ListParagraph"/>
        <w:numPr>
          <w:ilvl w:val="0"/>
          <w:numId w:val="108"/>
        </w:numPr>
      </w:pPr>
      <w:r w:rsidRPr="00FB4EB8">
        <w:t xml:space="preserve">A “night light” to demonstrate the “switched line cord”. </w:t>
      </w:r>
    </w:p>
    <w:p w14:paraId="4F9BC766" w14:textId="77777777" w:rsidR="00FB4EB8" w:rsidRPr="00FB4EB8" w:rsidRDefault="00FB4EB8" w:rsidP="0067485A">
      <w:pPr>
        <w:ind w:left="360"/>
      </w:pPr>
    </w:p>
    <w:p w14:paraId="263D7085" w14:textId="77777777" w:rsidR="00FB4EB8" w:rsidRDefault="00FB4EB8" w:rsidP="0067485A">
      <w:pPr>
        <w:pStyle w:val="Parastd"/>
      </w:pPr>
      <w:r w:rsidRPr="00FB4EB8">
        <w:t>The student is encouraged to use an alternative to the night light, but she must provide it.  Furthermore, the alternative device must present no hazard</w:t>
      </w:r>
      <w:r>
        <w:t>s</w:t>
      </w:r>
      <w:r w:rsidRPr="00FB4EB8">
        <w:t>.</w:t>
      </w:r>
    </w:p>
    <w:p w14:paraId="1E125757" w14:textId="77777777" w:rsidR="00146DA5" w:rsidRDefault="00146DA5" w:rsidP="0067485A">
      <w:pPr>
        <w:pStyle w:val="Parastd"/>
      </w:pPr>
      <w:r>
        <w:t xml:space="preserve">A typical </w:t>
      </w:r>
      <w:r w:rsidR="00734005">
        <w:t>explorative</w:t>
      </w:r>
      <w:r>
        <w:t xml:space="preserve"> sequence</w:t>
      </w:r>
      <w:r w:rsidR="00734005">
        <w:t xml:space="preserve"> the student might use during the evening</w:t>
      </w:r>
      <w:r>
        <w:t xml:space="preserve"> </w:t>
      </w:r>
      <w:r w:rsidR="00734005">
        <w:t>is</w:t>
      </w:r>
      <w:r>
        <w:t>:</w:t>
      </w:r>
    </w:p>
    <w:p w14:paraId="3FA31795" w14:textId="2A8C4146" w:rsidR="00E00C88" w:rsidRDefault="00734005" w:rsidP="00E00C88">
      <w:pPr>
        <w:pStyle w:val="ListParagraph"/>
        <w:numPr>
          <w:ilvl w:val="0"/>
          <w:numId w:val="107"/>
        </w:numPr>
      </w:pPr>
      <w:r>
        <w:t>Demonstrate</w:t>
      </w:r>
      <w:r w:rsidR="00146DA5" w:rsidRPr="00146DA5">
        <w:t xml:space="preserve"> Ardu</w:t>
      </w:r>
      <w:r>
        <w:t>ino control of</w:t>
      </w:r>
      <w:r w:rsidR="00146DA5" w:rsidRPr="00146DA5">
        <w:t xml:space="preserve"> a line device using the “extension cord”, in which the “load” on the cord is a night light.  The state of the night light might be time – e.g., 5 seconds on, 10 seconds off</w:t>
      </w:r>
      <w:r w:rsidR="00146DA5">
        <w:t>.</w:t>
      </w:r>
    </w:p>
    <w:p w14:paraId="5669402B" w14:textId="77777777" w:rsidR="00146DA5" w:rsidRPr="00146DA5" w:rsidRDefault="00734005" w:rsidP="0067485A">
      <w:pPr>
        <w:pStyle w:val="ListParagraph"/>
        <w:numPr>
          <w:ilvl w:val="0"/>
          <w:numId w:val="107"/>
        </w:numPr>
      </w:pPr>
      <w:r>
        <w:t>Demonstrate</w:t>
      </w:r>
      <w:r w:rsidR="00146DA5">
        <w:t xml:space="preserve"> a simple sensor to control the night light: </w:t>
      </w:r>
      <w:r w:rsidR="00146DA5" w:rsidRPr="00146DA5">
        <w:t xml:space="preserve"> </w:t>
      </w:r>
      <w:r w:rsidR="00146DA5">
        <w:t>a push-button switch in which the light is on when the push-button is held.</w:t>
      </w:r>
    </w:p>
    <w:p w14:paraId="1ECF9B92" w14:textId="77777777" w:rsidR="00146DA5" w:rsidRDefault="00734005" w:rsidP="0067485A">
      <w:pPr>
        <w:pStyle w:val="ListParagraph"/>
        <w:numPr>
          <w:ilvl w:val="0"/>
          <w:numId w:val="107"/>
        </w:numPr>
      </w:pPr>
      <w:r>
        <w:t>Demonstrate a</w:t>
      </w:r>
      <w:r w:rsidR="00146DA5">
        <w:t xml:space="preserve"> more complex logic in which the push-button is provides “alternate action”: the first push turns the light ON, the second push turns the light OFF, the next push turns the light ON, and so forth.</w:t>
      </w:r>
    </w:p>
    <w:p w14:paraId="5E42C490" w14:textId="4A51A683" w:rsidR="00E00C88" w:rsidRDefault="00E00C88" w:rsidP="0067485A">
      <w:pPr>
        <w:pStyle w:val="ListParagraph"/>
        <w:numPr>
          <w:ilvl w:val="0"/>
          <w:numId w:val="107"/>
        </w:numPr>
      </w:pPr>
      <w:r>
        <w:t>Demonstrate the night light can be dimmed by using the pulse width modulation capability of the Arduino.</w:t>
      </w:r>
    </w:p>
    <w:p w14:paraId="1D9003BD" w14:textId="5C55AFB6" w:rsidR="00146DA5" w:rsidRDefault="00734005" w:rsidP="0067485A">
      <w:pPr>
        <w:pStyle w:val="ListParagraph"/>
        <w:numPr>
          <w:ilvl w:val="0"/>
          <w:numId w:val="107"/>
        </w:numPr>
      </w:pPr>
      <w:r>
        <w:t>Demonstrate</w:t>
      </w:r>
      <w:r w:rsidR="00146DA5">
        <w:t xml:space="preserve"> </w:t>
      </w:r>
      <w:r w:rsidR="00E00C88">
        <w:t>motion</w:t>
      </w:r>
      <w:r w:rsidR="00146DA5">
        <w:t xml:space="preserve"> sensor</w:t>
      </w:r>
      <w:r w:rsidR="008B4BBD">
        <w:t xml:space="preserve"> operation, such as under what conditions it </w:t>
      </w:r>
      <w:r w:rsidR="00DC1DEA">
        <w:t>produces a</w:t>
      </w:r>
      <w:r w:rsidR="008B4BBD">
        <w:t xml:space="preserve"> </w:t>
      </w:r>
      <w:r w:rsidR="00DC1DEA">
        <w:t xml:space="preserve">digital output. This would not involve </w:t>
      </w:r>
      <w:r w:rsidR="008B4BBD">
        <w:t xml:space="preserve">the extension cord or night light, </w:t>
      </w:r>
      <w:r w:rsidR="00DC1DEA">
        <w:t>but needs some indicator of the sensor operation.  The adjustment on the board will set the threshold.</w:t>
      </w:r>
    </w:p>
    <w:p w14:paraId="38EC1904" w14:textId="1F522A7D" w:rsidR="00DC1DEA" w:rsidRDefault="00734005" w:rsidP="0067485A">
      <w:pPr>
        <w:pStyle w:val="ListParagraph"/>
        <w:numPr>
          <w:ilvl w:val="0"/>
          <w:numId w:val="107"/>
        </w:numPr>
      </w:pPr>
      <w:r>
        <w:t>Demonstrate</w:t>
      </w:r>
      <w:r w:rsidR="00DC1DEA">
        <w:t xml:space="preserve"> </w:t>
      </w:r>
      <w:r>
        <w:t>an</w:t>
      </w:r>
      <w:r w:rsidR="00DC1DEA">
        <w:t xml:space="preserve"> apparatus consisting of the </w:t>
      </w:r>
      <w:r w:rsidR="00152505">
        <w:t>motion</w:t>
      </w:r>
      <w:r w:rsidR="00DC1DEA">
        <w:t xml:space="preserve"> sensor</w:t>
      </w:r>
      <w:r w:rsidR="00116A41">
        <w:rPr>
          <w:rStyle w:val="FootnoteReference"/>
        </w:rPr>
        <w:footnoteReference w:id="2"/>
      </w:r>
      <w:r w:rsidR="00DC1DEA">
        <w:t>, the extension cord and the night light.  This includes the program to flip the light ON and OFF.</w:t>
      </w:r>
    </w:p>
    <w:p w14:paraId="54888080" w14:textId="5D0DB33F" w:rsidR="00DC1DEA" w:rsidRDefault="00734005" w:rsidP="0067485A">
      <w:pPr>
        <w:pStyle w:val="ListParagraph"/>
        <w:numPr>
          <w:ilvl w:val="0"/>
          <w:numId w:val="107"/>
        </w:numPr>
      </w:pPr>
      <w:r>
        <w:t>Demonstrate</w:t>
      </w:r>
      <w:r w:rsidR="00DC1DEA">
        <w:t xml:space="preserve"> more complex logic, governed mostly by the student’s initiative. E.g., the addition of a push-button switch that is a manual ON/OFF control.  And integrate that with the response of the </w:t>
      </w:r>
      <w:r w:rsidR="00152505">
        <w:t>motion</w:t>
      </w:r>
      <w:r w:rsidR="00DC1DEA">
        <w:t xml:space="preserve"> sensor</w:t>
      </w:r>
      <w:r w:rsidR="00116A41" w:rsidRPr="00116A41">
        <w:rPr>
          <w:vertAlign w:val="superscript"/>
        </w:rPr>
        <w:footnoteReference w:id="3"/>
      </w:r>
      <w:r w:rsidR="00DC1DEA">
        <w:t xml:space="preserve">.  E.g., if the </w:t>
      </w:r>
      <w:r w:rsidR="00152505">
        <w:t>motion</w:t>
      </w:r>
      <w:r w:rsidR="00DC1DEA">
        <w:t xml:space="preserve"> sensor commands the light ON, what stimulus (stimuli) will cause the light to go OFF?</w:t>
      </w:r>
    </w:p>
    <w:p w14:paraId="13B6845F" w14:textId="77777777" w:rsidR="00146DA5" w:rsidRPr="00146DA5" w:rsidRDefault="00146DA5" w:rsidP="0067485A">
      <w:pPr>
        <w:pStyle w:val="ListParagraph"/>
      </w:pPr>
    </w:p>
    <w:p w14:paraId="5C00EA21" w14:textId="77777777" w:rsidR="008B118B" w:rsidRDefault="008B118B" w:rsidP="0067485A">
      <w:pPr>
        <w:pStyle w:val="Heading3"/>
      </w:pPr>
      <w:bookmarkStart w:id="9" w:name="_Toc376371315"/>
      <w:r>
        <w:t>Creativity and Potential for Impact</w:t>
      </w:r>
      <w:bookmarkEnd w:id="9"/>
    </w:p>
    <w:p w14:paraId="2A22E7FB" w14:textId="77777777" w:rsidR="008B118B" w:rsidRDefault="008B118B" w:rsidP="0067485A">
      <w:pPr>
        <w:pStyle w:val="Parastd"/>
      </w:pPr>
      <w:r>
        <w:t xml:space="preserve">The student’s creativity will be exercised as she invents and implements the sensing and logic that switches the </w:t>
      </w:r>
      <w:r w:rsidR="00152505">
        <w:t>night light</w:t>
      </w:r>
      <w:r>
        <w:t>.</w:t>
      </w:r>
    </w:p>
    <w:p w14:paraId="182A428E" w14:textId="77777777" w:rsidR="008B118B" w:rsidRDefault="008B118B" w:rsidP="0067485A">
      <w:pPr>
        <w:pStyle w:val="Parastd"/>
      </w:pPr>
      <w:r w:rsidRPr="00C76217">
        <w:t xml:space="preserve">This project introduces the student to a safe and easy way to control electrical power to most </w:t>
      </w:r>
      <w:r>
        <w:t xml:space="preserve">common electrical devices such as automatic door openers, fans and outdoor lights.  The impact will extend to all devices operated by </w:t>
      </w:r>
      <w:r w:rsidR="003D05C6">
        <w:t>“line voltage”.</w:t>
      </w:r>
    </w:p>
    <w:p w14:paraId="2848082C" w14:textId="77777777" w:rsidR="008B118B" w:rsidRDefault="008B118B" w:rsidP="0067485A">
      <w:pPr>
        <w:pStyle w:val="Heading3"/>
      </w:pPr>
      <w:bookmarkStart w:id="10" w:name="_Toc376371316"/>
      <w:r>
        <w:t>What is the course/lab format (length and number of sessions)?</w:t>
      </w:r>
      <w:bookmarkEnd w:id="10"/>
    </w:p>
    <w:p w14:paraId="6E6E3781" w14:textId="77777777" w:rsidR="008B118B" w:rsidRPr="008B118B" w:rsidRDefault="008B118B" w:rsidP="0067485A">
      <w:pPr>
        <w:pStyle w:val="Parastd"/>
        <w:rPr>
          <w:color w:val="000000" w:themeColor="text1"/>
        </w:rPr>
      </w:pPr>
      <w:r w:rsidRPr="00C76217">
        <w:rPr>
          <w:color w:val="000000" w:themeColor="text1"/>
        </w:rPr>
        <w:t xml:space="preserve">The project will be hands-on by the student for one session of perhaps 60 minutes.  </w:t>
      </w:r>
    </w:p>
    <w:p w14:paraId="1554408F" w14:textId="77777777" w:rsidR="008B118B" w:rsidRDefault="008B118B" w:rsidP="0067485A">
      <w:pPr>
        <w:pStyle w:val="Heading3"/>
      </w:pPr>
      <w:bookmarkStart w:id="11" w:name="_Toc376371317"/>
      <w:r>
        <w:lastRenderedPageBreak/>
        <w:t>Why would a greater staff understanding of this area benefit our sponsors?</w:t>
      </w:r>
      <w:bookmarkEnd w:id="11"/>
    </w:p>
    <w:p w14:paraId="5C3D689E" w14:textId="77777777" w:rsidR="008B118B" w:rsidRPr="00C450BC" w:rsidRDefault="008B118B" w:rsidP="0067485A">
      <w:pPr>
        <w:pStyle w:val="Parastd"/>
        <w:rPr>
          <w:color w:val="000000" w:themeColor="text1"/>
        </w:rPr>
      </w:pPr>
      <w:r w:rsidRPr="00C450BC">
        <w:rPr>
          <w:color w:val="000000" w:themeColor="text1"/>
        </w:rPr>
        <w:t>The departing student would understand that a small computer, such as the Arduino, can control devices which use much more energy than that supplied by a simple battery pack.  While the lab involved control of “line voltage”, other power sources can also be directed, such as high-pressure air, 48volts for aircraft systems and hydraulic fluid.</w:t>
      </w:r>
    </w:p>
    <w:p w14:paraId="3AE357DB" w14:textId="77777777" w:rsidR="008B118B" w:rsidRDefault="008B118B" w:rsidP="0067485A">
      <w:pPr>
        <w:pStyle w:val="Heading3"/>
      </w:pPr>
      <w:bookmarkStart w:id="12" w:name="_Toc376371318"/>
      <w:r>
        <w:t>Requested Funding</w:t>
      </w:r>
      <w:bookmarkEnd w:id="12"/>
    </w:p>
    <w:p w14:paraId="3EAE39F6" w14:textId="5C8BDA60" w:rsidR="00DC1DEA" w:rsidRDefault="00F444FE" w:rsidP="0067485A">
      <w:pPr>
        <w:pStyle w:val="Parastd"/>
      </w:pPr>
      <w:r>
        <w:t>Total: $</w:t>
      </w:r>
      <w:r w:rsidR="00E00C88">
        <w:t>27</w:t>
      </w:r>
      <w:r w:rsidR="00152505">
        <w:t>, quantity one.</w:t>
      </w:r>
    </w:p>
    <w:p w14:paraId="3CF25E32" w14:textId="77777777" w:rsidR="008B118B" w:rsidRPr="005C0CE6" w:rsidRDefault="008B118B" w:rsidP="0067485A">
      <w:pPr>
        <w:pStyle w:val="Heading4"/>
      </w:pPr>
      <w:bookmarkStart w:id="13" w:name="_Toc376371319"/>
      <w:r>
        <w:t>Specialized Extension Cord</w:t>
      </w:r>
      <w:bookmarkEnd w:id="13"/>
    </w:p>
    <w:bookmarkStart w:id="14" w:name="_MON_1450512394"/>
    <w:bookmarkEnd w:id="14"/>
    <w:p w14:paraId="47B87528" w14:textId="5F259233" w:rsidR="00E00C88" w:rsidRPr="00E00C88" w:rsidRDefault="003A699D" w:rsidP="00E00C88">
      <w:pPr>
        <w:pStyle w:val="Parastd"/>
        <w:ind w:firstLine="0"/>
        <w:rPr>
          <w:color w:val="000000" w:themeColor="text1"/>
        </w:rPr>
      </w:pPr>
      <w:r>
        <w:rPr>
          <w:color w:val="000000" w:themeColor="text1"/>
        </w:rPr>
        <w:object w:dxaOrig="6189" w:dyaOrig="2987" w14:anchorId="0C3B6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5pt;height:149.65pt" o:ole="">
            <v:imagedata r:id="rId14" o:title=""/>
          </v:shape>
          <o:OLEObject Type="Embed" ProgID="Excel.Sheet.12" ShapeID="_x0000_i1025" DrawAspect="Content" ObjectID="_1455183694" r:id="rId15"/>
        </w:object>
      </w:r>
    </w:p>
    <w:p w14:paraId="2E632AB8" w14:textId="77777777" w:rsidR="008B118B" w:rsidRDefault="008B118B" w:rsidP="0067485A">
      <w:pPr>
        <w:pStyle w:val="Heading4"/>
      </w:pPr>
      <w:bookmarkStart w:id="15" w:name="_Toc376371320"/>
      <w:r w:rsidRPr="005C0CE6">
        <w:t>Night Light</w:t>
      </w:r>
      <w:bookmarkEnd w:id="15"/>
    </w:p>
    <w:bookmarkStart w:id="16" w:name="_MON_1449769497"/>
    <w:bookmarkEnd w:id="16"/>
    <w:p w14:paraId="2D6AA6F7" w14:textId="77777777" w:rsidR="008B118B" w:rsidRDefault="008B118B" w:rsidP="0067485A">
      <w:pPr>
        <w:pStyle w:val="Parastd"/>
      </w:pPr>
      <w:r>
        <w:object w:dxaOrig="4525" w:dyaOrig="2503" w14:anchorId="35573A11">
          <v:shape id="_x0000_i1026" type="#_x0000_t75" style="width:226.15pt;height:124.9pt" o:ole="">
            <v:imagedata r:id="rId16" o:title=""/>
          </v:shape>
          <o:OLEObject Type="Embed" ProgID="Excel.Sheet.12" ShapeID="_x0000_i1026" DrawAspect="Content" ObjectID="_1455183695" r:id="rId17"/>
        </w:object>
      </w:r>
    </w:p>
    <w:p w14:paraId="6F942E90" w14:textId="77777777" w:rsidR="008B118B" w:rsidRDefault="008B118B" w:rsidP="0067485A">
      <w:pPr>
        <w:pStyle w:val="Heading3"/>
      </w:pPr>
      <w:bookmarkStart w:id="17" w:name="_Toc376371321"/>
      <w:r>
        <w:t>Comments</w:t>
      </w:r>
      <w:bookmarkEnd w:id="17"/>
    </w:p>
    <w:p w14:paraId="22CB4C8A" w14:textId="44333579" w:rsidR="008B118B" w:rsidRPr="005C0CE6" w:rsidRDefault="008B118B" w:rsidP="0067485A">
      <w:pPr>
        <w:pStyle w:val="Parastd"/>
        <w:rPr>
          <w:color w:val="000000" w:themeColor="text1"/>
        </w:rPr>
      </w:pPr>
      <w:r w:rsidRPr="005C0CE6">
        <w:rPr>
          <w:color w:val="000000" w:themeColor="text1"/>
        </w:rPr>
        <w:t>(</w:t>
      </w:r>
      <w:r w:rsidR="00F7073F">
        <w:rPr>
          <w:color w:val="000000" w:themeColor="text1"/>
        </w:rPr>
        <w:t>This was a</w:t>
      </w:r>
      <w:r>
        <w:rPr>
          <w:color w:val="000000" w:themeColor="text1"/>
        </w:rPr>
        <w:t xml:space="preserve">dded to SharePoint “projects” summary </w:t>
      </w:r>
      <w:r w:rsidR="00D41382">
        <w:rPr>
          <w:color w:val="000000" w:themeColor="text1"/>
        </w:rPr>
        <w:t xml:space="preserve">spreadsheet as “110vac _relay” on </w:t>
      </w:r>
      <w:r>
        <w:rPr>
          <w:color w:val="000000" w:themeColor="text1"/>
        </w:rPr>
        <w:t>12/28/2013 9:23 PM</w:t>
      </w:r>
      <w:r w:rsidR="00F7073F">
        <w:rPr>
          <w:color w:val="000000" w:themeColor="text1"/>
        </w:rPr>
        <w:t xml:space="preserve"> but </w:t>
      </w:r>
      <w:r w:rsidR="000C3A9A">
        <w:rPr>
          <w:color w:val="000000" w:themeColor="text1"/>
        </w:rPr>
        <w:t>was renamed “Project Switched Line Cord” about</w:t>
      </w:r>
      <w:r w:rsidR="00F7073F">
        <w:rPr>
          <w:color w:val="000000" w:themeColor="text1"/>
        </w:rPr>
        <w:t xml:space="preserve"> 1/1/2014 8:28 PM</w:t>
      </w:r>
      <w:r w:rsidR="000C3A9A">
        <w:rPr>
          <w:color w:val="000000" w:themeColor="text1"/>
        </w:rPr>
        <w:t>.</w:t>
      </w:r>
      <w:r>
        <w:rPr>
          <w:color w:val="000000" w:themeColor="text1"/>
        </w:rPr>
        <w:t>)</w:t>
      </w:r>
    </w:p>
    <w:p w14:paraId="6C441848" w14:textId="77777777" w:rsidR="008B118B" w:rsidRDefault="008B118B" w:rsidP="0067485A">
      <w:pPr>
        <w:pStyle w:val="Heading3"/>
      </w:pPr>
      <w:bookmarkStart w:id="18" w:name="_Toc376371322"/>
      <w:r>
        <w:lastRenderedPageBreak/>
        <w:t>Details</w:t>
      </w:r>
      <w:bookmarkEnd w:id="18"/>
    </w:p>
    <w:p w14:paraId="0B646D4F" w14:textId="77777777" w:rsidR="008B118B" w:rsidRDefault="008B118B" w:rsidP="0067485A">
      <w:pPr>
        <w:pStyle w:val="ListParagraph"/>
        <w:numPr>
          <w:ilvl w:val="0"/>
          <w:numId w:val="104"/>
        </w:numPr>
      </w:pPr>
      <w:r w:rsidRPr="008B118B">
        <w:t>The student will use a sensor of her choice from the parts supplied in the Main_Track.</w:t>
      </w:r>
    </w:p>
    <w:p w14:paraId="26C21996" w14:textId="315887B0" w:rsidR="00351FC7" w:rsidRDefault="00351FC7" w:rsidP="0067485A">
      <w:pPr>
        <w:pStyle w:val="ListParagraph"/>
        <w:numPr>
          <w:ilvl w:val="1"/>
          <w:numId w:val="104"/>
        </w:numPr>
      </w:pPr>
      <w:r>
        <w:t xml:space="preserve">But see </w:t>
      </w:r>
      <w:r w:rsidR="00FE7897">
        <w:t xml:space="preserve">below for </w:t>
      </w:r>
      <w:r w:rsidR="00072742">
        <w:t xml:space="preserve">potential self-funded </w:t>
      </w:r>
      <w:r w:rsidR="00FE7897">
        <w:t>extensions</w:t>
      </w:r>
      <w:r w:rsidR="00072742">
        <w:t>.</w:t>
      </w:r>
    </w:p>
    <w:p w14:paraId="7F5C5792" w14:textId="4361AACE" w:rsidR="008B118B" w:rsidRDefault="008B118B" w:rsidP="0067485A">
      <w:pPr>
        <w:pStyle w:val="ListParagraph"/>
        <w:numPr>
          <w:ilvl w:val="0"/>
          <w:numId w:val="104"/>
        </w:numPr>
      </w:pPr>
      <w:r>
        <w:t xml:space="preserve">The instructor will need to provide 110vac at </w:t>
      </w:r>
      <w:r w:rsidR="00072742">
        <w:t>each students’ desk</w:t>
      </w:r>
      <w:r>
        <w:t>.</w:t>
      </w:r>
    </w:p>
    <w:p w14:paraId="44B15213" w14:textId="082ACF80" w:rsidR="001A0406" w:rsidRDefault="001A0406" w:rsidP="00072742">
      <w:pPr>
        <w:pStyle w:val="ListParagraph"/>
        <w:numPr>
          <w:ilvl w:val="0"/>
          <w:numId w:val="104"/>
        </w:numPr>
      </w:pPr>
      <w:r>
        <w:t>Consider upgrade of project: a “smart room light”</w:t>
      </w:r>
      <w:r w:rsidR="00351FC7">
        <w:t>.</w:t>
      </w:r>
      <w:r w:rsidR="00072742">
        <w:t xml:space="preserve"> </w:t>
      </w:r>
      <w:r>
        <w:t>The additi</w:t>
      </w:r>
      <w:r w:rsidR="00072742">
        <w:t>onal capabilities might include the following.</w:t>
      </w:r>
      <w:r w:rsidR="00072742">
        <w:rPr>
          <w:rStyle w:val="FootnoteReference"/>
        </w:rPr>
        <w:footnoteReference w:id="4"/>
      </w:r>
      <w:r w:rsidR="00072742">
        <w:t xml:space="preserve"> </w:t>
      </w:r>
    </w:p>
    <w:p w14:paraId="61A68788" w14:textId="77777777" w:rsidR="001A0406" w:rsidRDefault="001A0406" w:rsidP="00072742">
      <w:pPr>
        <w:pStyle w:val="ListParagraph"/>
        <w:numPr>
          <w:ilvl w:val="1"/>
          <w:numId w:val="104"/>
        </w:numPr>
      </w:pPr>
      <w:r>
        <w:t>A human-directed ON/OFF control.</w:t>
      </w:r>
    </w:p>
    <w:p w14:paraId="4CAA4412" w14:textId="77777777" w:rsidR="001A0406" w:rsidRDefault="001A0406" w:rsidP="00072742">
      <w:pPr>
        <w:pStyle w:val="ListParagraph"/>
        <w:numPr>
          <w:ilvl w:val="2"/>
          <w:numId w:val="104"/>
        </w:numPr>
      </w:pPr>
      <w:r>
        <w:t>Sensor options</w:t>
      </w:r>
    </w:p>
    <w:p w14:paraId="3B02544F" w14:textId="77777777" w:rsidR="001A0406" w:rsidRDefault="00454C16" w:rsidP="00072742">
      <w:pPr>
        <w:pStyle w:val="ListParagraph"/>
        <w:numPr>
          <w:ilvl w:val="3"/>
          <w:numId w:val="104"/>
        </w:numPr>
      </w:pPr>
      <w:r>
        <w:t>E.g., §</w:t>
      </w:r>
      <w:r>
        <w:fldChar w:fldCharType="begin"/>
      </w:r>
      <w:r>
        <w:instrText xml:space="preserve"> REF _Ref376103508 \w \h </w:instrText>
      </w:r>
      <w:r>
        <w:fldChar w:fldCharType="separate"/>
      </w:r>
      <w:r w:rsidR="007F2AA0">
        <w:rPr>
          <w:b/>
          <w:bCs/>
        </w:rPr>
        <w:t>Error! Reference source not found.</w:t>
      </w:r>
      <w:r>
        <w:fldChar w:fldCharType="end"/>
      </w:r>
      <w:r>
        <w:t>, Passive Infrared; $3; 12/14/2013 4:16 PM</w:t>
      </w:r>
    </w:p>
    <w:p w14:paraId="63693882" w14:textId="77777777" w:rsidR="001A0406" w:rsidRDefault="001A0406" w:rsidP="00072742">
      <w:pPr>
        <w:pStyle w:val="ListParagraph"/>
        <w:numPr>
          <w:ilvl w:val="3"/>
          <w:numId w:val="104"/>
        </w:numPr>
      </w:pPr>
      <w:r>
        <w:t xml:space="preserve">A consideration, if an IR detector: what does the controller do if the IR sensor does not </w:t>
      </w:r>
      <w:r w:rsidR="00351FC7">
        <w:t>report motion?  E.g., assume the human has left the room and should command OFF? E.g., Stay ON using the assumption the human is engrossed in a book and is not moving?</w:t>
      </w:r>
    </w:p>
    <w:p w14:paraId="56A9BCF3" w14:textId="77777777" w:rsidR="001A0406" w:rsidRDefault="001A0406" w:rsidP="00072742">
      <w:pPr>
        <w:pStyle w:val="ListParagraph"/>
        <w:numPr>
          <w:ilvl w:val="2"/>
          <w:numId w:val="104"/>
        </w:numPr>
      </w:pPr>
      <w:r>
        <w:t xml:space="preserve">A consideration: how does the controller know that the human has left the room? </w:t>
      </w:r>
    </w:p>
    <w:p w14:paraId="48C29B6E" w14:textId="77777777" w:rsidR="001A0406" w:rsidRDefault="001A0406" w:rsidP="00072742">
      <w:pPr>
        <w:pStyle w:val="ListParagraph"/>
        <w:numPr>
          <w:ilvl w:val="3"/>
          <w:numId w:val="104"/>
        </w:numPr>
      </w:pPr>
      <w:r>
        <w:t>When the human says OFF.</w:t>
      </w:r>
    </w:p>
    <w:p w14:paraId="6CD1AD0A" w14:textId="77777777" w:rsidR="001A0406" w:rsidRDefault="001A0406" w:rsidP="00072742">
      <w:pPr>
        <w:pStyle w:val="ListParagraph"/>
        <w:numPr>
          <w:ilvl w:val="3"/>
          <w:numId w:val="104"/>
        </w:numPr>
      </w:pPr>
      <w:r>
        <w:t>But what if the human just walks out of the room?</w:t>
      </w:r>
    </w:p>
    <w:p w14:paraId="42E84FEB" w14:textId="77777777" w:rsidR="00351FC7" w:rsidRDefault="00351FC7" w:rsidP="00072742">
      <w:pPr>
        <w:pStyle w:val="ListParagraph"/>
        <w:numPr>
          <w:ilvl w:val="1"/>
          <w:numId w:val="104"/>
        </w:numPr>
      </w:pPr>
      <w:r>
        <w:t xml:space="preserve">Addition of a photocell to measure the ambient light? </w:t>
      </w:r>
    </w:p>
    <w:p w14:paraId="654ECACD" w14:textId="77777777" w:rsidR="00351FC7" w:rsidRDefault="00351FC7" w:rsidP="00072742">
      <w:pPr>
        <w:pStyle w:val="ListParagraph"/>
        <w:numPr>
          <w:ilvl w:val="2"/>
          <w:numId w:val="104"/>
        </w:numPr>
      </w:pPr>
      <w:r>
        <w:t>A consideration: what if the human commands ON, but the room is well lit?</w:t>
      </w:r>
    </w:p>
    <w:p w14:paraId="1AC711E9" w14:textId="77777777" w:rsidR="00351FC7" w:rsidRDefault="00FE7897" w:rsidP="00072742">
      <w:pPr>
        <w:pStyle w:val="ListParagraph"/>
        <w:numPr>
          <w:ilvl w:val="1"/>
          <w:numId w:val="104"/>
        </w:numPr>
      </w:pPr>
      <w:r>
        <w:t xml:space="preserve">A “learning” capability in the sense that if the human commanded ON at 5pm for the last 5 days, then the light will come ON at 5pm the next day if </w:t>
      </w:r>
      <w:r w:rsidR="008F75C5">
        <w:t xml:space="preserve">the human doesn’t command otherwise.  </w:t>
      </w:r>
    </w:p>
    <w:p w14:paraId="6206DFA6" w14:textId="77777777" w:rsidR="008F75C5" w:rsidRDefault="008F75C5" w:rsidP="00072742">
      <w:pPr>
        <w:pStyle w:val="ListParagraph"/>
        <w:numPr>
          <w:ilvl w:val="2"/>
          <w:numId w:val="104"/>
        </w:numPr>
      </w:pPr>
      <w:r>
        <w:t>Consideration: what if the human didn’t command exactly “5”, but was, say 5pm±20minutes?  What about 5pm±40minutes?</w:t>
      </w:r>
    </w:p>
    <w:p w14:paraId="3CBED280" w14:textId="77777777" w:rsidR="00971F2C" w:rsidRDefault="00971F2C" w:rsidP="00072742">
      <w:pPr>
        <w:pStyle w:val="ListParagraph"/>
        <w:numPr>
          <w:ilvl w:val="1"/>
          <w:numId w:val="104"/>
        </w:numPr>
      </w:pPr>
      <w:r>
        <w:t xml:space="preserve">I considered adding “§2.3.4.3.4.2, </w:t>
      </w:r>
      <w:r w:rsidRPr="00971F2C">
        <w:t>Data Logger, $20, 10/22/2013 7:52 PM</w:t>
      </w:r>
      <w:r>
        <w:t xml:space="preserve">”, but the total cost </w:t>
      </w:r>
      <w:r w:rsidR="008522E4">
        <w:t xml:space="preserve">would have been </w:t>
      </w:r>
      <w:r w:rsidR="008522E4" w:rsidRPr="008522E4">
        <w:t>$60.07</w:t>
      </w:r>
      <w:r w:rsidR="008522E4">
        <w:t>, over the $50 budget. 1/1/2014 8:27 AM.</w:t>
      </w:r>
    </w:p>
    <w:p w14:paraId="7F9E4140" w14:textId="77777777" w:rsidR="009B2097" w:rsidRDefault="009B2097" w:rsidP="00072742">
      <w:pPr>
        <w:pStyle w:val="ListParagraph"/>
        <w:numPr>
          <w:ilvl w:val="1"/>
          <w:numId w:val="104"/>
        </w:numPr>
      </w:pPr>
      <w:r>
        <w:t>I considered adding “</w:t>
      </w:r>
      <w:r w:rsidRPr="009B2097">
        <w:t>§2.3.4.3.1.5</w:t>
      </w:r>
      <w:r w:rsidR="009F3BE7" w:rsidRPr="009B2097">
        <w:t>, Distance</w:t>
      </w:r>
      <w:r w:rsidRPr="009B2097">
        <w:t xml:space="preserve"> Sensor, Infrared, $12; 12/19/2013 10:00 AM</w:t>
      </w:r>
      <w:r>
        <w:t xml:space="preserve">”, but the total cost would have been $67.10 (SWAG), over </w:t>
      </w:r>
      <w:r w:rsidRPr="009B2097">
        <w:t>the $50 budget.</w:t>
      </w:r>
      <w:r>
        <w:t xml:space="preserve"> 1/1/2014 8:49 AM</w:t>
      </w:r>
    </w:p>
    <w:p w14:paraId="753A42C3" w14:textId="14D252E5" w:rsidR="009F3BE7" w:rsidRDefault="009F3BE7" w:rsidP="00072742">
      <w:pPr>
        <w:pStyle w:val="ListParagraph"/>
        <w:numPr>
          <w:ilvl w:val="1"/>
          <w:numId w:val="104"/>
        </w:numPr>
      </w:pPr>
      <w:r>
        <w:t xml:space="preserve">I considered adding </w:t>
      </w:r>
      <w:r w:rsidR="00FF65B6" w:rsidRPr="00FF65B6">
        <w:t xml:space="preserve">§ </w:t>
      </w:r>
      <w:r w:rsidR="00FF65B6" w:rsidRPr="00FF65B6">
        <w:fldChar w:fldCharType="begin"/>
      </w:r>
      <w:r w:rsidR="00FF65B6" w:rsidRPr="00FF65B6">
        <w:instrText xml:space="preserve"> REF _Ref376103092 \w \h </w:instrText>
      </w:r>
      <w:r w:rsidR="00FF65B6" w:rsidRPr="00FF65B6">
        <w:fldChar w:fldCharType="separate"/>
      </w:r>
      <w:r w:rsidR="007F2AA0">
        <w:rPr>
          <w:b/>
          <w:bCs/>
        </w:rPr>
        <w:t>Error! Reference source not found.</w:t>
      </w:r>
      <w:r w:rsidR="00FF65B6" w:rsidRPr="00FF65B6">
        <w:fldChar w:fldCharType="end"/>
      </w:r>
      <w:r w:rsidR="00FF65B6" w:rsidRPr="00FF65B6">
        <w:t>, “Clap” Detector, $5; 12/10/2013 11:45 AM</w:t>
      </w:r>
      <w:r w:rsidR="00FF65B6">
        <w:t xml:space="preserve">, but that resulted in a total cost of about </w:t>
      </w:r>
      <w:r w:rsidR="00FF65B6" w:rsidRPr="00FF65B6">
        <w:t xml:space="preserve">$60 </w:t>
      </w:r>
      <w:r w:rsidR="00FF65B6">
        <w:t>(SWAG), over the</w:t>
      </w:r>
      <w:r w:rsidR="00FF65B6" w:rsidRPr="00FF65B6">
        <w:t xml:space="preserve"> $35 budget allowed f</w:t>
      </w:r>
      <w:r w:rsidR="00152505">
        <w:t xml:space="preserve">or a project. 1/1/2014 11:39 AM.  Oh, it </w:t>
      </w:r>
      <w:r w:rsidR="00FF65B6" w:rsidRPr="00FF65B6">
        <w:t>also need</w:t>
      </w:r>
      <w:r w:rsidR="00152505">
        <w:t>ed</w:t>
      </w:r>
      <w:r w:rsidR="00FF65B6" w:rsidRPr="00FF65B6">
        <w:t xml:space="preserve"> a cable from the acoustic sensor int</w:t>
      </w:r>
      <w:r w:rsidR="00FF65B6">
        <w:t xml:space="preserve">o the Arduino. </w:t>
      </w:r>
      <w:r w:rsidR="00152505">
        <w:t>This is $10 loaded (SWAG), per §</w:t>
      </w:r>
      <w:r w:rsidR="00152505">
        <w:fldChar w:fldCharType="begin"/>
      </w:r>
      <w:r w:rsidR="00152505">
        <w:instrText xml:space="preserve"> REF _Ref376369214 \w \h </w:instrText>
      </w:r>
      <w:r w:rsidR="00152505">
        <w:fldChar w:fldCharType="separate"/>
      </w:r>
      <w:r w:rsidR="007F2AA0">
        <w:rPr>
          <w:b/>
          <w:bCs/>
        </w:rPr>
        <w:t>Error! Reference source not found.</w:t>
      </w:r>
      <w:r w:rsidR="00152505">
        <w:fldChar w:fldCharType="end"/>
      </w:r>
      <w:r w:rsidR="00152505">
        <w:t xml:space="preserve">, Cables, Header, $3; 1/1/2014 5:00 PM. </w:t>
      </w:r>
      <w:r w:rsidR="00FF65B6">
        <w:t>1/1/2014 11:09 AM</w:t>
      </w:r>
    </w:p>
    <w:p w14:paraId="57201F43" w14:textId="77777777" w:rsidR="00076034" w:rsidRDefault="00076034" w:rsidP="0067485A">
      <w:pPr>
        <w:pStyle w:val="ListParagraph"/>
        <w:numPr>
          <w:ilvl w:val="0"/>
          <w:numId w:val="104"/>
        </w:numPr>
      </w:pPr>
      <w:r>
        <w:t>Other applications</w:t>
      </w:r>
    </w:p>
    <w:p w14:paraId="065C20E4" w14:textId="77777777" w:rsidR="00076034" w:rsidRDefault="00076034" w:rsidP="00076034">
      <w:pPr>
        <w:pStyle w:val="ListParagraph"/>
        <w:numPr>
          <w:ilvl w:val="1"/>
          <w:numId w:val="104"/>
        </w:numPr>
      </w:pPr>
      <w:r>
        <w:t xml:space="preserve">Resistance heater for: </w:t>
      </w:r>
    </w:p>
    <w:p w14:paraId="17666C40" w14:textId="77777777" w:rsidR="00076034" w:rsidRPr="00076034" w:rsidRDefault="00076034" w:rsidP="00076034">
      <w:pPr>
        <w:pStyle w:val="ListParagraph"/>
        <w:numPr>
          <w:ilvl w:val="2"/>
          <w:numId w:val="104"/>
        </w:numPr>
      </w:pPr>
      <w:r w:rsidRPr="00076034">
        <w:t>sous vide cooker, rice  cooker,</w:t>
      </w:r>
    </w:p>
    <w:p w14:paraId="4F53872D" w14:textId="77777777" w:rsidR="00076034" w:rsidRDefault="00076034" w:rsidP="00076034">
      <w:pPr>
        <w:pStyle w:val="ListParagraph"/>
        <w:numPr>
          <w:ilvl w:val="2"/>
          <w:numId w:val="104"/>
        </w:numPr>
      </w:pPr>
      <w:r>
        <w:lastRenderedPageBreak/>
        <w:t xml:space="preserve">pottery kiln, furnace, </w:t>
      </w:r>
    </w:p>
    <w:p w14:paraId="52759E77" w14:textId="77777777" w:rsidR="008B118B" w:rsidRDefault="00D41382" w:rsidP="0067485A">
      <w:pPr>
        <w:pStyle w:val="ListParagraph"/>
        <w:numPr>
          <w:ilvl w:val="0"/>
          <w:numId w:val="104"/>
        </w:numPr>
      </w:pPr>
      <w:r>
        <w:t>Options for</w:t>
      </w:r>
      <w:r w:rsidR="008B118B">
        <w:t xml:space="preserve"> </w:t>
      </w:r>
      <w:r w:rsidR="00351FC7">
        <w:t>controller</w:t>
      </w:r>
      <w:r>
        <w:t>s other than the “relay”</w:t>
      </w:r>
      <w:r w:rsidR="00351FC7">
        <w:t xml:space="preserve"> options include</w:t>
      </w:r>
      <w:r w:rsidR="008B118B">
        <w:t xml:space="preserve"> are:</w:t>
      </w:r>
    </w:p>
    <w:p w14:paraId="054D2243" w14:textId="77777777" w:rsidR="008B118B" w:rsidRDefault="008B118B" w:rsidP="0067485A">
      <w:pPr>
        <w:pStyle w:val="ListParagraph"/>
        <w:numPr>
          <w:ilvl w:val="1"/>
          <w:numId w:val="104"/>
        </w:numPr>
      </w:pPr>
      <w:r>
        <w:t xml:space="preserve">A relay driven by a </w:t>
      </w:r>
      <w:r w:rsidR="00EB6A28" w:rsidRPr="00EB6A28">
        <w:t>BC548</w:t>
      </w:r>
      <w:r w:rsidR="00EB6A28">
        <w:t xml:space="preserve"> NPN transistor.  But verify transistor can handle the current required by the relay.</w:t>
      </w:r>
    </w:p>
    <w:p w14:paraId="7B280E72" w14:textId="77777777" w:rsidR="00EB6A28" w:rsidRDefault="00EB6A28" w:rsidP="0067485A">
      <w:pPr>
        <w:pStyle w:val="ListParagraph"/>
        <w:numPr>
          <w:ilvl w:val="1"/>
          <w:numId w:val="104"/>
        </w:numPr>
      </w:pPr>
      <w:r>
        <w:t>“</w:t>
      </w:r>
      <w:r w:rsidRPr="00EB6A28">
        <w:t>RELAY8: 8-Channel Relay Driver Shield</w:t>
      </w:r>
      <w:r>
        <w:t>”; $35; 12/28/2013 9:48 PM.</w:t>
      </w:r>
      <w:r>
        <w:rPr>
          <w:rStyle w:val="FootnoteReference"/>
        </w:rPr>
        <w:footnoteReference w:id="5"/>
      </w:r>
    </w:p>
    <w:p w14:paraId="4ABF2EC3" w14:textId="77777777" w:rsidR="009E2251" w:rsidRDefault="00B21BD1" w:rsidP="0067485A">
      <w:pPr>
        <w:pStyle w:val="ListParagraph"/>
        <w:numPr>
          <w:ilvl w:val="1"/>
          <w:numId w:val="104"/>
        </w:numPr>
      </w:pPr>
      <w:r w:rsidRPr="00B21BD1">
        <w:t>"R</w:t>
      </w:r>
      <w:r>
        <w:t>elay Shield for Arduino"; $15; 12/28/2013 10:19 PM</w:t>
      </w:r>
      <w:r>
        <w:rPr>
          <w:rStyle w:val="FootnoteReference"/>
        </w:rPr>
        <w:footnoteReference w:id="6"/>
      </w:r>
    </w:p>
    <w:p w14:paraId="2371D8B7" w14:textId="30364EA8" w:rsidR="007A49C6" w:rsidRDefault="007A49C6" w:rsidP="0067485A">
      <w:pPr>
        <w:pStyle w:val="ListParagraph"/>
        <w:numPr>
          <w:ilvl w:val="1"/>
          <w:numId w:val="104"/>
        </w:numPr>
      </w:pPr>
      <w:r>
        <w:t xml:space="preserve">Other products from </w:t>
      </w:r>
      <w:r w:rsidR="00680441" w:rsidRPr="00680441">
        <w:t>PowerSwitchTail.com</w:t>
      </w:r>
      <w:r w:rsidR="0052730C">
        <w:t>.</w:t>
      </w:r>
      <w:r w:rsidR="0052730C">
        <w:rPr>
          <w:rStyle w:val="FootnoteReference"/>
        </w:rPr>
        <w:footnoteReference w:id="7"/>
      </w:r>
      <w:r w:rsidR="0052730C">
        <w:t xml:space="preserve">  </w:t>
      </w:r>
      <w:r>
        <w:t xml:space="preserve">E.g., </w:t>
      </w:r>
      <w:r w:rsidR="00C918E2">
        <w:t>an electro mechanical relay for its robust capabilities; but loss of a “dimming” capability.</w:t>
      </w:r>
    </w:p>
    <w:p w14:paraId="6193B135" w14:textId="77777777" w:rsidR="009F3BE7" w:rsidRPr="008B118B" w:rsidRDefault="009F3BE7" w:rsidP="0067485A"/>
    <w:bookmarkEnd w:id="6"/>
    <w:p w14:paraId="2C31ABFA" w14:textId="77777777" w:rsidR="00F42E03" w:rsidRDefault="00F42E03" w:rsidP="0067485A"/>
    <w:p w14:paraId="089F7210" w14:textId="77777777" w:rsidR="00F42E03" w:rsidRDefault="00F42E03" w:rsidP="0067485A">
      <w:r>
        <w:t>(fini)</w:t>
      </w:r>
    </w:p>
    <w:sectPr w:rsidR="00F42E03" w:rsidSect="0096167B">
      <w:headerReference w:type="default" r:id="rId18"/>
      <w:footerReference w:type="default" r:id="rId19"/>
      <w:headerReference w:type="first" r:id="rId20"/>
      <w:footerReference w:type="first" r:id="rId21"/>
      <w:pgSz w:w="12240" w:h="15840" w:code="1"/>
      <w:pgMar w:top="216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584B2" w14:textId="77777777" w:rsidR="0092153C" w:rsidRDefault="0092153C">
      <w:r>
        <w:separator/>
      </w:r>
    </w:p>
  </w:endnote>
  <w:endnote w:type="continuationSeparator" w:id="0">
    <w:p w14:paraId="3C6198C7" w14:textId="77777777" w:rsidR="0092153C" w:rsidRDefault="00921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5FB13" w14:textId="2E2F7343" w:rsidR="008D5239" w:rsidRPr="008D5239" w:rsidRDefault="008D5239" w:rsidP="008D5239">
    <w:pPr>
      <w:pStyle w:val="Footer"/>
      <w:rPr>
        <w:sz w:val="18"/>
        <w:szCs w:val="18"/>
      </w:rPr>
    </w:pPr>
    <w:r w:rsidRPr="008D5239">
      <w:rPr>
        <w:sz w:val="18"/>
        <w:szCs w:val="18"/>
      </w:rPr>
      <w:t>System: SharePoint, Arduino Course; File: “</w:t>
    </w:r>
    <w:r w:rsidR="002F2714">
      <w:rPr>
        <w:sz w:val="18"/>
        <w:szCs w:val="18"/>
      </w:rPr>
      <w:t>Switched_Line_Cord</w:t>
    </w:r>
    <w:r w:rsidRPr="008D5239">
      <w:rPr>
        <w:sz w:val="18"/>
        <w:szCs w:val="18"/>
      </w:rPr>
      <w:t xml:space="preserve">.docx”; Version </w:t>
    </w:r>
    <w:sdt>
      <w:sdtPr>
        <w:rPr>
          <w:sz w:val="18"/>
          <w:szCs w:val="18"/>
        </w:rPr>
        <w:alias w:val="Label"/>
        <w:tag w:val="DLCPolicyLabelValue"/>
        <w:id w:val="-156776095"/>
        <w:lock w:val="contentLocked"/>
        <w:placeholder>
          <w:docPart w:val="600FA8065C4C45138F379A8ABAAE1056"/>
        </w:placeholder>
        <w:dataBinding w:prefixMappings="xmlns:ns0='http://schemas.microsoft.com/office/2006/metadata/properties' xmlns:ns1='http://www.w3.org/2001/XMLSchema-instance' xmlns:ns2='http://schemas.microsoft.com/office/infopath/2007/PartnerControls' xmlns:ns3='e81ad375-397e-48dc-9988-d7731ed5a7ce' xmlns:ns4='1a801c16-a868-442f-abb2-7df92c0477ca' " w:xpath="/ns0:properties[1]/documentManagement[1]/ns4:DLCPolicyLabelValue[1]" w:storeItemID="{E31F8F82-DA5F-44CD-A920-C0E46EC37634}"/>
        <w:text w:multiLine="1"/>
      </w:sdtPr>
      <w:sdtEndPr/>
      <w:sdtContent>
        <w:r w:rsidR="002F2714">
          <w:rPr>
            <w:sz w:val="18"/>
            <w:szCs w:val="18"/>
          </w:rPr>
          <w:t>5.2</w:t>
        </w:r>
      </w:sdtContent>
    </w:sdt>
  </w:p>
  <w:p w14:paraId="68358C58" w14:textId="77777777" w:rsidR="00FF65B6" w:rsidRPr="00050DD0" w:rsidRDefault="00FF65B6">
    <w:pPr>
      <w:pStyle w:val="Footer"/>
      <w:rPr>
        <w:sz w:val="18"/>
        <w:szCs w:val="18"/>
      </w:rPr>
    </w:pPr>
    <w:r w:rsidRPr="00050DD0">
      <w:rPr>
        <w:sz w:val="18"/>
        <w:szCs w:val="18"/>
      </w:rPr>
      <w:t xml:space="preserve">Page </w:t>
    </w:r>
    <w:r w:rsidRPr="00050DD0">
      <w:rPr>
        <w:sz w:val="18"/>
        <w:szCs w:val="18"/>
      </w:rPr>
      <w:fldChar w:fldCharType="begin"/>
    </w:r>
    <w:r w:rsidRPr="00050DD0">
      <w:rPr>
        <w:sz w:val="18"/>
        <w:szCs w:val="18"/>
      </w:rPr>
      <w:instrText xml:space="preserve"> PAGE </w:instrText>
    </w:r>
    <w:r w:rsidRPr="00050DD0">
      <w:rPr>
        <w:sz w:val="18"/>
        <w:szCs w:val="18"/>
      </w:rPr>
      <w:fldChar w:fldCharType="separate"/>
    </w:r>
    <w:r w:rsidR="002F2714">
      <w:rPr>
        <w:noProof/>
        <w:sz w:val="18"/>
        <w:szCs w:val="18"/>
      </w:rPr>
      <w:t>1</w:t>
    </w:r>
    <w:r w:rsidRPr="00050DD0">
      <w:rPr>
        <w:sz w:val="18"/>
        <w:szCs w:val="18"/>
      </w:rPr>
      <w:fldChar w:fldCharType="end"/>
    </w:r>
    <w:r w:rsidRPr="00050DD0">
      <w:rPr>
        <w:sz w:val="18"/>
        <w:szCs w:val="18"/>
      </w:rPr>
      <w:t xml:space="preserve"> of </w:t>
    </w:r>
    <w:r w:rsidRPr="00050DD0">
      <w:rPr>
        <w:sz w:val="18"/>
        <w:szCs w:val="18"/>
      </w:rPr>
      <w:fldChar w:fldCharType="begin"/>
    </w:r>
    <w:r w:rsidRPr="00050DD0">
      <w:rPr>
        <w:sz w:val="18"/>
        <w:szCs w:val="18"/>
      </w:rPr>
      <w:instrText xml:space="preserve"> NUMPAGES </w:instrText>
    </w:r>
    <w:r w:rsidRPr="00050DD0">
      <w:rPr>
        <w:sz w:val="18"/>
        <w:szCs w:val="18"/>
      </w:rPr>
      <w:fldChar w:fldCharType="separate"/>
    </w:r>
    <w:r w:rsidR="002F2714">
      <w:rPr>
        <w:noProof/>
        <w:sz w:val="18"/>
        <w:szCs w:val="18"/>
      </w:rPr>
      <w:t>7</w:t>
    </w:r>
    <w:r w:rsidRPr="00050DD0">
      <w:rPr>
        <w:sz w:val="18"/>
        <w:szCs w:val="18"/>
      </w:rPr>
      <w:fldChar w:fldCharType="end"/>
    </w:r>
    <w:r>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67E95" w14:textId="77777777" w:rsidR="00FF65B6" w:rsidRPr="004F1DDA" w:rsidRDefault="00FF65B6">
    <w:pPr>
      <w:pStyle w:val="Footer"/>
      <w:rPr>
        <w:sz w:val="18"/>
        <w:szCs w:val="18"/>
        <w:lang w:val="it-IT"/>
      </w:rPr>
    </w:pPr>
    <w:r w:rsidRPr="004F1DDA">
      <w:rPr>
        <w:sz w:val="18"/>
        <w:szCs w:val="18"/>
        <w:lang w:val="it-IT"/>
      </w:rPr>
      <w:t xml:space="preserve">File: </w:t>
    </w:r>
    <w:r w:rsidRPr="004C24A7">
      <w:rPr>
        <w:sz w:val="18"/>
        <w:szCs w:val="18"/>
      </w:rPr>
      <w:fldChar w:fldCharType="begin"/>
    </w:r>
    <w:r w:rsidRPr="004F1DDA">
      <w:rPr>
        <w:sz w:val="18"/>
        <w:szCs w:val="18"/>
        <w:lang w:val="it-IT"/>
      </w:rPr>
      <w:instrText xml:space="preserve"> FILENAME </w:instrText>
    </w:r>
    <w:r w:rsidRPr="004C24A7">
      <w:rPr>
        <w:sz w:val="18"/>
        <w:szCs w:val="18"/>
      </w:rPr>
      <w:fldChar w:fldCharType="separate"/>
    </w:r>
    <w:r w:rsidR="007F2AA0">
      <w:rPr>
        <w:noProof/>
        <w:sz w:val="18"/>
        <w:szCs w:val="18"/>
        <w:lang w:val="it-IT"/>
      </w:rPr>
      <w:t>Project_Switched_Line_Cord_eg2</w:t>
    </w:r>
    <w:r w:rsidRPr="004C24A7">
      <w:rPr>
        <w:sz w:val="18"/>
        <w:szCs w:val="18"/>
      </w:rPr>
      <w:fldChar w:fldCharType="end"/>
    </w:r>
  </w:p>
  <w:p w14:paraId="3762DCBE" w14:textId="77777777" w:rsidR="00FF65B6" w:rsidRPr="00050DD0" w:rsidRDefault="00FF65B6">
    <w:pPr>
      <w:pStyle w:val="Footer"/>
      <w:rPr>
        <w:sz w:val="18"/>
        <w:szCs w:val="18"/>
      </w:rPr>
    </w:pPr>
    <w:r w:rsidRPr="00050DD0">
      <w:rPr>
        <w:sz w:val="18"/>
        <w:szCs w:val="18"/>
      </w:rPr>
      <w:t xml:space="preserve">Page </w:t>
    </w:r>
    <w:r w:rsidRPr="00050DD0">
      <w:rPr>
        <w:sz w:val="18"/>
        <w:szCs w:val="18"/>
      </w:rPr>
      <w:fldChar w:fldCharType="begin"/>
    </w:r>
    <w:r w:rsidRPr="00050DD0">
      <w:rPr>
        <w:sz w:val="18"/>
        <w:szCs w:val="18"/>
      </w:rPr>
      <w:instrText xml:space="preserve"> PAGE </w:instrText>
    </w:r>
    <w:r w:rsidRPr="00050DD0">
      <w:rPr>
        <w:sz w:val="18"/>
        <w:szCs w:val="18"/>
      </w:rPr>
      <w:fldChar w:fldCharType="separate"/>
    </w:r>
    <w:r>
      <w:rPr>
        <w:noProof/>
        <w:sz w:val="18"/>
        <w:szCs w:val="18"/>
      </w:rPr>
      <w:t>1</w:t>
    </w:r>
    <w:r w:rsidRPr="00050DD0">
      <w:rPr>
        <w:sz w:val="18"/>
        <w:szCs w:val="18"/>
      </w:rPr>
      <w:fldChar w:fldCharType="end"/>
    </w:r>
    <w:r w:rsidRPr="00050DD0">
      <w:rPr>
        <w:sz w:val="18"/>
        <w:szCs w:val="18"/>
      </w:rPr>
      <w:t xml:space="preserve"> of </w:t>
    </w:r>
    <w:r w:rsidRPr="00050DD0">
      <w:rPr>
        <w:sz w:val="18"/>
        <w:szCs w:val="18"/>
      </w:rPr>
      <w:fldChar w:fldCharType="begin"/>
    </w:r>
    <w:r w:rsidRPr="00050DD0">
      <w:rPr>
        <w:sz w:val="18"/>
        <w:szCs w:val="18"/>
      </w:rPr>
      <w:instrText xml:space="preserve"> NUMPAGES </w:instrText>
    </w:r>
    <w:r w:rsidRPr="00050DD0">
      <w:rPr>
        <w:sz w:val="18"/>
        <w:szCs w:val="18"/>
      </w:rPr>
      <w:fldChar w:fldCharType="separate"/>
    </w:r>
    <w:r w:rsidR="007F2AA0">
      <w:rPr>
        <w:noProof/>
        <w:sz w:val="18"/>
        <w:szCs w:val="18"/>
      </w:rPr>
      <w:t>15</w:t>
    </w:r>
    <w:r w:rsidRPr="00050DD0">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B7863" w14:textId="77777777" w:rsidR="0092153C" w:rsidRDefault="0092153C">
      <w:r>
        <w:separator/>
      </w:r>
    </w:p>
  </w:footnote>
  <w:footnote w:type="continuationSeparator" w:id="0">
    <w:p w14:paraId="499CCD8B" w14:textId="77777777" w:rsidR="0092153C" w:rsidRDefault="0092153C">
      <w:r>
        <w:continuationSeparator/>
      </w:r>
    </w:p>
  </w:footnote>
  <w:footnote w:id="1">
    <w:p w14:paraId="5632189C" w14:textId="77777777" w:rsidR="00E00C88" w:rsidRDefault="00E00C88" w:rsidP="00E00C88">
      <w:pPr>
        <w:pStyle w:val="FootnoteText"/>
        <w:jc w:val="left"/>
      </w:pPr>
      <w:r>
        <w:rPr>
          <w:rStyle w:val="FootnoteReference"/>
        </w:rPr>
        <w:footnoteRef/>
      </w:r>
      <w:r>
        <w:t xml:space="preserve"> </w:t>
      </w:r>
      <w:r w:rsidRPr="00952E9B">
        <w:rPr>
          <w:b/>
          <w:bCs/>
        </w:rPr>
        <w:t>From:</w:t>
      </w:r>
      <w:r w:rsidRPr="00952E9B">
        <w:t xml:space="preserve"> Echlin, Tara K.; </w:t>
      </w:r>
      <w:r w:rsidRPr="00952E9B">
        <w:rPr>
          <w:b/>
          <w:bCs/>
        </w:rPr>
        <w:t>Sent:</w:t>
      </w:r>
      <w:r w:rsidRPr="00952E9B">
        <w:t xml:space="preserve"> Monday, January 06, 2014 09:14; </w:t>
      </w:r>
      <w:r w:rsidRPr="00952E9B">
        <w:rPr>
          <w:b/>
          <w:bCs/>
        </w:rPr>
        <w:t>To:</w:t>
      </w:r>
      <w:r w:rsidRPr="00952E9B">
        <w:t xml:space="preserve"> Ballard, Bruce L.; Berardino, Robert A.; Bogard, James J.; Esiely-Barrera, Hadi A.; Koontz, Ken; Soriano, Zaza; Summers, John E.; Taylor, Brian T.;  </w:t>
      </w:r>
      <w:r w:rsidRPr="00952E9B">
        <w:rPr>
          <w:b/>
          <w:bCs/>
        </w:rPr>
        <w:t>Cc:</w:t>
      </w:r>
      <w:r w:rsidRPr="00952E9B">
        <w:t xml:space="preserve"> Gralia, Mars J.; Pikas, Christina K.; Magorian, Daniel F.; </w:t>
      </w:r>
      <w:r w:rsidRPr="00952E9B">
        <w:rPr>
          <w:b/>
          <w:bCs/>
        </w:rPr>
        <w:t>Subject:</w:t>
      </w:r>
      <w:r w:rsidRPr="00952E9B">
        <w:t xml:space="preserve"> RE: Arduino Course Project Ideas</w:t>
      </w:r>
    </w:p>
  </w:footnote>
  <w:footnote w:id="2">
    <w:p w14:paraId="2E34BB9A" w14:textId="09371481" w:rsidR="00116A41" w:rsidRDefault="00116A41">
      <w:pPr>
        <w:pStyle w:val="FootnoteText"/>
      </w:pPr>
      <w:r>
        <w:rPr>
          <w:rStyle w:val="FootnoteReference"/>
        </w:rPr>
        <w:footnoteRef/>
      </w:r>
      <w:r>
        <w:t xml:space="preserve"> </w:t>
      </w:r>
      <w:r w:rsidRPr="00116A41">
        <w:rPr>
          <w:color w:val="FF0000"/>
          <w:sz w:val="24"/>
        </w:rPr>
        <w:t>No motion sensor will be given to the students.  Our budget won’t allow that.  But the student can simulate the motion sensor by using a push button.</w:t>
      </w:r>
    </w:p>
  </w:footnote>
  <w:footnote w:id="3">
    <w:p w14:paraId="71A2662E" w14:textId="77777777" w:rsidR="00116A41" w:rsidRDefault="00116A41" w:rsidP="00116A41">
      <w:pPr>
        <w:pStyle w:val="FootnoteText"/>
      </w:pPr>
      <w:r>
        <w:rPr>
          <w:rStyle w:val="FootnoteReference"/>
        </w:rPr>
        <w:footnoteRef/>
      </w:r>
      <w:r>
        <w:t xml:space="preserve"> </w:t>
      </w:r>
      <w:r w:rsidRPr="00116A41">
        <w:rPr>
          <w:color w:val="FF0000"/>
          <w:sz w:val="24"/>
        </w:rPr>
        <w:t>No motion sensor will be given to the students.  Our budget won’t allow that.  But the student can simulate the motion sensor by using a push button.</w:t>
      </w:r>
    </w:p>
  </w:footnote>
  <w:footnote w:id="4">
    <w:p w14:paraId="5F614F81" w14:textId="3AF09E8D" w:rsidR="00072742" w:rsidRDefault="00072742" w:rsidP="00072742">
      <w:pPr>
        <w:pStyle w:val="FootnoteText"/>
        <w:jc w:val="left"/>
      </w:pPr>
      <w:r>
        <w:rPr>
          <w:rStyle w:val="FootnoteReference"/>
        </w:rPr>
        <w:footnoteRef/>
      </w:r>
      <w:r>
        <w:t xml:space="preserve"> </w:t>
      </w:r>
      <w:r w:rsidRPr="00072742">
        <w:t xml:space="preserve">This </w:t>
      </w:r>
      <w:r>
        <w:t>list is</w:t>
      </w:r>
      <w:r w:rsidRPr="00072742">
        <w:t xml:space="preserve"> a subset of the author’s file “Arduino_Ledger_2013_eg.docx”.  A corollary is that there are citations to sections which are not in this document.  Sorry.</w:t>
      </w:r>
    </w:p>
  </w:footnote>
  <w:footnote w:id="5">
    <w:p w14:paraId="2BA2BC7B" w14:textId="77777777" w:rsidR="00FF65B6" w:rsidRDefault="00FF65B6" w:rsidP="00EB6A28">
      <w:pPr>
        <w:pStyle w:val="FootnoteText"/>
        <w:jc w:val="left"/>
      </w:pPr>
      <w:r>
        <w:rPr>
          <w:rStyle w:val="FootnoteReference"/>
        </w:rPr>
        <w:footnoteRef/>
      </w:r>
      <w:r>
        <w:t xml:space="preserve"> </w:t>
      </w:r>
      <w:hyperlink r:id="rId1" w:history="1">
        <w:r w:rsidRPr="00713DB1">
          <w:rPr>
            <w:rStyle w:val="Hyperlink"/>
          </w:rPr>
          <w:t>http://www.freetronics.com/collections/all-products/products/relay8-8-channel-relay-driver-shield</w:t>
        </w:r>
      </w:hyperlink>
      <w:r>
        <w:t>; found 12/28/2013 9:48 PM</w:t>
      </w:r>
    </w:p>
  </w:footnote>
  <w:footnote w:id="6">
    <w:p w14:paraId="1D257E45" w14:textId="77777777" w:rsidR="00FF65B6" w:rsidRDefault="00FF65B6" w:rsidP="00B21BD1">
      <w:pPr>
        <w:pStyle w:val="FootnoteText"/>
        <w:jc w:val="left"/>
      </w:pPr>
      <w:r>
        <w:rPr>
          <w:rStyle w:val="FootnoteReference"/>
        </w:rPr>
        <w:footnoteRef/>
      </w:r>
      <w:r>
        <w:t xml:space="preserve"> Beware: DFRobot, so not much documentation and specs hard to understand.  </w:t>
      </w:r>
      <w:hyperlink r:id="rId2" w:history="1">
        <w:r w:rsidRPr="00713DB1">
          <w:rPr>
            <w:rStyle w:val="Hyperlink"/>
          </w:rPr>
          <w:t>http://www.robotmesh.com/relay-shield-for-arduino?gclid=COyjttm71LsCFeg-MgodURwAlA#</w:t>
        </w:r>
      </w:hyperlink>
      <w:r>
        <w:t>; found 12/28/2013 10:20 PM</w:t>
      </w:r>
    </w:p>
  </w:footnote>
  <w:footnote w:id="7">
    <w:p w14:paraId="4269F0C3" w14:textId="77777777" w:rsidR="00FF65B6" w:rsidRDefault="00FF65B6" w:rsidP="0052730C">
      <w:pPr>
        <w:pStyle w:val="FootnoteText"/>
        <w:jc w:val="left"/>
      </w:pPr>
      <w:r>
        <w:rPr>
          <w:rStyle w:val="FootnoteReference"/>
        </w:rPr>
        <w:footnoteRef/>
      </w:r>
      <w:r>
        <w:t xml:space="preserve"> </w:t>
      </w:r>
      <w:hyperlink r:id="rId3" w:history="1">
        <w:r w:rsidRPr="00FE7203">
          <w:rPr>
            <w:rStyle w:val="Hyperlink"/>
          </w:rPr>
          <w:t>http://www.powerswitchtail.com</w:t>
        </w:r>
      </w:hyperlink>
      <w:r>
        <w:t xml:space="preserve"> Ref:</w:t>
      </w:r>
      <w:r w:rsidRPr="0052730C">
        <w:t xml:space="preserve"> email from Adafruit, </w:t>
      </w:r>
      <w:r w:rsidRPr="00A31A0F">
        <w:t>12/28/2013 8:46 AM</w:t>
      </w:r>
      <w:r>
        <w:t>, where Adfruit says PowerSwtichTail.com is supplies Adafruit.</w:t>
      </w:r>
      <w:r w:rsidRPr="0052730C">
        <w:t xml:space="preserve">  </w:t>
      </w:r>
      <w:r>
        <w:t>12/29/2013 5:20 PM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0F34E" w14:textId="4A66D327" w:rsidR="00FF65B6" w:rsidRDefault="00FF65B6" w:rsidP="0096167B">
    <w:pPr>
      <w:pStyle w:val="Header"/>
    </w:pPr>
    <w:r>
      <w:rPr>
        <w:noProof/>
      </w:rPr>
      <w:drawing>
        <wp:anchor distT="0" distB="0" distL="114300" distR="114300" simplePos="0" relativeHeight="251658240" behindDoc="0" locked="0" layoutInCell="1" allowOverlap="1" wp14:anchorId="70B4A095" wp14:editId="5C8177C7">
          <wp:simplePos x="0" y="0"/>
          <wp:positionH relativeFrom="column">
            <wp:posOffset>-73025</wp:posOffset>
          </wp:positionH>
          <wp:positionV relativeFrom="paragraph">
            <wp:posOffset>-26670</wp:posOffset>
          </wp:positionV>
          <wp:extent cx="2554605" cy="38163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srcRect/>
                  <a:stretch>
                    <a:fillRect/>
                  </a:stretch>
                </pic:blipFill>
                <pic:spPr bwMode="auto">
                  <a:xfrm>
                    <a:off x="0" y="0"/>
                    <a:ext cx="2554605" cy="381635"/>
                  </a:xfrm>
                  <a:prstGeom prst="rect">
                    <a:avLst/>
                  </a:prstGeom>
                  <a:noFill/>
                  <a:ln w="9525">
                    <a:noFill/>
                    <a:miter lim="800000"/>
                    <a:headEnd/>
                    <a:tailEnd/>
                  </a:ln>
                </pic:spPr>
              </pic:pic>
            </a:graphicData>
          </a:graphic>
        </wp:anchor>
      </w:drawing>
    </w:r>
    <w:r w:rsidR="00072742">
      <w:t xml:space="preserve">1/6/2014 12:15 </w:t>
    </w:r>
    <w:r w:rsidR="005C0C40">
      <w:t>PM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5CF0" w14:textId="77777777" w:rsidR="00FF65B6" w:rsidRDefault="00FF65B6" w:rsidP="00622849">
    <w:pPr>
      <w:pStyle w:val="Header"/>
    </w:pPr>
    <w:r>
      <w:rPr>
        <w:noProof/>
      </w:rPr>
      <w:drawing>
        <wp:anchor distT="0" distB="0" distL="114300" distR="114300" simplePos="0" relativeHeight="251657216" behindDoc="0" locked="0" layoutInCell="1" allowOverlap="1" wp14:anchorId="6DDCECAD" wp14:editId="4F708B74">
          <wp:simplePos x="0" y="0"/>
          <wp:positionH relativeFrom="column">
            <wp:posOffset>-22225</wp:posOffset>
          </wp:positionH>
          <wp:positionV relativeFrom="paragraph">
            <wp:posOffset>-82550</wp:posOffset>
          </wp:positionV>
          <wp:extent cx="2554605" cy="38163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2554605" cy="381635"/>
                  </a:xfrm>
                  <a:prstGeom prst="rect">
                    <a:avLst/>
                  </a:prstGeom>
                  <a:noFill/>
                  <a:ln w="9525">
                    <a:noFill/>
                    <a:miter lim="800000"/>
                    <a:headEnd/>
                    <a:tailEnd/>
                  </a:ln>
                </pic:spPr>
              </pic:pic>
            </a:graphicData>
          </a:graphic>
        </wp:anchor>
      </w:drawing>
    </w:r>
    <w:r>
      <w:t>TBD A3A-07-U-05-5XX</w:t>
    </w:r>
  </w:p>
  <w:p w14:paraId="78B22319" w14:textId="77777777" w:rsidR="00FF65B6" w:rsidRDefault="00FF65B6" w:rsidP="00622849">
    <w:pPr>
      <w:pStyle w:val="Header"/>
    </w:pPr>
    <w:r>
      <w:t>BKM208PS</w:t>
    </w:r>
  </w:p>
  <w:p w14:paraId="64F973F6" w14:textId="77777777" w:rsidR="00FF65B6" w:rsidRDefault="00FF65B6" w:rsidP="00622849">
    <w:pPr>
      <w:pStyle w:val="Header"/>
    </w:pPr>
    <w:r>
      <w:t>TBD July 2, 2007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548087C"/>
    <w:styleLink w:val="ListstandardH1"/>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F2172"/>
    <w:multiLevelType w:val="hybridMultilevel"/>
    <w:tmpl w:val="87B2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85732"/>
    <w:multiLevelType w:val="multilevel"/>
    <w:tmpl w:val="DDEE7E50"/>
    <w:numStyleLink w:val="ListstandardH"/>
  </w:abstractNum>
  <w:abstractNum w:abstractNumId="3">
    <w:nsid w:val="032B3132"/>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4">
    <w:nsid w:val="033E168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
    <w:nsid w:val="069C3B21"/>
    <w:multiLevelType w:val="multilevel"/>
    <w:tmpl w:val="DDEE7E50"/>
    <w:numStyleLink w:val="ListstandardH"/>
  </w:abstractNum>
  <w:abstractNum w:abstractNumId="6">
    <w:nsid w:val="06B34424"/>
    <w:multiLevelType w:val="multilevel"/>
    <w:tmpl w:val="DDEE7E50"/>
    <w:numStyleLink w:val="ListstandardH"/>
  </w:abstractNum>
  <w:abstractNum w:abstractNumId="7">
    <w:nsid w:val="06FD3957"/>
    <w:multiLevelType w:val="multilevel"/>
    <w:tmpl w:val="DDEE7E50"/>
    <w:numStyleLink w:val="ListstandardH"/>
  </w:abstractNum>
  <w:abstractNum w:abstractNumId="8">
    <w:nsid w:val="070868A4"/>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9">
    <w:nsid w:val="070D319B"/>
    <w:multiLevelType w:val="multilevel"/>
    <w:tmpl w:val="DDEE7E50"/>
    <w:numStyleLink w:val="ListstandardH"/>
  </w:abstractNum>
  <w:abstractNum w:abstractNumId="10">
    <w:nsid w:val="0774104D"/>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1">
    <w:nsid w:val="097E6663"/>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2">
    <w:nsid w:val="09A23C17"/>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3">
    <w:nsid w:val="0A0E694D"/>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4">
    <w:nsid w:val="0C315F4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5">
    <w:nsid w:val="0C9C611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6">
    <w:nsid w:val="0CC22E6D"/>
    <w:multiLevelType w:val="multilevel"/>
    <w:tmpl w:val="DDEE7E50"/>
    <w:numStyleLink w:val="ListstandardH"/>
  </w:abstractNum>
  <w:abstractNum w:abstractNumId="17">
    <w:nsid w:val="0DD6031C"/>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8">
    <w:nsid w:val="0EE62D92"/>
    <w:multiLevelType w:val="multilevel"/>
    <w:tmpl w:val="DDEE7E50"/>
    <w:numStyleLink w:val="ListstandardH"/>
  </w:abstractNum>
  <w:abstractNum w:abstractNumId="19">
    <w:nsid w:val="0FE43EE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0">
    <w:nsid w:val="11DE1BF6"/>
    <w:multiLevelType w:val="multilevel"/>
    <w:tmpl w:val="DDEE7E50"/>
    <w:numStyleLink w:val="ListstandardH"/>
  </w:abstractNum>
  <w:abstractNum w:abstractNumId="21">
    <w:nsid w:val="11FD55C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2">
    <w:nsid w:val="154F3BF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3">
    <w:nsid w:val="174C7DEC"/>
    <w:multiLevelType w:val="multilevel"/>
    <w:tmpl w:val="DDEE7E50"/>
    <w:numStyleLink w:val="ListstandardH"/>
  </w:abstractNum>
  <w:abstractNum w:abstractNumId="24">
    <w:nsid w:val="187C00D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5">
    <w:nsid w:val="1A0723E3"/>
    <w:multiLevelType w:val="multilevel"/>
    <w:tmpl w:val="DDEE7E50"/>
    <w:numStyleLink w:val="ListstandardH"/>
  </w:abstractNum>
  <w:abstractNum w:abstractNumId="26">
    <w:nsid w:val="1A3F1B52"/>
    <w:multiLevelType w:val="multilevel"/>
    <w:tmpl w:val="DDEE7E50"/>
    <w:numStyleLink w:val="ListstandardH"/>
  </w:abstractNum>
  <w:abstractNum w:abstractNumId="27">
    <w:nsid w:val="1C9A6E2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8">
    <w:nsid w:val="1CBF7CDC"/>
    <w:multiLevelType w:val="multilevel"/>
    <w:tmpl w:val="DDEE7E50"/>
    <w:numStyleLink w:val="ListstandardH"/>
  </w:abstractNum>
  <w:abstractNum w:abstractNumId="29">
    <w:nsid w:val="1DAF7C71"/>
    <w:multiLevelType w:val="multilevel"/>
    <w:tmpl w:val="DDEE7E50"/>
    <w:numStyleLink w:val="ListstandardH"/>
  </w:abstractNum>
  <w:abstractNum w:abstractNumId="30">
    <w:nsid w:val="1E4D2F79"/>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1">
    <w:nsid w:val="1F08376C"/>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2">
    <w:nsid w:val="1F5B1CF8"/>
    <w:multiLevelType w:val="multilevel"/>
    <w:tmpl w:val="DDEE7E50"/>
    <w:numStyleLink w:val="ListstandardH"/>
  </w:abstractNum>
  <w:abstractNum w:abstractNumId="33">
    <w:nsid w:val="1F8A36DD"/>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4">
    <w:nsid w:val="21416191"/>
    <w:multiLevelType w:val="multilevel"/>
    <w:tmpl w:val="DDEE7E50"/>
    <w:numStyleLink w:val="ListstandardH"/>
  </w:abstractNum>
  <w:abstractNum w:abstractNumId="35">
    <w:nsid w:val="226A784A"/>
    <w:multiLevelType w:val="multilevel"/>
    <w:tmpl w:val="DDEE7E50"/>
    <w:numStyleLink w:val="ListstandardH"/>
  </w:abstractNum>
  <w:abstractNum w:abstractNumId="36">
    <w:nsid w:val="25197582"/>
    <w:multiLevelType w:val="multilevel"/>
    <w:tmpl w:val="DDEE7E50"/>
    <w:styleLink w:val="ListstandardH"/>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7">
    <w:nsid w:val="25CE7734"/>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8">
    <w:nsid w:val="26071C76"/>
    <w:multiLevelType w:val="multilevel"/>
    <w:tmpl w:val="DDEE7E50"/>
    <w:numStyleLink w:val="ListstandardH"/>
  </w:abstractNum>
  <w:abstractNum w:abstractNumId="39">
    <w:nsid w:val="2A023E7E"/>
    <w:multiLevelType w:val="multilevel"/>
    <w:tmpl w:val="DDEE7E50"/>
    <w:numStyleLink w:val="ListstandardH"/>
  </w:abstractNum>
  <w:abstractNum w:abstractNumId="40">
    <w:nsid w:val="2C02770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41">
    <w:nsid w:val="2CD65BCB"/>
    <w:multiLevelType w:val="multilevel"/>
    <w:tmpl w:val="DDEE7E50"/>
    <w:numStyleLink w:val="ListstandardH"/>
  </w:abstractNum>
  <w:abstractNum w:abstractNumId="42">
    <w:nsid w:val="32BD413D"/>
    <w:multiLevelType w:val="multilevel"/>
    <w:tmpl w:val="DDEE7E50"/>
    <w:numStyleLink w:val="ListstandardH"/>
  </w:abstractNum>
  <w:abstractNum w:abstractNumId="43">
    <w:nsid w:val="33E45F91"/>
    <w:multiLevelType w:val="multilevel"/>
    <w:tmpl w:val="DDEE7E50"/>
    <w:numStyleLink w:val="ListstandardH"/>
  </w:abstractNum>
  <w:abstractNum w:abstractNumId="44">
    <w:nsid w:val="3459095F"/>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45">
    <w:nsid w:val="346D6C34"/>
    <w:multiLevelType w:val="multilevel"/>
    <w:tmpl w:val="6396FC4E"/>
    <w:lvl w:ilvl="0">
      <w:start w:val="1"/>
      <w:numFmt w:val="decimal"/>
      <w:pStyle w:val="Heading1"/>
      <w:lvlText w:val="%1."/>
      <w:lvlJc w:val="left"/>
      <w:pPr>
        <w:tabs>
          <w:tab w:val="num" w:pos="720"/>
        </w:tabs>
        <w:ind w:left="2160" w:hanging="1440"/>
      </w:pPr>
      <w:rPr>
        <w:rFonts w:hint="default"/>
      </w:rPr>
    </w:lvl>
    <w:lvl w:ilvl="1">
      <w:start w:val="1"/>
      <w:numFmt w:val="decimal"/>
      <w:pStyle w:val="Heading2"/>
      <w:lvlText w:val="%1.%2"/>
      <w:lvlJc w:val="left"/>
      <w:pPr>
        <w:tabs>
          <w:tab w:val="num" w:pos="2160"/>
        </w:tabs>
        <w:ind w:left="216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2160"/>
        </w:tabs>
        <w:ind w:left="2160" w:hanging="1440"/>
      </w:pPr>
      <w:rPr>
        <w:rFonts w:hint="default"/>
      </w:rPr>
    </w:lvl>
    <w:lvl w:ilvl="4">
      <w:start w:val="1"/>
      <w:numFmt w:val="decimal"/>
      <w:pStyle w:val="Heading5"/>
      <w:lvlText w:val="%1.%2.%3.%4.%5"/>
      <w:lvlJc w:val="left"/>
      <w:pPr>
        <w:tabs>
          <w:tab w:val="num" w:pos="2160"/>
        </w:tabs>
        <w:ind w:left="2160" w:hanging="1440"/>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46">
    <w:nsid w:val="37B26D00"/>
    <w:multiLevelType w:val="multilevel"/>
    <w:tmpl w:val="DDEE7E50"/>
    <w:numStyleLink w:val="ListstandardH"/>
  </w:abstractNum>
  <w:abstractNum w:abstractNumId="47">
    <w:nsid w:val="3A2272CE"/>
    <w:multiLevelType w:val="multilevel"/>
    <w:tmpl w:val="DDEE7E50"/>
    <w:numStyleLink w:val="ListstandardH"/>
  </w:abstractNum>
  <w:abstractNum w:abstractNumId="48">
    <w:nsid w:val="3A7D092D"/>
    <w:multiLevelType w:val="multilevel"/>
    <w:tmpl w:val="DDEE7E50"/>
    <w:numStyleLink w:val="ListstandardH"/>
  </w:abstractNum>
  <w:abstractNum w:abstractNumId="49">
    <w:nsid w:val="3BF90E8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0">
    <w:nsid w:val="3CE25A58"/>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1">
    <w:nsid w:val="3D6D47B2"/>
    <w:multiLevelType w:val="multilevel"/>
    <w:tmpl w:val="DDEE7E50"/>
    <w:numStyleLink w:val="ListstandardH"/>
  </w:abstractNum>
  <w:abstractNum w:abstractNumId="52">
    <w:nsid w:val="3DEC3A83"/>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3">
    <w:nsid w:val="3EDF318D"/>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4">
    <w:nsid w:val="3EEE6772"/>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5">
    <w:nsid w:val="3F462DC0"/>
    <w:multiLevelType w:val="multilevel"/>
    <w:tmpl w:val="DDEE7E50"/>
    <w:numStyleLink w:val="ListstandardH"/>
  </w:abstractNum>
  <w:abstractNum w:abstractNumId="56">
    <w:nsid w:val="3F893B74"/>
    <w:multiLevelType w:val="multilevel"/>
    <w:tmpl w:val="DDEE7E50"/>
    <w:numStyleLink w:val="ListstandardH"/>
  </w:abstractNum>
  <w:abstractNum w:abstractNumId="57">
    <w:nsid w:val="40BC2CB1"/>
    <w:multiLevelType w:val="multilevel"/>
    <w:tmpl w:val="C92AE4A2"/>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ascii="Times New Roman" w:hAnsi="Times New Roman" w:cs="Times New Roman" w:hint="default"/>
      </w:rPr>
    </w:lvl>
    <w:lvl w:ilvl="2">
      <w:start w:val="1"/>
      <w:numFmt w:val="upperLetter"/>
      <w:lvlText w:val="%1.%2.%3)"/>
      <w:lvlJc w:val="left"/>
      <w:pPr>
        <w:tabs>
          <w:tab w:val="num" w:pos="1440"/>
        </w:tabs>
        <w:ind w:left="2160" w:hanging="720"/>
      </w:pPr>
      <w:rPr>
        <w:rFonts w:ascii="Times New Roman" w:hAnsi="Times New Roman" w:cs="Times New Roman"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8">
    <w:nsid w:val="4206329C"/>
    <w:multiLevelType w:val="multilevel"/>
    <w:tmpl w:val="DDEE7E50"/>
    <w:numStyleLink w:val="ListstandardH"/>
  </w:abstractNum>
  <w:abstractNum w:abstractNumId="59">
    <w:nsid w:val="42405D4E"/>
    <w:multiLevelType w:val="multilevel"/>
    <w:tmpl w:val="DDEE7E50"/>
    <w:numStyleLink w:val="ListstandardH"/>
  </w:abstractNum>
  <w:abstractNum w:abstractNumId="60">
    <w:nsid w:val="429A49B2"/>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61">
    <w:nsid w:val="44B212FD"/>
    <w:multiLevelType w:val="multilevel"/>
    <w:tmpl w:val="DDEE7E50"/>
    <w:numStyleLink w:val="ListstandardH"/>
  </w:abstractNum>
  <w:abstractNum w:abstractNumId="62">
    <w:nsid w:val="46015416"/>
    <w:multiLevelType w:val="multilevel"/>
    <w:tmpl w:val="DDEE7E50"/>
    <w:numStyleLink w:val="ListstandardH"/>
  </w:abstractNum>
  <w:abstractNum w:abstractNumId="63">
    <w:nsid w:val="46E32755"/>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64">
    <w:nsid w:val="475D6F28"/>
    <w:multiLevelType w:val="multilevel"/>
    <w:tmpl w:val="DDEE7E50"/>
    <w:numStyleLink w:val="ListstandardH"/>
  </w:abstractNum>
  <w:abstractNum w:abstractNumId="65">
    <w:nsid w:val="4828785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66">
    <w:nsid w:val="486F041E"/>
    <w:multiLevelType w:val="multilevel"/>
    <w:tmpl w:val="DDEE7E50"/>
    <w:numStyleLink w:val="ListstandardH"/>
  </w:abstractNum>
  <w:abstractNum w:abstractNumId="67">
    <w:nsid w:val="496B43BF"/>
    <w:multiLevelType w:val="multilevel"/>
    <w:tmpl w:val="DDEE7E50"/>
    <w:numStyleLink w:val="ListstandardH"/>
  </w:abstractNum>
  <w:abstractNum w:abstractNumId="68">
    <w:nsid w:val="49AE60F0"/>
    <w:multiLevelType w:val="multilevel"/>
    <w:tmpl w:val="58F29614"/>
    <w:lvl w:ilvl="0">
      <w:start w:val="1"/>
      <w:numFmt w:val="lowerLetter"/>
      <w:lvlText w:val="%1)"/>
      <w:lvlJc w:val="left"/>
      <w:pPr>
        <w:tabs>
          <w:tab w:val="num" w:pos="360"/>
        </w:tabs>
        <w:ind w:left="720" w:hanging="360"/>
      </w:pPr>
      <w:rPr>
        <w:rFonts w:ascii="Times New Roman" w:hAnsi="Times New Roman" w:cs="Times New Roman" w:hint="default"/>
        <w:color w:val="000000"/>
        <w:sz w:val="24"/>
      </w:rPr>
    </w:lvl>
    <w:lvl w:ilvl="1">
      <w:start w:val="1"/>
      <w:numFmt w:val="decimal"/>
      <w:lvlText w:val="%1.%2)"/>
      <w:lvlJc w:val="left"/>
      <w:pPr>
        <w:tabs>
          <w:tab w:val="num" w:pos="720"/>
        </w:tabs>
        <w:ind w:left="1440" w:hanging="720"/>
      </w:pPr>
      <w:rPr>
        <w:rFonts w:ascii="Times New Roman" w:hAnsi="Times New Roman" w:cs="Times New Roman"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69">
    <w:nsid w:val="4A015641"/>
    <w:multiLevelType w:val="multilevel"/>
    <w:tmpl w:val="DDEE7E50"/>
    <w:numStyleLink w:val="ListstandardH"/>
  </w:abstractNum>
  <w:abstractNum w:abstractNumId="70">
    <w:nsid w:val="4AB26043"/>
    <w:multiLevelType w:val="multilevel"/>
    <w:tmpl w:val="DDEE7E50"/>
    <w:numStyleLink w:val="ListstandardH"/>
  </w:abstractNum>
  <w:abstractNum w:abstractNumId="71">
    <w:nsid w:val="4AD62EF2"/>
    <w:multiLevelType w:val="multilevel"/>
    <w:tmpl w:val="DDEE7E50"/>
    <w:numStyleLink w:val="ListstandardH"/>
  </w:abstractNum>
  <w:abstractNum w:abstractNumId="72">
    <w:nsid w:val="4B216866"/>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73">
    <w:nsid w:val="4EF95DA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74">
    <w:nsid w:val="4F5C4E5E"/>
    <w:multiLevelType w:val="multilevel"/>
    <w:tmpl w:val="DDEE7E50"/>
    <w:numStyleLink w:val="ListstandardH"/>
  </w:abstractNum>
  <w:abstractNum w:abstractNumId="75">
    <w:nsid w:val="53C61FBD"/>
    <w:multiLevelType w:val="multilevel"/>
    <w:tmpl w:val="DDEE7E50"/>
    <w:numStyleLink w:val="ListstandardH"/>
  </w:abstractNum>
  <w:abstractNum w:abstractNumId="76">
    <w:nsid w:val="53F3690C"/>
    <w:multiLevelType w:val="multilevel"/>
    <w:tmpl w:val="DDEE7E50"/>
    <w:numStyleLink w:val="ListstandardH"/>
  </w:abstractNum>
  <w:abstractNum w:abstractNumId="77">
    <w:nsid w:val="540A5682"/>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78">
    <w:nsid w:val="546B58B6"/>
    <w:multiLevelType w:val="multilevel"/>
    <w:tmpl w:val="DDEE7E50"/>
    <w:numStyleLink w:val="ListstandardH"/>
  </w:abstractNum>
  <w:abstractNum w:abstractNumId="79">
    <w:nsid w:val="5472606D"/>
    <w:multiLevelType w:val="multilevel"/>
    <w:tmpl w:val="DDEE7E50"/>
    <w:numStyleLink w:val="ListstandardH"/>
  </w:abstractNum>
  <w:abstractNum w:abstractNumId="80">
    <w:nsid w:val="55155FA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81">
    <w:nsid w:val="56B34999"/>
    <w:multiLevelType w:val="multilevel"/>
    <w:tmpl w:val="DDEE7E50"/>
    <w:numStyleLink w:val="ListstandardH"/>
  </w:abstractNum>
  <w:abstractNum w:abstractNumId="82">
    <w:nsid w:val="57424727"/>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83">
    <w:nsid w:val="578A1928"/>
    <w:multiLevelType w:val="multilevel"/>
    <w:tmpl w:val="DDEE7E50"/>
    <w:numStyleLink w:val="ListstandardH"/>
  </w:abstractNum>
  <w:abstractNum w:abstractNumId="84">
    <w:nsid w:val="5A0B16B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85">
    <w:nsid w:val="5A720582"/>
    <w:multiLevelType w:val="multilevel"/>
    <w:tmpl w:val="DDEE7E50"/>
    <w:numStyleLink w:val="ListstandardH"/>
  </w:abstractNum>
  <w:abstractNum w:abstractNumId="86">
    <w:nsid w:val="5B017CCB"/>
    <w:multiLevelType w:val="multilevel"/>
    <w:tmpl w:val="DDEE7E50"/>
    <w:numStyleLink w:val="ListstandardH"/>
  </w:abstractNum>
  <w:abstractNum w:abstractNumId="87">
    <w:nsid w:val="5B3C5A38"/>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88">
    <w:nsid w:val="5BDA0E66"/>
    <w:multiLevelType w:val="multilevel"/>
    <w:tmpl w:val="DDEE7E50"/>
    <w:numStyleLink w:val="ListstandardH"/>
  </w:abstractNum>
  <w:abstractNum w:abstractNumId="89">
    <w:nsid w:val="5E286CB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90">
    <w:nsid w:val="5E8F5C59"/>
    <w:multiLevelType w:val="multilevel"/>
    <w:tmpl w:val="DDEE7E50"/>
    <w:numStyleLink w:val="ListstandardH"/>
  </w:abstractNum>
  <w:abstractNum w:abstractNumId="91">
    <w:nsid w:val="61374EC2"/>
    <w:multiLevelType w:val="multilevel"/>
    <w:tmpl w:val="DDEE7E50"/>
    <w:numStyleLink w:val="ListstandardH"/>
  </w:abstractNum>
  <w:abstractNum w:abstractNumId="92">
    <w:nsid w:val="64A441D7"/>
    <w:multiLevelType w:val="multilevel"/>
    <w:tmpl w:val="DDEE7E50"/>
    <w:numStyleLink w:val="ListstandardH"/>
  </w:abstractNum>
  <w:abstractNum w:abstractNumId="93">
    <w:nsid w:val="64D92EA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94">
    <w:nsid w:val="64E8522E"/>
    <w:multiLevelType w:val="hybridMultilevel"/>
    <w:tmpl w:val="9C4A4752"/>
    <w:lvl w:ilvl="0" w:tplc="8D7E8564">
      <w:start w:val="1"/>
      <w:numFmt w:val="bullet"/>
      <w:pStyle w:val="ListDash"/>
      <w:lvlText w:val="–"/>
      <w:lvlJc w:val="left"/>
      <w:pPr>
        <w:tabs>
          <w:tab w:val="num" w:pos="2520"/>
        </w:tabs>
        <w:ind w:left="2520" w:hanging="360"/>
      </w:pPr>
      <w:rPr>
        <w:rFonts w:ascii="Times" w:hAnsi="Time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693555C0"/>
    <w:multiLevelType w:val="multilevel"/>
    <w:tmpl w:val="DDEE7E50"/>
    <w:numStyleLink w:val="ListstandardH"/>
  </w:abstractNum>
  <w:abstractNum w:abstractNumId="96">
    <w:nsid w:val="6EE87FDF"/>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97">
    <w:nsid w:val="701368CB"/>
    <w:multiLevelType w:val="multilevel"/>
    <w:tmpl w:val="DDEE7E50"/>
    <w:numStyleLink w:val="ListstandardH"/>
  </w:abstractNum>
  <w:abstractNum w:abstractNumId="98">
    <w:nsid w:val="710821A2"/>
    <w:multiLevelType w:val="multilevel"/>
    <w:tmpl w:val="DDEE7E50"/>
    <w:numStyleLink w:val="ListstandardH"/>
  </w:abstractNum>
  <w:abstractNum w:abstractNumId="99">
    <w:nsid w:val="71A230DD"/>
    <w:multiLevelType w:val="multilevel"/>
    <w:tmpl w:val="DDEE7E50"/>
    <w:numStyleLink w:val="ListstandardH"/>
  </w:abstractNum>
  <w:abstractNum w:abstractNumId="100">
    <w:nsid w:val="71BD1E8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1">
    <w:nsid w:val="733E51B6"/>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2">
    <w:nsid w:val="74F1040C"/>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3">
    <w:nsid w:val="76172BE2"/>
    <w:multiLevelType w:val="multilevel"/>
    <w:tmpl w:val="DDEE7E50"/>
    <w:numStyleLink w:val="ListstandardH"/>
  </w:abstractNum>
  <w:abstractNum w:abstractNumId="104">
    <w:nsid w:val="77263335"/>
    <w:multiLevelType w:val="multilevel"/>
    <w:tmpl w:val="DDEE7E50"/>
    <w:numStyleLink w:val="ListstandardH"/>
  </w:abstractNum>
  <w:abstractNum w:abstractNumId="105">
    <w:nsid w:val="78A06BBA"/>
    <w:multiLevelType w:val="multilevel"/>
    <w:tmpl w:val="DDEE7E50"/>
    <w:numStyleLink w:val="ListstandardH"/>
  </w:abstractNum>
  <w:abstractNum w:abstractNumId="106">
    <w:nsid w:val="790171A7"/>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7">
    <w:nsid w:val="7C5101F3"/>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8">
    <w:nsid w:val="7D114A50"/>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9">
    <w:nsid w:val="7DB851DE"/>
    <w:multiLevelType w:val="multilevel"/>
    <w:tmpl w:val="DDEE7E50"/>
    <w:numStyleLink w:val="ListstandardH"/>
  </w:abstractNum>
  <w:abstractNum w:abstractNumId="110">
    <w:nsid w:val="7E5E27C0"/>
    <w:multiLevelType w:val="multilevel"/>
    <w:tmpl w:val="DDEE7E50"/>
    <w:numStyleLink w:val="ListstandardH"/>
  </w:abstractNum>
  <w:abstractNum w:abstractNumId="111">
    <w:nsid w:val="7F761F48"/>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num w:numId="1">
    <w:abstractNumId w:val="45"/>
  </w:num>
  <w:num w:numId="2">
    <w:abstractNumId w:val="0"/>
  </w:num>
  <w:num w:numId="3">
    <w:abstractNumId w:val="94"/>
  </w:num>
  <w:num w:numId="4">
    <w:abstractNumId w:val="36"/>
  </w:num>
  <w:num w:numId="5">
    <w:abstractNumId w:val="41"/>
  </w:num>
  <w:num w:numId="6">
    <w:abstractNumId w:val="6"/>
  </w:num>
  <w:num w:numId="7">
    <w:abstractNumId w:val="8"/>
  </w:num>
  <w:num w:numId="8">
    <w:abstractNumId w:val="108"/>
  </w:num>
  <w:num w:numId="9">
    <w:abstractNumId w:val="105"/>
  </w:num>
  <w:num w:numId="10">
    <w:abstractNumId w:val="30"/>
  </w:num>
  <w:num w:numId="11">
    <w:abstractNumId w:val="17"/>
  </w:num>
  <w:num w:numId="12">
    <w:abstractNumId w:val="89"/>
  </w:num>
  <w:num w:numId="13">
    <w:abstractNumId w:val="102"/>
  </w:num>
  <w:num w:numId="14">
    <w:abstractNumId w:val="49"/>
  </w:num>
  <w:num w:numId="15">
    <w:abstractNumId w:val="77"/>
  </w:num>
  <w:num w:numId="16">
    <w:abstractNumId w:val="57"/>
  </w:num>
  <w:num w:numId="17">
    <w:abstractNumId w:val="21"/>
  </w:num>
  <w:num w:numId="18">
    <w:abstractNumId w:val="73"/>
  </w:num>
  <w:num w:numId="19">
    <w:abstractNumId w:val="37"/>
  </w:num>
  <w:num w:numId="20">
    <w:abstractNumId w:val="93"/>
  </w:num>
  <w:num w:numId="21">
    <w:abstractNumId w:val="65"/>
  </w:num>
  <w:num w:numId="22">
    <w:abstractNumId w:val="44"/>
  </w:num>
  <w:num w:numId="23">
    <w:abstractNumId w:val="80"/>
  </w:num>
  <w:num w:numId="24">
    <w:abstractNumId w:val="101"/>
  </w:num>
  <w:num w:numId="25">
    <w:abstractNumId w:val="13"/>
  </w:num>
  <w:num w:numId="26">
    <w:abstractNumId w:val="99"/>
  </w:num>
  <w:num w:numId="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9"/>
  </w:num>
  <w:num w:numId="30">
    <w:abstractNumId w:val="26"/>
  </w:num>
  <w:num w:numId="31">
    <w:abstractNumId w:val="62"/>
    <w:lvlOverride w:ilvl="0">
      <w:lvl w:ilvl="0">
        <w:start w:val="1"/>
        <w:numFmt w:val="lowerLetter"/>
        <w:lvlText w:val="%1)"/>
        <w:lvlJc w:val="left"/>
        <w:pPr>
          <w:tabs>
            <w:tab w:val="num" w:pos="360"/>
          </w:tabs>
          <w:ind w:left="720" w:hanging="360"/>
        </w:pPr>
        <w:rPr>
          <w:rFonts w:ascii="Times New Roman" w:hAnsi="Times New Roman" w:cs="Times New Roman" w:hint="default"/>
          <w:color w:val="000000"/>
          <w:sz w:val="24"/>
        </w:rPr>
      </w:lvl>
    </w:lvlOverride>
    <w:lvlOverride w:ilvl="1">
      <w:lvl w:ilvl="1">
        <w:start w:val="1"/>
        <w:numFmt w:val="decimal"/>
        <w:lvlText w:val="%1.%2)"/>
        <w:lvlJc w:val="left"/>
        <w:pPr>
          <w:tabs>
            <w:tab w:val="num" w:pos="720"/>
          </w:tabs>
          <w:ind w:left="1440" w:hanging="720"/>
        </w:pPr>
        <w:rPr>
          <w:rFonts w:ascii="Times New Roman" w:hAnsi="Times New Roman" w:cs="Times New Roman" w:hint="default"/>
        </w:rPr>
      </w:lvl>
    </w:lvlOverride>
  </w:num>
  <w:num w:numId="32">
    <w:abstractNumId w:val="97"/>
  </w:num>
  <w:num w:numId="33">
    <w:abstractNumId w:val="40"/>
  </w:num>
  <w:num w:numId="34">
    <w:abstractNumId w:val="24"/>
  </w:num>
  <w:num w:numId="35">
    <w:abstractNumId w:val="86"/>
  </w:num>
  <w:num w:numId="36">
    <w:abstractNumId w:val="18"/>
  </w:num>
  <w:num w:numId="37">
    <w:abstractNumId w:val="35"/>
  </w:num>
  <w:num w:numId="38">
    <w:abstractNumId w:val="76"/>
  </w:num>
  <w:num w:numId="39">
    <w:abstractNumId w:val="51"/>
  </w:num>
  <w:num w:numId="40">
    <w:abstractNumId w:val="90"/>
  </w:num>
  <w:num w:numId="41">
    <w:abstractNumId w:val="64"/>
  </w:num>
  <w:num w:numId="42">
    <w:abstractNumId w:val="25"/>
  </w:num>
  <w:num w:numId="43">
    <w:abstractNumId w:val="20"/>
  </w:num>
  <w:num w:numId="44">
    <w:abstractNumId w:val="81"/>
  </w:num>
  <w:num w:numId="45">
    <w:abstractNumId w:val="60"/>
  </w:num>
  <w:num w:numId="46">
    <w:abstractNumId w:val="33"/>
  </w:num>
  <w:num w:numId="47">
    <w:abstractNumId w:val="3"/>
  </w:num>
  <w:num w:numId="48">
    <w:abstractNumId w:val="27"/>
  </w:num>
  <w:num w:numId="49">
    <w:abstractNumId w:val="91"/>
  </w:num>
  <w:num w:numId="50">
    <w:abstractNumId w:val="66"/>
  </w:num>
  <w:num w:numId="51">
    <w:abstractNumId w:val="78"/>
  </w:num>
  <w:num w:numId="52">
    <w:abstractNumId w:val="55"/>
  </w:num>
  <w:num w:numId="53">
    <w:abstractNumId w:val="83"/>
  </w:num>
  <w:num w:numId="54">
    <w:abstractNumId w:val="52"/>
  </w:num>
  <w:num w:numId="55">
    <w:abstractNumId w:val="32"/>
  </w:num>
  <w:num w:numId="56">
    <w:abstractNumId w:val="31"/>
  </w:num>
  <w:num w:numId="57">
    <w:abstractNumId w:val="16"/>
  </w:num>
  <w:num w:numId="58">
    <w:abstractNumId w:val="68"/>
  </w:num>
  <w:num w:numId="59">
    <w:abstractNumId w:val="63"/>
  </w:num>
  <w:num w:numId="60">
    <w:abstractNumId w:val="39"/>
  </w:num>
  <w:num w:numId="61">
    <w:abstractNumId w:val="14"/>
  </w:num>
  <w:num w:numId="62">
    <w:abstractNumId w:val="23"/>
  </w:num>
  <w:num w:numId="63">
    <w:abstractNumId w:val="11"/>
  </w:num>
  <w:num w:numId="64">
    <w:abstractNumId w:val="111"/>
  </w:num>
  <w:num w:numId="65">
    <w:abstractNumId w:val="46"/>
  </w:num>
  <w:num w:numId="66">
    <w:abstractNumId w:val="12"/>
  </w:num>
  <w:num w:numId="67">
    <w:abstractNumId w:val="2"/>
  </w:num>
  <w:num w:numId="68">
    <w:abstractNumId w:val="71"/>
  </w:num>
  <w:num w:numId="6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4"/>
  </w:num>
  <w:num w:numId="71">
    <w:abstractNumId w:val="87"/>
  </w:num>
  <w:num w:numId="72">
    <w:abstractNumId w:val="1"/>
  </w:num>
  <w:num w:numId="73">
    <w:abstractNumId w:val="79"/>
  </w:num>
  <w:num w:numId="74">
    <w:abstractNumId w:val="88"/>
  </w:num>
  <w:num w:numId="75">
    <w:abstractNumId w:val="107"/>
  </w:num>
  <w:num w:numId="76">
    <w:abstractNumId w:val="38"/>
  </w:num>
  <w:num w:numId="77">
    <w:abstractNumId w:val="92"/>
  </w:num>
  <w:num w:numId="78">
    <w:abstractNumId w:val="29"/>
  </w:num>
  <w:num w:numId="79">
    <w:abstractNumId w:val="50"/>
  </w:num>
  <w:num w:numId="80">
    <w:abstractNumId w:val="7"/>
  </w:num>
  <w:num w:numId="81">
    <w:abstractNumId w:val="95"/>
  </w:num>
  <w:num w:numId="82">
    <w:abstractNumId w:val="74"/>
  </w:num>
  <w:num w:numId="83">
    <w:abstractNumId w:val="53"/>
  </w:num>
  <w:num w:numId="84">
    <w:abstractNumId w:val="15"/>
  </w:num>
  <w:num w:numId="85">
    <w:abstractNumId w:val="103"/>
  </w:num>
  <w:num w:numId="86">
    <w:abstractNumId w:val="69"/>
  </w:num>
  <w:num w:numId="87">
    <w:abstractNumId w:val="42"/>
  </w:num>
  <w:num w:numId="88">
    <w:abstractNumId w:val="5"/>
  </w:num>
  <w:num w:numId="89">
    <w:abstractNumId w:val="96"/>
  </w:num>
  <w:num w:numId="90">
    <w:abstractNumId w:val="98"/>
  </w:num>
  <w:num w:numId="91">
    <w:abstractNumId w:val="54"/>
  </w:num>
  <w:num w:numId="92">
    <w:abstractNumId w:val="4"/>
  </w:num>
  <w:num w:numId="93">
    <w:abstractNumId w:val="22"/>
  </w:num>
  <w:num w:numId="94">
    <w:abstractNumId w:val="100"/>
  </w:num>
  <w:num w:numId="95">
    <w:abstractNumId w:val="72"/>
  </w:num>
  <w:num w:numId="96">
    <w:abstractNumId w:val="106"/>
  </w:num>
  <w:num w:numId="97">
    <w:abstractNumId w:val="48"/>
  </w:num>
  <w:num w:numId="98">
    <w:abstractNumId w:val="10"/>
  </w:num>
  <w:num w:numId="99">
    <w:abstractNumId w:val="43"/>
  </w:num>
  <w:num w:numId="100">
    <w:abstractNumId w:val="19"/>
  </w:num>
  <w:num w:numId="101">
    <w:abstractNumId w:val="82"/>
  </w:num>
  <w:num w:numId="102">
    <w:abstractNumId w:val="56"/>
  </w:num>
  <w:num w:numId="103">
    <w:abstractNumId w:val="75"/>
  </w:num>
  <w:num w:numId="104">
    <w:abstractNumId w:val="47"/>
  </w:num>
  <w:num w:numId="105">
    <w:abstractNumId w:val="28"/>
  </w:num>
  <w:num w:numId="106">
    <w:abstractNumId w:val="61"/>
  </w:num>
  <w:num w:numId="107">
    <w:abstractNumId w:val="110"/>
  </w:num>
  <w:num w:numId="108">
    <w:abstractNumId w:val="58"/>
  </w:num>
  <w:num w:numId="109">
    <w:abstractNumId w:val="70"/>
  </w:num>
  <w:num w:numId="110">
    <w:abstractNumId w:val="34"/>
  </w:num>
  <w:num w:numId="111">
    <w:abstractNumId w:val="67"/>
  </w:num>
  <w:num w:numId="112">
    <w:abstractNumId w:val="9"/>
  </w:num>
  <w:num w:numId="113">
    <w:abstractNumId w:val="109"/>
  </w:num>
  <w:num w:numId="114">
    <w:abstractNumId w:val="85"/>
  </w:num>
  <w:num w:numId="115">
    <w:abstractNumId w:val="10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activeWritingStyle w:appName="MSWord" w:lang="en-US" w:vendorID="64" w:dllVersion="131077"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41"/>
    <w:rsid w:val="00001653"/>
    <w:rsid w:val="00007FAA"/>
    <w:rsid w:val="00010484"/>
    <w:rsid w:val="00012A70"/>
    <w:rsid w:val="00014D28"/>
    <w:rsid w:val="00014DCE"/>
    <w:rsid w:val="000152D3"/>
    <w:rsid w:val="00015B54"/>
    <w:rsid w:val="00023EAE"/>
    <w:rsid w:val="000339FC"/>
    <w:rsid w:val="000412DF"/>
    <w:rsid w:val="000418AF"/>
    <w:rsid w:val="00041ED8"/>
    <w:rsid w:val="00045D0A"/>
    <w:rsid w:val="00047888"/>
    <w:rsid w:val="00050DD0"/>
    <w:rsid w:val="00051140"/>
    <w:rsid w:val="000515EA"/>
    <w:rsid w:val="00051662"/>
    <w:rsid w:val="00061D0E"/>
    <w:rsid w:val="0006225F"/>
    <w:rsid w:val="000623D4"/>
    <w:rsid w:val="000637DD"/>
    <w:rsid w:val="000650E7"/>
    <w:rsid w:val="00065471"/>
    <w:rsid w:val="00065AE7"/>
    <w:rsid w:val="00065CAA"/>
    <w:rsid w:val="00067286"/>
    <w:rsid w:val="00071216"/>
    <w:rsid w:val="0007147C"/>
    <w:rsid w:val="00072742"/>
    <w:rsid w:val="00072D88"/>
    <w:rsid w:val="0007382D"/>
    <w:rsid w:val="00073DF8"/>
    <w:rsid w:val="00076034"/>
    <w:rsid w:val="00077046"/>
    <w:rsid w:val="00082C69"/>
    <w:rsid w:val="00086E6C"/>
    <w:rsid w:val="00087920"/>
    <w:rsid w:val="00094460"/>
    <w:rsid w:val="00094E84"/>
    <w:rsid w:val="0009720C"/>
    <w:rsid w:val="000A11C1"/>
    <w:rsid w:val="000A2EA5"/>
    <w:rsid w:val="000B1FE0"/>
    <w:rsid w:val="000B4D2E"/>
    <w:rsid w:val="000B569A"/>
    <w:rsid w:val="000B5FDD"/>
    <w:rsid w:val="000B74A0"/>
    <w:rsid w:val="000C3A9A"/>
    <w:rsid w:val="000D4B86"/>
    <w:rsid w:val="000D60C6"/>
    <w:rsid w:val="000D6BCD"/>
    <w:rsid w:val="000D7A14"/>
    <w:rsid w:val="000D7AB0"/>
    <w:rsid w:val="000E1C2F"/>
    <w:rsid w:val="000F00C5"/>
    <w:rsid w:val="000F692E"/>
    <w:rsid w:val="000F7549"/>
    <w:rsid w:val="00100244"/>
    <w:rsid w:val="00103BCC"/>
    <w:rsid w:val="00116A41"/>
    <w:rsid w:val="0012023A"/>
    <w:rsid w:val="00122AB4"/>
    <w:rsid w:val="001234C2"/>
    <w:rsid w:val="00123972"/>
    <w:rsid w:val="001325A5"/>
    <w:rsid w:val="00133E7D"/>
    <w:rsid w:val="001342DE"/>
    <w:rsid w:val="001373BE"/>
    <w:rsid w:val="0014165F"/>
    <w:rsid w:val="00144B0A"/>
    <w:rsid w:val="00145752"/>
    <w:rsid w:val="00146DA5"/>
    <w:rsid w:val="001471A8"/>
    <w:rsid w:val="00152505"/>
    <w:rsid w:val="00157027"/>
    <w:rsid w:val="001572BD"/>
    <w:rsid w:val="001609EC"/>
    <w:rsid w:val="00166275"/>
    <w:rsid w:val="0017037F"/>
    <w:rsid w:val="001748DF"/>
    <w:rsid w:val="0017784C"/>
    <w:rsid w:val="001921B3"/>
    <w:rsid w:val="00192C09"/>
    <w:rsid w:val="001930EE"/>
    <w:rsid w:val="00196478"/>
    <w:rsid w:val="0019786A"/>
    <w:rsid w:val="00197DC9"/>
    <w:rsid w:val="001A0406"/>
    <w:rsid w:val="001A24F8"/>
    <w:rsid w:val="001A3FEC"/>
    <w:rsid w:val="001A4346"/>
    <w:rsid w:val="001A7180"/>
    <w:rsid w:val="001B2FDF"/>
    <w:rsid w:val="001B324F"/>
    <w:rsid w:val="001B344B"/>
    <w:rsid w:val="001C0C07"/>
    <w:rsid w:val="001C1E79"/>
    <w:rsid w:val="001C2119"/>
    <w:rsid w:val="001C310B"/>
    <w:rsid w:val="001C392C"/>
    <w:rsid w:val="001C4E29"/>
    <w:rsid w:val="001D0324"/>
    <w:rsid w:val="001D1DA4"/>
    <w:rsid w:val="001D53FD"/>
    <w:rsid w:val="001F3150"/>
    <w:rsid w:val="00200510"/>
    <w:rsid w:val="0020081E"/>
    <w:rsid w:val="00203191"/>
    <w:rsid w:val="002070FA"/>
    <w:rsid w:val="00215962"/>
    <w:rsid w:val="00216A38"/>
    <w:rsid w:val="0022120B"/>
    <w:rsid w:val="00221647"/>
    <w:rsid w:val="002272EA"/>
    <w:rsid w:val="002276B1"/>
    <w:rsid w:val="00231FB1"/>
    <w:rsid w:val="0024187B"/>
    <w:rsid w:val="0024534E"/>
    <w:rsid w:val="00251562"/>
    <w:rsid w:val="00262385"/>
    <w:rsid w:val="00267B41"/>
    <w:rsid w:val="00270858"/>
    <w:rsid w:val="00275328"/>
    <w:rsid w:val="002760B9"/>
    <w:rsid w:val="00276C15"/>
    <w:rsid w:val="002770A7"/>
    <w:rsid w:val="00280B01"/>
    <w:rsid w:val="00282D72"/>
    <w:rsid w:val="00285CF4"/>
    <w:rsid w:val="002867C9"/>
    <w:rsid w:val="002931D5"/>
    <w:rsid w:val="00293B3E"/>
    <w:rsid w:val="00295B30"/>
    <w:rsid w:val="00295FF4"/>
    <w:rsid w:val="0029644F"/>
    <w:rsid w:val="002A41A5"/>
    <w:rsid w:val="002A42F4"/>
    <w:rsid w:val="002B18A3"/>
    <w:rsid w:val="002B334C"/>
    <w:rsid w:val="002B4844"/>
    <w:rsid w:val="002B5C80"/>
    <w:rsid w:val="002B7F99"/>
    <w:rsid w:val="002C0AE6"/>
    <w:rsid w:val="002C0F8E"/>
    <w:rsid w:val="002C1FCA"/>
    <w:rsid w:val="002C2814"/>
    <w:rsid w:val="002C63A4"/>
    <w:rsid w:val="002C7E93"/>
    <w:rsid w:val="002D0E41"/>
    <w:rsid w:val="002D1A2F"/>
    <w:rsid w:val="002D30A8"/>
    <w:rsid w:val="002D4530"/>
    <w:rsid w:val="002D484D"/>
    <w:rsid w:val="002E0341"/>
    <w:rsid w:val="002E5720"/>
    <w:rsid w:val="002E6958"/>
    <w:rsid w:val="002E740C"/>
    <w:rsid w:val="002F2714"/>
    <w:rsid w:val="002F7364"/>
    <w:rsid w:val="00300EA3"/>
    <w:rsid w:val="003027FD"/>
    <w:rsid w:val="00304BEE"/>
    <w:rsid w:val="00307321"/>
    <w:rsid w:val="00310517"/>
    <w:rsid w:val="0032217C"/>
    <w:rsid w:val="00323F50"/>
    <w:rsid w:val="00334C02"/>
    <w:rsid w:val="0034008A"/>
    <w:rsid w:val="00340E0E"/>
    <w:rsid w:val="00342399"/>
    <w:rsid w:val="003446FC"/>
    <w:rsid w:val="00347310"/>
    <w:rsid w:val="00347B52"/>
    <w:rsid w:val="00350D31"/>
    <w:rsid w:val="00351FC7"/>
    <w:rsid w:val="0035399C"/>
    <w:rsid w:val="003544BE"/>
    <w:rsid w:val="00360CB4"/>
    <w:rsid w:val="0036148C"/>
    <w:rsid w:val="00366BC9"/>
    <w:rsid w:val="003779BB"/>
    <w:rsid w:val="00380D8F"/>
    <w:rsid w:val="003834F1"/>
    <w:rsid w:val="00384164"/>
    <w:rsid w:val="003860E5"/>
    <w:rsid w:val="003871FC"/>
    <w:rsid w:val="00393177"/>
    <w:rsid w:val="00393C18"/>
    <w:rsid w:val="00397584"/>
    <w:rsid w:val="003A234A"/>
    <w:rsid w:val="003A2816"/>
    <w:rsid w:val="003A699D"/>
    <w:rsid w:val="003B453E"/>
    <w:rsid w:val="003B6996"/>
    <w:rsid w:val="003B7859"/>
    <w:rsid w:val="003C0B12"/>
    <w:rsid w:val="003C3E36"/>
    <w:rsid w:val="003C5799"/>
    <w:rsid w:val="003C692F"/>
    <w:rsid w:val="003D05C6"/>
    <w:rsid w:val="003D26EB"/>
    <w:rsid w:val="003D3147"/>
    <w:rsid w:val="003D369F"/>
    <w:rsid w:val="003D4011"/>
    <w:rsid w:val="003D411C"/>
    <w:rsid w:val="003D4B82"/>
    <w:rsid w:val="003D6369"/>
    <w:rsid w:val="003D7880"/>
    <w:rsid w:val="003E0D10"/>
    <w:rsid w:val="003E3255"/>
    <w:rsid w:val="003E4260"/>
    <w:rsid w:val="003E4BFD"/>
    <w:rsid w:val="003E78FF"/>
    <w:rsid w:val="003E7A53"/>
    <w:rsid w:val="003F6160"/>
    <w:rsid w:val="003F769A"/>
    <w:rsid w:val="004010A5"/>
    <w:rsid w:val="004041E7"/>
    <w:rsid w:val="004068FA"/>
    <w:rsid w:val="00406E21"/>
    <w:rsid w:val="00410D6B"/>
    <w:rsid w:val="004113C8"/>
    <w:rsid w:val="004148AA"/>
    <w:rsid w:val="00415C43"/>
    <w:rsid w:val="00421B91"/>
    <w:rsid w:val="00427BB1"/>
    <w:rsid w:val="00433606"/>
    <w:rsid w:val="00434718"/>
    <w:rsid w:val="00436804"/>
    <w:rsid w:val="00440307"/>
    <w:rsid w:val="00443299"/>
    <w:rsid w:val="0044601C"/>
    <w:rsid w:val="00450EFD"/>
    <w:rsid w:val="00454C16"/>
    <w:rsid w:val="004606B9"/>
    <w:rsid w:val="004648BB"/>
    <w:rsid w:val="00467E5D"/>
    <w:rsid w:val="00467EBE"/>
    <w:rsid w:val="004735A5"/>
    <w:rsid w:val="004737A3"/>
    <w:rsid w:val="00474AA4"/>
    <w:rsid w:val="00481919"/>
    <w:rsid w:val="00486889"/>
    <w:rsid w:val="004966CD"/>
    <w:rsid w:val="004A0EF5"/>
    <w:rsid w:val="004A2DF1"/>
    <w:rsid w:val="004A37EA"/>
    <w:rsid w:val="004A587E"/>
    <w:rsid w:val="004B0887"/>
    <w:rsid w:val="004B402F"/>
    <w:rsid w:val="004C24A7"/>
    <w:rsid w:val="004C3104"/>
    <w:rsid w:val="004C3294"/>
    <w:rsid w:val="004C65B4"/>
    <w:rsid w:val="004C736B"/>
    <w:rsid w:val="004D288A"/>
    <w:rsid w:val="004E1A62"/>
    <w:rsid w:val="004F1960"/>
    <w:rsid w:val="004F1DDA"/>
    <w:rsid w:val="004F266F"/>
    <w:rsid w:val="004F7596"/>
    <w:rsid w:val="00500376"/>
    <w:rsid w:val="00501A3D"/>
    <w:rsid w:val="005031AF"/>
    <w:rsid w:val="005032BF"/>
    <w:rsid w:val="005033D8"/>
    <w:rsid w:val="005035A9"/>
    <w:rsid w:val="00506A45"/>
    <w:rsid w:val="00510E87"/>
    <w:rsid w:val="00512499"/>
    <w:rsid w:val="005138D3"/>
    <w:rsid w:val="00515F92"/>
    <w:rsid w:val="00516C6C"/>
    <w:rsid w:val="00520870"/>
    <w:rsid w:val="00523DD4"/>
    <w:rsid w:val="0052730C"/>
    <w:rsid w:val="00530A03"/>
    <w:rsid w:val="00531180"/>
    <w:rsid w:val="00544948"/>
    <w:rsid w:val="005466D1"/>
    <w:rsid w:val="00554376"/>
    <w:rsid w:val="00556AB9"/>
    <w:rsid w:val="00556D9D"/>
    <w:rsid w:val="005710A2"/>
    <w:rsid w:val="00571116"/>
    <w:rsid w:val="00574E0F"/>
    <w:rsid w:val="00583FC5"/>
    <w:rsid w:val="005903C2"/>
    <w:rsid w:val="005926CA"/>
    <w:rsid w:val="005A0E82"/>
    <w:rsid w:val="005A378F"/>
    <w:rsid w:val="005A7897"/>
    <w:rsid w:val="005B55F0"/>
    <w:rsid w:val="005B56DD"/>
    <w:rsid w:val="005B73A6"/>
    <w:rsid w:val="005C06CD"/>
    <w:rsid w:val="005C0C40"/>
    <w:rsid w:val="005C0CE6"/>
    <w:rsid w:val="005C36B4"/>
    <w:rsid w:val="005C3955"/>
    <w:rsid w:val="005C4296"/>
    <w:rsid w:val="005C5D39"/>
    <w:rsid w:val="005C6050"/>
    <w:rsid w:val="005D494F"/>
    <w:rsid w:val="005D50D4"/>
    <w:rsid w:val="005D58F4"/>
    <w:rsid w:val="005E0761"/>
    <w:rsid w:val="005E5709"/>
    <w:rsid w:val="005E719A"/>
    <w:rsid w:val="005F6102"/>
    <w:rsid w:val="006051C0"/>
    <w:rsid w:val="006160E4"/>
    <w:rsid w:val="00622849"/>
    <w:rsid w:val="00626024"/>
    <w:rsid w:val="00630EBC"/>
    <w:rsid w:val="00631504"/>
    <w:rsid w:val="006352CB"/>
    <w:rsid w:val="0064416E"/>
    <w:rsid w:val="00644C16"/>
    <w:rsid w:val="00645067"/>
    <w:rsid w:val="006500B0"/>
    <w:rsid w:val="006533D5"/>
    <w:rsid w:val="00653C69"/>
    <w:rsid w:val="006545E6"/>
    <w:rsid w:val="006557A4"/>
    <w:rsid w:val="00655D0B"/>
    <w:rsid w:val="00655E7E"/>
    <w:rsid w:val="00661631"/>
    <w:rsid w:val="00663B7B"/>
    <w:rsid w:val="00667302"/>
    <w:rsid w:val="0067018E"/>
    <w:rsid w:val="00670A5E"/>
    <w:rsid w:val="00673C0F"/>
    <w:rsid w:val="0067413D"/>
    <w:rsid w:val="0067485A"/>
    <w:rsid w:val="006756B2"/>
    <w:rsid w:val="00680441"/>
    <w:rsid w:val="0068421D"/>
    <w:rsid w:val="006901C5"/>
    <w:rsid w:val="00690A41"/>
    <w:rsid w:val="00691CF3"/>
    <w:rsid w:val="006925FF"/>
    <w:rsid w:val="006A48C0"/>
    <w:rsid w:val="006B3C53"/>
    <w:rsid w:val="006B71B0"/>
    <w:rsid w:val="006B7630"/>
    <w:rsid w:val="006C4EB5"/>
    <w:rsid w:val="006C638C"/>
    <w:rsid w:val="006C6C1E"/>
    <w:rsid w:val="006D0530"/>
    <w:rsid w:val="006D3DB6"/>
    <w:rsid w:val="006D6513"/>
    <w:rsid w:val="006D652F"/>
    <w:rsid w:val="006E30FF"/>
    <w:rsid w:val="006E3628"/>
    <w:rsid w:val="006E4D8B"/>
    <w:rsid w:val="006F071D"/>
    <w:rsid w:val="00710512"/>
    <w:rsid w:val="00711EA7"/>
    <w:rsid w:val="00712345"/>
    <w:rsid w:val="007161CB"/>
    <w:rsid w:val="00721DFF"/>
    <w:rsid w:val="0072526A"/>
    <w:rsid w:val="00726715"/>
    <w:rsid w:val="00731DC3"/>
    <w:rsid w:val="00731E51"/>
    <w:rsid w:val="00732B2B"/>
    <w:rsid w:val="00734005"/>
    <w:rsid w:val="0073655A"/>
    <w:rsid w:val="00736B53"/>
    <w:rsid w:val="00737BAF"/>
    <w:rsid w:val="00747654"/>
    <w:rsid w:val="00747A30"/>
    <w:rsid w:val="00756411"/>
    <w:rsid w:val="00760CF1"/>
    <w:rsid w:val="00763463"/>
    <w:rsid w:val="007700C0"/>
    <w:rsid w:val="0077018C"/>
    <w:rsid w:val="00771BE6"/>
    <w:rsid w:val="0077322D"/>
    <w:rsid w:val="00776D1A"/>
    <w:rsid w:val="00782741"/>
    <w:rsid w:val="00782AFC"/>
    <w:rsid w:val="00782F35"/>
    <w:rsid w:val="00783F81"/>
    <w:rsid w:val="0078532D"/>
    <w:rsid w:val="00786734"/>
    <w:rsid w:val="007916A8"/>
    <w:rsid w:val="00795DAF"/>
    <w:rsid w:val="0079685D"/>
    <w:rsid w:val="0079698D"/>
    <w:rsid w:val="007978F9"/>
    <w:rsid w:val="007A2BB9"/>
    <w:rsid w:val="007A49C6"/>
    <w:rsid w:val="007A6496"/>
    <w:rsid w:val="007C0A58"/>
    <w:rsid w:val="007C44CC"/>
    <w:rsid w:val="007C465C"/>
    <w:rsid w:val="007C5AF9"/>
    <w:rsid w:val="007C5F27"/>
    <w:rsid w:val="007C6028"/>
    <w:rsid w:val="007D08AF"/>
    <w:rsid w:val="007D1989"/>
    <w:rsid w:val="007D3AA6"/>
    <w:rsid w:val="007D4D4E"/>
    <w:rsid w:val="007D4FBE"/>
    <w:rsid w:val="007E39A9"/>
    <w:rsid w:val="007E582E"/>
    <w:rsid w:val="007E60E8"/>
    <w:rsid w:val="007E6D16"/>
    <w:rsid w:val="007E6F13"/>
    <w:rsid w:val="007E707A"/>
    <w:rsid w:val="007F0B60"/>
    <w:rsid w:val="007F0FB9"/>
    <w:rsid w:val="007F2AA0"/>
    <w:rsid w:val="007F7209"/>
    <w:rsid w:val="007F7296"/>
    <w:rsid w:val="007F778D"/>
    <w:rsid w:val="00800772"/>
    <w:rsid w:val="0080094F"/>
    <w:rsid w:val="00802217"/>
    <w:rsid w:val="0080394F"/>
    <w:rsid w:val="008055C6"/>
    <w:rsid w:val="0080762A"/>
    <w:rsid w:val="008111BF"/>
    <w:rsid w:val="00812469"/>
    <w:rsid w:val="008275BD"/>
    <w:rsid w:val="008348D7"/>
    <w:rsid w:val="00835261"/>
    <w:rsid w:val="00835BA0"/>
    <w:rsid w:val="0083679A"/>
    <w:rsid w:val="00836CE8"/>
    <w:rsid w:val="0083793B"/>
    <w:rsid w:val="00840760"/>
    <w:rsid w:val="00840C43"/>
    <w:rsid w:val="00841BCD"/>
    <w:rsid w:val="008522E4"/>
    <w:rsid w:val="00853B49"/>
    <w:rsid w:val="00857A48"/>
    <w:rsid w:val="00857D64"/>
    <w:rsid w:val="00860948"/>
    <w:rsid w:val="00862165"/>
    <w:rsid w:val="008626F6"/>
    <w:rsid w:val="00862A29"/>
    <w:rsid w:val="00867164"/>
    <w:rsid w:val="008675E6"/>
    <w:rsid w:val="008700A4"/>
    <w:rsid w:val="00870137"/>
    <w:rsid w:val="008736F7"/>
    <w:rsid w:val="00873E5F"/>
    <w:rsid w:val="00876329"/>
    <w:rsid w:val="00876365"/>
    <w:rsid w:val="00876EA1"/>
    <w:rsid w:val="0087778D"/>
    <w:rsid w:val="00883267"/>
    <w:rsid w:val="00884396"/>
    <w:rsid w:val="00885CF7"/>
    <w:rsid w:val="0088607E"/>
    <w:rsid w:val="00893B24"/>
    <w:rsid w:val="00893FDB"/>
    <w:rsid w:val="008A0F3E"/>
    <w:rsid w:val="008A2F54"/>
    <w:rsid w:val="008A450B"/>
    <w:rsid w:val="008A60D3"/>
    <w:rsid w:val="008B118B"/>
    <w:rsid w:val="008B3512"/>
    <w:rsid w:val="008B4BBD"/>
    <w:rsid w:val="008B79ED"/>
    <w:rsid w:val="008B7B62"/>
    <w:rsid w:val="008C4D6C"/>
    <w:rsid w:val="008D3D60"/>
    <w:rsid w:val="008D5239"/>
    <w:rsid w:val="008E074C"/>
    <w:rsid w:val="008E551E"/>
    <w:rsid w:val="008E68A0"/>
    <w:rsid w:val="008F013A"/>
    <w:rsid w:val="008F4300"/>
    <w:rsid w:val="008F46E6"/>
    <w:rsid w:val="008F75C5"/>
    <w:rsid w:val="00903A79"/>
    <w:rsid w:val="00906744"/>
    <w:rsid w:val="00906F2C"/>
    <w:rsid w:val="00910C51"/>
    <w:rsid w:val="00913CE2"/>
    <w:rsid w:val="00920902"/>
    <w:rsid w:val="00920C86"/>
    <w:rsid w:val="0092153C"/>
    <w:rsid w:val="00927CF6"/>
    <w:rsid w:val="00940FDB"/>
    <w:rsid w:val="00941BF0"/>
    <w:rsid w:val="0094239E"/>
    <w:rsid w:val="00950101"/>
    <w:rsid w:val="00953886"/>
    <w:rsid w:val="0095585F"/>
    <w:rsid w:val="0096167B"/>
    <w:rsid w:val="009638FF"/>
    <w:rsid w:val="00965EEF"/>
    <w:rsid w:val="0096749E"/>
    <w:rsid w:val="00971F2C"/>
    <w:rsid w:val="00977B8B"/>
    <w:rsid w:val="0098030C"/>
    <w:rsid w:val="00986DED"/>
    <w:rsid w:val="00987BFE"/>
    <w:rsid w:val="009948F0"/>
    <w:rsid w:val="009973C3"/>
    <w:rsid w:val="009A103B"/>
    <w:rsid w:val="009A14CE"/>
    <w:rsid w:val="009A2760"/>
    <w:rsid w:val="009B2097"/>
    <w:rsid w:val="009B37B1"/>
    <w:rsid w:val="009B44E7"/>
    <w:rsid w:val="009B65A1"/>
    <w:rsid w:val="009C4A84"/>
    <w:rsid w:val="009D4FBF"/>
    <w:rsid w:val="009E2251"/>
    <w:rsid w:val="009E45F2"/>
    <w:rsid w:val="009E5FE1"/>
    <w:rsid w:val="009E6CE3"/>
    <w:rsid w:val="009F0B8F"/>
    <w:rsid w:val="009F3BE7"/>
    <w:rsid w:val="009F641A"/>
    <w:rsid w:val="009F72B8"/>
    <w:rsid w:val="009F74A3"/>
    <w:rsid w:val="00A01296"/>
    <w:rsid w:val="00A132EF"/>
    <w:rsid w:val="00A16887"/>
    <w:rsid w:val="00A16DB4"/>
    <w:rsid w:val="00A20DBB"/>
    <w:rsid w:val="00A27D48"/>
    <w:rsid w:val="00A30D46"/>
    <w:rsid w:val="00A31A0F"/>
    <w:rsid w:val="00A34357"/>
    <w:rsid w:val="00A35BEB"/>
    <w:rsid w:val="00A3692A"/>
    <w:rsid w:val="00A40B89"/>
    <w:rsid w:val="00A41DAF"/>
    <w:rsid w:val="00A4230F"/>
    <w:rsid w:val="00A478FD"/>
    <w:rsid w:val="00A509E3"/>
    <w:rsid w:val="00A52795"/>
    <w:rsid w:val="00A55221"/>
    <w:rsid w:val="00A726F7"/>
    <w:rsid w:val="00A728C4"/>
    <w:rsid w:val="00A84E75"/>
    <w:rsid w:val="00A85A87"/>
    <w:rsid w:val="00A8702E"/>
    <w:rsid w:val="00A87B1D"/>
    <w:rsid w:val="00A901EB"/>
    <w:rsid w:val="00A9260F"/>
    <w:rsid w:val="00AA6B32"/>
    <w:rsid w:val="00AA7606"/>
    <w:rsid w:val="00AA7819"/>
    <w:rsid w:val="00AB0295"/>
    <w:rsid w:val="00AC4192"/>
    <w:rsid w:val="00AD059C"/>
    <w:rsid w:val="00AD16BF"/>
    <w:rsid w:val="00AD2D09"/>
    <w:rsid w:val="00AD58BF"/>
    <w:rsid w:val="00AE0D26"/>
    <w:rsid w:val="00AE64D6"/>
    <w:rsid w:val="00AF19A7"/>
    <w:rsid w:val="00AF68AB"/>
    <w:rsid w:val="00B07911"/>
    <w:rsid w:val="00B11B8D"/>
    <w:rsid w:val="00B169AE"/>
    <w:rsid w:val="00B21BD1"/>
    <w:rsid w:val="00B23CA7"/>
    <w:rsid w:val="00B23D98"/>
    <w:rsid w:val="00B24024"/>
    <w:rsid w:val="00B25D44"/>
    <w:rsid w:val="00B46377"/>
    <w:rsid w:val="00B7129D"/>
    <w:rsid w:val="00B72030"/>
    <w:rsid w:val="00B756D4"/>
    <w:rsid w:val="00B80EB2"/>
    <w:rsid w:val="00B82A85"/>
    <w:rsid w:val="00B920E8"/>
    <w:rsid w:val="00B93CB2"/>
    <w:rsid w:val="00B954AD"/>
    <w:rsid w:val="00B960FF"/>
    <w:rsid w:val="00BA1606"/>
    <w:rsid w:val="00BA36E8"/>
    <w:rsid w:val="00BA56D2"/>
    <w:rsid w:val="00BB5491"/>
    <w:rsid w:val="00BB61DA"/>
    <w:rsid w:val="00BD0430"/>
    <w:rsid w:val="00BD3BEA"/>
    <w:rsid w:val="00BD41A1"/>
    <w:rsid w:val="00BD7308"/>
    <w:rsid w:val="00BE18B2"/>
    <w:rsid w:val="00BE6A52"/>
    <w:rsid w:val="00BF1CE8"/>
    <w:rsid w:val="00BF2979"/>
    <w:rsid w:val="00C021D8"/>
    <w:rsid w:val="00C04492"/>
    <w:rsid w:val="00C054D0"/>
    <w:rsid w:val="00C06F51"/>
    <w:rsid w:val="00C11251"/>
    <w:rsid w:val="00C1159B"/>
    <w:rsid w:val="00C1199A"/>
    <w:rsid w:val="00C2221A"/>
    <w:rsid w:val="00C276FE"/>
    <w:rsid w:val="00C31202"/>
    <w:rsid w:val="00C31F55"/>
    <w:rsid w:val="00C331AD"/>
    <w:rsid w:val="00C40AB1"/>
    <w:rsid w:val="00C4239F"/>
    <w:rsid w:val="00C44FD4"/>
    <w:rsid w:val="00C450BC"/>
    <w:rsid w:val="00C465F1"/>
    <w:rsid w:val="00C5005B"/>
    <w:rsid w:val="00C5119F"/>
    <w:rsid w:val="00C553C8"/>
    <w:rsid w:val="00C56CC7"/>
    <w:rsid w:val="00C56EAB"/>
    <w:rsid w:val="00C61BBB"/>
    <w:rsid w:val="00C62FEC"/>
    <w:rsid w:val="00C64A27"/>
    <w:rsid w:val="00C66B3E"/>
    <w:rsid w:val="00C73F91"/>
    <w:rsid w:val="00C7512C"/>
    <w:rsid w:val="00C756AA"/>
    <w:rsid w:val="00C76217"/>
    <w:rsid w:val="00C81AA0"/>
    <w:rsid w:val="00C827D9"/>
    <w:rsid w:val="00C874C6"/>
    <w:rsid w:val="00C87A1F"/>
    <w:rsid w:val="00C918E2"/>
    <w:rsid w:val="00C9360A"/>
    <w:rsid w:val="00CA39E3"/>
    <w:rsid w:val="00CA49F2"/>
    <w:rsid w:val="00CA7818"/>
    <w:rsid w:val="00CA7B0E"/>
    <w:rsid w:val="00CB0307"/>
    <w:rsid w:val="00CB7A11"/>
    <w:rsid w:val="00CB7FBD"/>
    <w:rsid w:val="00CC0255"/>
    <w:rsid w:val="00CC5036"/>
    <w:rsid w:val="00CC5FF4"/>
    <w:rsid w:val="00CD1D3A"/>
    <w:rsid w:val="00CD6402"/>
    <w:rsid w:val="00CD642E"/>
    <w:rsid w:val="00CD71A8"/>
    <w:rsid w:val="00CE3592"/>
    <w:rsid w:val="00CE5684"/>
    <w:rsid w:val="00CF0C87"/>
    <w:rsid w:val="00CF39FF"/>
    <w:rsid w:val="00CF3DDE"/>
    <w:rsid w:val="00CF69EA"/>
    <w:rsid w:val="00D02833"/>
    <w:rsid w:val="00D05676"/>
    <w:rsid w:val="00D067E5"/>
    <w:rsid w:val="00D11196"/>
    <w:rsid w:val="00D13E36"/>
    <w:rsid w:val="00D14662"/>
    <w:rsid w:val="00D24949"/>
    <w:rsid w:val="00D27843"/>
    <w:rsid w:val="00D30442"/>
    <w:rsid w:val="00D313A8"/>
    <w:rsid w:val="00D31F63"/>
    <w:rsid w:val="00D321E3"/>
    <w:rsid w:val="00D331FD"/>
    <w:rsid w:val="00D355C7"/>
    <w:rsid w:val="00D41382"/>
    <w:rsid w:val="00D44B01"/>
    <w:rsid w:val="00D57E23"/>
    <w:rsid w:val="00D62782"/>
    <w:rsid w:val="00D645C4"/>
    <w:rsid w:val="00D653A1"/>
    <w:rsid w:val="00D660C0"/>
    <w:rsid w:val="00D67986"/>
    <w:rsid w:val="00D804E8"/>
    <w:rsid w:val="00D814D5"/>
    <w:rsid w:val="00D92E0D"/>
    <w:rsid w:val="00DA238B"/>
    <w:rsid w:val="00DA2709"/>
    <w:rsid w:val="00DA29AC"/>
    <w:rsid w:val="00DA51E2"/>
    <w:rsid w:val="00DB453C"/>
    <w:rsid w:val="00DB7E42"/>
    <w:rsid w:val="00DC0709"/>
    <w:rsid w:val="00DC1DEA"/>
    <w:rsid w:val="00DC4DFA"/>
    <w:rsid w:val="00DD3794"/>
    <w:rsid w:val="00DD556B"/>
    <w:rsid w:val="00DE0413"/>
    <w:rsid w:val="00DE2346"/>
    <w:rsid w:val="00DE6375"/>
    <w:rsid w:val="00DE6F19"/>
    <w:rsid w:val="00DE7006"/>
    <w:rsid w:val="00DF0957"/>
    <w:rsid w:val="00DF0F80"/>
    <w:rsid w:val="00DF183D"/>
    <w:rsid w:val="00DF4C87"/>
    <w:rsid w:val="00E0031B"/>
    <w:rsid w:val="00E00C88"/>
    <w:rsid w:val="00E02192"/>
    <w:rsid w:val="00E035A7"/>
    <w:rsid w:val="00E0527A"/>
    <w:rsid w:val="00E06D21"/>
    <w:rsid w:val="00E113EA"/>
    <w:rsid w:val="00E12754"/>
    <w:rsid w:val="00E13876"/>
    <w:rsid w:val="00E14F68"/>
    <w:rsid w:val="00E222BD"/>
    <w:rsid w:val="00E26D8D"/>
    <w:rsid w:val="00E35DCD"/>
    <w:rsid w:val="00E35F27"/>
    <w:rsid w:val="00E365AF"/>
    <w:rsid w:val="00E37AE3"/>
    <w:rsid w:val="00E405C2"/>
    <w:rsid w:val="00E47B2B"/>
    <w:rsid w:val="00E47E07"/>
    <w:rsid w:val="00E502BE"/>
    <w:rsid w:val="00E50388"/>
    <w:rsid w:val="00E51E63"/>
    <w:rsid w:val="00E5543B"/>
    <w:rsid w:val="00E60BCF"/>
    <w:rsid w:val="00E62EBE"/>
    <w:rsid w:val="00E63D71"/>
    <w:rsid w:val="00E65627"/>
    <w:rsid w:val="00E70BE6"/>
    <w:rsid w:val="00E71A07"/>
    <w:rsid w:val="00E74E8A"/>
    <w:rsid w:val="00E75936"/>
    <w:rsid w:val="00E76F34"/>
    <w:rsid w:val="00E818EF"/>
    <w:rsid w:val="00E85CFE"/>
    <w:rsid w:val="00E865CA"/>
    <w:rsid w:val="00E86F1B"/>
    <w:rsid w:val="00E92E31"/>
    <w:rsid w:val="00E933A4"/>
    <w:rsid w:val="00E94699"/>
    <w:rsid w:val="00E952CA"/>
    <w:rsid w:val="00E96F7F"/>
    <w:rsid w:val="00E97890"/>
    <w:rsid w:val="00EA1F9D"/>
    <w:rsid w:val="00EA37C4"/>
    <w:rsid w:val="00EA6D68"/>
    <w:rsid w:val="00EB25BE"/>
    <w:rsid w:val="00EB3F98"/>
    <w:rsid w:val="00EB5343"/>
    <w:rsid w:val="00EB6A28"/>
    <w:rsid w:val="00EB6E1E"/>
    <w:rsid w:val="00EB7EF4"/>
    <w:rsid w:val="00EC180D"/>
    <w:rsid w:val="00EC5EE5"/>
    <w:rsid w:val="00EC7E55"/>
    <w:rsid w:val="00ED1B52"/>
    <w:rsid w:val="00ED23B1"/>
    <w:rsid w:val="00ED3498"/>
    <w:rsid w:val="00ED615B"/>
    <w:rsid w:val="00ED782C"/>
    <w:rsid w:val="00EE4D2B"/>
    <w:rsid w:val="00EE603E"/>
    <w:rsid w:val="00F10543"/>
    <w:rsid w:val="00F120C6"/>
    <w:rsid w:val="00F12150"/>
    <w:rsid w:val="00F24DCB"/>
    <w:rsid w:val="00F255A9"/>
    <w:rsid w:val="00F25F51"/>
    <w:rsid w:val="00F307F2"/>
    <w:rsid w:val="00F307F4"/>
    <w:rsid w:val="00F31789"/>
    <w:rsid w:val="00F31D34"/>
    <w:rsid w:val="00F34176"/>
    <w:rsid w:val="00F36995"/>
    <w:rsid w:val="00F3774A"/>
    <w:rsid w:val="00F42E03"/>
    <w:rsid w:val="00F444FE"/>
    <w:rsid w:val="00F44E36"/>
    <w:rsid w:val="00F45AAF"/>
    <w:rsid w:val="00F4615E"/>
    <w:rsid w:val="00F50A30"/>
    <w:rsid w:val="00F53C56"/>
    <w:rsid w:val="00F54A68"/>
    <w:rsid w:val="00F55CC5"/>
    <w:rsid w:val="00F6191C"/>
    <w:rsid w:val="00F65984"/>
    <w:rsid w:val="00F67EDE"/>
    <w:rsid w:val="00F703E1"/>
    <w:rsid w:val="00F7073F"/>
    <w:rsid w:val="00F71D8D"/>
    <w:rsid w:val="00F74886"/>
    <w:rsid w:val="00F76EFA"/>
    <w:rsid w:val="00F80A06"/>
    <w:rsid w:val="00F81B74"/>
    <w:rsid w:val="00F84010"/>
    <w:rsid w:val="00F84411"/>
    <w:rsid w:val="00F8619A"/>
    <w:rsid w:val="00F93509"/>
    <w:rsid w:val="00F94C03"/>
    <w:rsid w:val="00F97D13"/>
    <w:rsid w:val="00FA1F32"/>
    <w:rsid w:val="00FA78AB"/>
    <w:rsid w:val="00FB0FDE"/>
    <w:rsid w:val="00FB4EB8"/>
    <w:rsid w:val="00FC4219"/>
    <w:rsid w:val="00FC6AE4"/>
    <w:rsid w:val="00FD3174"/>
    <w:rsid w:val="00FD449E"/>
    <w:rsid w:val="00FD6140"/>
    <w:rsid w:val="00FD67BA"/>
    <w:rsid w:val="00FD75D2"/>
    <w:rsid w:val="00FE4B41"/>
    <w:rsid w:val="00FE52D2"/>
    <w:rsid w:val="00FE63AB"/>
    <w:rsid w:val="00FE7897"/>
    <w:rsid w:val="00FF16BE"/>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CAC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qFormat="1"/>
    <w:lsdException w:name="Subtitle" w:qFormat="1"/>
    <w:lsdException w:name="Hyperlink" w:uiPriority="99"/>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0A06"/>
    <w:rPr>
      <w:sz w:val="24"/>
      <w:szCs w:val="24"/>
    </w:rPr>
  </w:style>
  <w:style w:type="paragraph" w:styleId="Heading1">
    <w:name w:val="heading 1"/>
    <w:basedOn w:val="Normal"/>
    <w:next w:val="Parastd"/>
    <w:qFormat/>
    <w:rsid w:val="00622849"/>
    <w:pPr>
      <w:keepNext/>
      <w:numPr>
        <w:numId w:val="1"/>
      </w:numPr>
      <w:spacing w:before="120" w:after="240"/>
      <w:outlineLvl w:val="0"/>
    </w:pPr>
    <w:rPr>
      <w:rFonts w:eastAsia="Times"/>
      <w:caps/>
      <w:szCs w:val="20"/>
      <w:u w:val="single"/>
    </w:rPr>
  </w:style>
  <w:style w:type="paragraph" w:styleId="Heading2">
    <w:name w:val="heading 2"/>
    <w:basedOn w:val="Normal"/>
    <w:next w:val="Parastd"/>
    <w:autoRedefine/>
    <w:qFormat/>
    <w:rsid w:val="0067485A"/>
    <w:pPr>
      <w:keepNext/>
      <w:numPr>
        <w:ilvl w:val="1"/>
        <w:numId w:val="1"/>
      </w:numPr>
      <w:spacing w:before="360" w:after="240"/>
      <w:outlineLvl w:val="1"/>
    </w:pPr>
    <w:rPr>
      <w:rFonts w:eastAsia="Times"/>
      <w:caps/>
      <w:szCs w:val="20"/>
    </w:rPr>
  </w:style>
  <w:style w:type="paragraph" w:styleId="Heading3">
    <w:name w:val="heading 3"/>
    <w:basedOn w:val="Normal"/>
    <w:next w:val="Parastd"/>
    <w:autoRedefine/>
    <w:qFormat/>
    <w:rsid w:val="00E035A7"/>
    <w:pPr>
      <w:keepNext/>
      <w:numPr>
        <w:ilvl w:val="2"/>
        <w:numId w:val="1"/>
      </w:numPr>
      <w:spacing w:before="360" w:after="240"/>
      <w:outlineLvl w:val="2"/>
    </w:pPr>
    <w:rPr>
      <w:rFonts w:eastAsia="Times"/>
      <w:szCs w:val="20"/>
      <w:u w:val="single"/>
    </w:rPr>
  </w:style>
  <w:style w:type="paragraph" w:styleId="Heading4">
    <w:name w:val="heading 4"/>
    <w:basedOn w:val="Normal"/>
    <w:next w:val="Paranoindent"/>
    <w:link w:val="Heading4Char"/>
    <w:autoRedefine/>
    <w:qFormat/>
    <w:rsid w:val="00454C16"/>
    <w:pPr>
      <w:keepNext/>
      <w:numPr>
        <w:ilvl w:val="3"/>
        <w:numId w:val="1"/>
      </w:numPr>
      <w:spacing w:before="240" w:after="240"/>
      <w:outlineLvl w:val="3"/>
    </w:pPr>
    <w:rPr>
      <w:rFonts w:eastAsia="Times"/>
      <w:szCs w:val="20"/>
    </w:rPr>
  </w:style>
  <w:style w:type="paragraph" w:styleId="Heading5">
    <w:name w:val="heading 5"/>
    <w:basedOn w:val="Normal"/>
    <w:next w:val="Paranoindent"/>
    <w:link w:val="Heading5Char"/>
    <w:autoRedefine/>
    <w:qFormat/>
    <w:rsid w:val="00840760"/>
    <w:pPr>
      <w:keepNext/>
      <w:numPr>
        <w:ilvl w:val="4"/>
        <w:numId w:val="1"/>
      </w:numPr>
      <w:spacing w:before="240" w:after="240"/>
      <w:outlineLvl w:val="4"/>
    </w:pPr>
    <w:rPr>
      <w:rFonts w:eastAsia="Times"/>
      <w:szCs w:val="20"/>
    </w:rPr>
  </w:style>
  <w:style w:type="paragraph" w:styleId="Heading6">
    <w:name w:val="heading 6"/>
    <w:basedOn w:val="Normal"/>
    <w:next w:val="Paranoindent"/>
    <w:link w:val="Heading6Char"/>
    <w:autoRedefine/>
    <w:qFormat/>
    <w:rsid w:val="00304BEE"/>
    <w:pPr>
      <w:keepNext/>
      <w:numPr>
        <w:ilvl w:val="5"/>
        <w:numId w:val="1"/>
      </w:numPr>
      <w:spacing w:before="120" w:after="240"/>
      <w:outlineLvl w:val="5"/>
    </w:pPr>
    <w:rPr>
      <w:b/>
      <w:bCs/>
      <w:sz w:val="22"/>
      <w:szCs w:val="22"/>
    </w:rPr>
  </w:style>
  <w:style w:type="paragraph" w:styleId="Heading7">
    <w:name w:val="heading 7"/>
    <w:basedOn w:val="Normal"/>
    <w:next w:val="Paranoindent"/>
    <w:qFormat/>
    <w:rsid w:val="008B3512"/>
    <w:pPr>
      <w:numPr>
        <w:ilvl w:val="6"/>
        <w:numId w:val="1"/>
      </w:numPr>
      <w:spacing w:before="120" w:after="240"/>
      <w:outlineLvl w:val="6"/>
    </w:pPr>
  </w:style>
  <w:style w:type="paragraph" w:styleId="Heading8">
    <w:name w:val="heading 8"/>
    <w:basedOn w:val="Normal"/>
    <w:next w:val="Paranoindent"/>
    <w:qFormat/>
    <w:rsid w:val="008B3512"/>
    <w:pPr>
      <w:numPr>
        <w:ilvl w:val="7"/>
        <w:numId w:val="1"/>
      </w:numPr>
      <w:spacing w:before="120" w:after="240"/>
      <w:outlineLvl w:val="7"/>
    </w:pPr>
    <w:rPr>
      <w:i/>
      <w:iCs/>
    </w:rPr>
  </w:style>
  <w:style w:type="paragraph" w:styleId="Heading9">
    <w:name w:val="heading 9"/>
    <w:basedOn w:val="Normal"/>
    <w:next w:val="Paranoindent"/>
    <w:qFormat/>
    <w:rsid w:val="00EC180D"/>
    <w:pPr>
      <w:numPr>
        <w:ilvl w:val="8"/>
        <w:numId w:val="1"/>
      </w:numPr>
      <w:spacing w:before="120" w:after="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andardH">
    <w:name w:val="List_standard_H"/>
    <w:basedOn w:val="NoList"/>
    <w:rsid w:val="00D05676"/>
    <w:pPr>
      <w:numPr>
        <w:numId w:val="4"/>
      </w:numPr>
    </w:pPr>
  </w:style>
  <w:style w:type="paragraph" w:styleId="Caption">
    <w:name w:val="caption"/>
    <w:basedOn w:val="Normal"/>
    <w:next w:val="Normal"/>
    <w:rsid w:val="00782741"/>
    <w:pPr>
      <w:spacing w:after="360"/>
      <w:jc w:val="center"/>
    </w:pPr>
    <w:rPr>
      <w:b/>
      <w:bCs/>
      <w:szCs w:val="20"/>
    </w:rPr>
  </w:style>
  <w:style w:type="character" w:styleId="FollowedHyperlink">
    <w:name w:val="FollowedHyperlink"/>
    <w:basedOn w:val="DefaultParagraphFont"/>
    <w:rsid w:val="00630EBC"/>
    <w:rPr>
      <w:color w:val="800080" w:themeColor="followedHyperlink"/>
      <w:u w:val="single"/>
    </w:rPr>
  </w:style>
  <w:style w:type="paragraph" w:customStyle="1" w:styleId="FigureCaption">
    <w:name w:val="Figure Caption"/>
    <w:basedOn w:val="Normal"/>
    <w:next w:val="Parastd"/>
    <w:rsid w:val="00622849"/>
    <w:pPr>
      <w:spacing w:before="240" w:after="360"/>
      <w:jc w:val="center"/>
    </w:pPr>
    <w:rPr>
      <w:rFonts w:eastAsia="Times"/>
      <w:b/>
      <w:szCs w:val="20"/>
    </w:rPr>
  </w:style>
  <w:style w:type="paragraph" w:styleId="Footer">
    <w:name w:val="footer"/>
    <w:basedOn w:val="Normal"/>
    <w:rsid w:val="00782741"/>
    <w:pPr>
      <w:tabs>
        <w:tab w:val="center" w:pos="4320"/>
        <w:tab w:val="right" w:pos="8640"/>
      </w:tabs>
    </w:pPr>
  </w:style>
  <w:style w:type="character" w:styleId="FootnoteReference">
    <w:name w:val="footnote reference"/>
    <w:basedOn w:val="DefaultParagraphFont"/>
    <w:semiHidden/>
    <w:rsid w:val="00782741"/>
    <w:rPr>
      <w:vertAlign w:val="superscript"/>
    </w:rPr>
  </w:style>
  <w:style w:type="paragraph" w:styleId="FootnoteText">
    <w:name w:val="footnote text"/>
    <w:basedOn w:val="Normal"/>
    <w:link w:val="FootnoteTextChar"/>
    <w:semiHidden/>
    <w:rsid w:val="00782741"/>
    <w:pPr>
      <w:tabs>
        <w:tab w:val="left" w:pos="180"/>
      </w:tabs>
      <w:ind w:left="180" w:hanging="180"/>
      <w:jc w:val="both"/>
    </w:pPr>
    <w:rPr>
      <w:sz w:val="20"/>
      <w:szCs w:val="20"/>
    </w:rPr>
  </w:style>
  <w:style w:type="paragraph" w:customStyle="1" w:styleId="Graphic">
    <w:name w:val="Graphic"/>
    <w:basedOn w:val="Normal"/>
    <w:next w:val="FigureCaption"/>
    <w:rsid w:val="00622849"/>
    <w:pPr>
      <w:keepNext/>
      <w:spacing w:before="120"/>
      <w:jc w:val="center"/>
    </w:pPr>
    <w:rPr>
      <w:rFonts w:eastAsia="Times"/>
      <w:szCs w:val="20"/>
    </w:rPr>
  </w:style>
  <w:style w:type="paragraph" w:styleId="Header">
    <w:name w:val="header"/>
    <w:basedOn w:val="Normal"/>
    <w:rsid w:val="00157027"/>
    <w:pPr>
      <w:jc w:val="right"/>
    </w:pPr>
  </w:style>
  <w:style w:type="paragraph" w:styleId="ListBullet">
    <w:name w:val="List Bullet"/>
    <w:basedOn w:val="Normal"/>
    <w:rsid w:val="00782741"/>
    <w:pPr>
      <w:numPr>
        <w:numId w:val="2"/>
      </w:numPr>
      <w:spacing w:after="240"/>
      <w:ind w:left="0" w:firstLine="0"/>
      <w:jc w:val="both"/>
    </w:pPr>
  </w:style>
  <w:style w:type="paragraph" w:customStyle="1" w:styleId="ListDash">
    <w:name w:val="List Dash"/>
    <w:basedOn w:val="Normal"/>
    <w:rsid w:val="00782741"/>
    <w:pPr>
      <w:numPr>
        <w:numId w:val="3"/>
      </w:numPr>
      <w:tabs>
        <w:tab w:val="clear" w:pos="2520"/>
        <w:tab w:val="num" w:pos="360"/>
      </w:tabs>
      <w:spacing w:after="240"/>
      <w:ind w:left="0" w:firstLine="0"/>
      <w:jc w:val="both"/>
    </w:pPr>
  </w:style>
  <w:style w:type="character" w:styleId="PageNumber">
    <w:name w:val="page number"/>
    <w:basedOn w:val="DefaultParagraphFont"/>
    <w:rsid w:val="00782741"/>
  </w:style>
  <w:style w:type="paragraph" w:customStyle="1" w:styleId="Parastd">
    <w:name w:val="Para:std"/>
    <w:basedOn w:val="Normal"/>
    <w:rsid w:val="00782741"/>
    <w:pPr>
      <w:spacing w:after="240"/>
      <w:ind w:firstLine="1440"/>
      <w:jc w:val="both"/>
    </w:pPr>
  </w:style>
  <w:style w:type="paragraph" w:customStyle="1" w:styleId="Paranoindent">
    <w:name w:val="Para:no indent"/>
    <w:basedOn w:val="Parastd"/>
    <w:next w:val="Parastd"/>
    <w:rsid w:val="00782741"/>
    <w:pPr>
      <w:ind w:firstLine="0"/>
    </w:pPr>
  </w:style>
  <w:style w:type="paragraph" w:customStyle="1" w:styleId="Subject">
    <w:name w:val="Subject"/>
    <w:basedOn w:val="Normal"/>
    <w:rsid w:val="00782741"/>
    <w:pPr>
      <w:tabs>
        <w:tab w:val="left" w:pos="1440"/>
      </w:tabs>
      <w:spacing w:after="240"/>
      <w:ind w:left="1440" w:hanging="1440"/>
      <w:jc w:val="both"/>
    </w:pPr>
  </w:style>
  <w:style w:type="paragraph" w:customStyle="1" w:styleId="TableTitle">
    <w:name w:val="Table Title"/>
    <w:basedOn w:val="Normal"/>
    <w:next w:val="Normal"/>
    <w:rsid w:val="00782741"/>
    <w:pPr>
      <w:keepNext/>
      <w:spacing w:before="120" w:after="240"/>
      <w:jc w:val="center"/>
    </w:pPr>
    <w:rPr>
      <w:rFonts w:eastAsia="Times"/>
      <w:b/>
      <w:szCs w:val="20"/>
    </w:rPr>
  </w:style>
  <w:style w:type="paragraph" w:customStyle="1" w:styleId="Keywords">
    <w:name w:val="Keywords"/>
    <w:basedOn w:val="Normal"/>
    <w:next w:val="Heading1"/>
    <w:rsid w:val="00433606"/>
    <w:pPr>
      <w:tabs>
        <w:tab w:val="left" w:pos="1440"/>
      </w:tabs>
      <w:spacing w:after="240"/>
      <w:ind w:left="1440" w:hanging="1440"/>
    </w:pPr>
  </w:style>
  <w:style w:type="paragraph" w:customStyle="1" w:styleId="Body">
    <w:name w:val="Body"/>
    <w:basedOn w:val="Normal"/>
    <w:rsid w:val="00050DD0"/>
    <w:pPr>
      <w:spacing w:before="240"/>
      <w:ind w:firstLine="432"/>
      <w:jc w:val="both"/>
    </w:pPr>
    <w:rPr>
      <w:szCs w:val="20"/>
    </w:rPr>
  </w:style>
  <w:style w:type="paragraph" w:customStyle="1" w:styleId="ToFromSubj">
    <w:name w:val="To/From/Subj"/>
    <w:basedOn w:val="Normal"/>
    <w:rsid w:val="00530A03"/>
    <w:pPr>
      <w:tabs>
        <w:tab w:val="left" w:pos="864"/>
      </w:tabs>
      <w:spacing w:after="120"/>
      <w:jc w:val="both"/>
    </w:pPr>
    <w:rPr>
      <w:szCs w:val="20"/>
    </w:rPr>
  </w:style>
  <w:style w:type="character" w:styleId="Hyperlink">
    <w:name w:val="Hyperlink"/>
    <w:basedOn w:val="DefaultParagraphFont"/>
    <w:uiPriority w:val="99"/>
    <w:rsid w:val="004C3104"/>
    <w:rPr>
      <w:color w:val="0000FF"/>
      <w:u w:val="single"/>
    </w:rPr>
  </w:style>
  <w:style w:type="paragraph" w:styleId="TOC1">
    <w:name w:val="toc 1"/>
    <w:basedOn w:val="Normal"/>
    <w:next w:val="Normal"/>
    <w:autoRedefine/>
    <w:uiPriority w:val="39"/>
    <w:rsid w:val="00AE64D6"/>
  </w:style>
  <w:style w:type="paragraph" w:styleId="ListParagraph">
    <w:name w:val="List Paragraph"/>
    <w:basedOn w:val="Normal"/>
    <w:uiPriority w:val="34"/>
    <w:qFormat/>
    <w:rsid w:val="00AF19A7"/>
    <w:pPr>
      <w:ind w:left="720"/>
      <w:contextualSpacing/>
    </w:pPr>
  </w:style>
  <w:style w:type="table" w:styleId="TableGrid">
    <w:name w:val="Table Grid"/>
    <w:basedOn w:val="TableNormal"/>
    <w:rsid w:val="00122A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840760"/>
    <w:rPr>
      <w:rFonts w:eastAsia="Times"/>
      <w:sz w:val="24"/>
    </w:rPr>
  </w:style>
  <w:style w:type="character" w:styleId="PlaceholderText">
    <w:name w:val="Placeholder Text"/>
    <w:basedOn w:val="DefaultParagraphFont"/>
    <w:uiPriority w:val="99"/>
    <w:semiHidden/>
    <w:rsid w:val="004C736B"/>
    <w:rPr>
      <w:color w:val="808080"/>
    </w:rPr>
  </w:style>
  <w:style w:type="character" w:customStyle="1" w:styleId="FootnoteTextChar">
    <w:name w:val="Footnote Text Char"/>
    <w:basedOn w:val="DefaultParagraphFont"/>
    <w:link w:val="FootnoteText"/>
    <w:semiHidden/>
    <w:rsid w:val="00C44FD4"/>
  </w:style>
  <w:style w:type="character" w:customStyle="1" w:styleId="Heading6Char">
    <w:name w:val="Heading 6 Char"/>
    <w:basedOn w:val="DefaultParagraphFont"/>
    <w:link w:val="Heading6"/>
    <w:rsid w:val="00304BEE"/>
    <w:rPr>
      <w:b/>
      <w:bCs/>
      <w:sz w:val="22"/>
      <w:szCs w:val="22"/>
    </w:rPr>
  </w:style>
  <w:style w:type="numbering" w:customStyle="1" w:styleId="ListstandardH1">
    <w:name w:val="List_standard_H1"/>
    <w:basedOn w:val="NoList"/>
    <w:rsid w:val="006B7630"/>
    <w:pPr>
      <w:numPr>
        <w:numId w:val="2"/>
      </w:numPr>
    </w:pPr>
  </w:style>
  <w:style w:type="character" w:customStyle="1" w:styleId="Heading4Char">
    <w:name w:val="Heading 4 Char"/>
    <w:basedOn w:val="DefaultParagraphFont"/>
    <w:link w:val="Heading4"/>
    <w:rsid w:val="00454C16"/>
    <w:rPr>
      <w:rFonts w:eastAsia="Times"/>
      <w:sz w:val="24"/>
    </w:rPr>
  </w:style>
  <w:style w:type="paragraph" w:styleId="HTMLPreformatted">
    <w:name w:val="HTML Preformatted"/>
    <w:basedOn w:val="Normal"/>
    <w:link w:val="HTMLPreformattedChar"/>
    <w:rsid w:val="002B334C"/>
    <w:rPr>
      <w:rFonts w:ascii="Consolas" w:hAnsi="Consolas" w:cs="Consolas"/>
      <w:sz w:val="20"/>
      <w:szCs w:val="20"/>
    </w:rPr>
  </w:style>
  <w:style w:type="character" w:customStyle="1" w:styleId="HTMLPreformattedChar">
    <w:name w:val="HTML Preformatted Char"/>
    <w:basedOn w:val="DefaultParagraphFont"/>
    <w:link w:val="HTMLPreformatted"/>
    <w:rsid w:val="002B334C"/>
    <w:rPr>
      <w:rFonts w:ascii="Consolas" w:hAnsi="Consolas" w:cs="Consolas"/>
    </w:rPr>
  </w:style>
  <w:style w:type="paragraph" w:styleId="TOC2">
    <w:name w:val="toc 2"/>
    <w:basedOn w:val="Normal"/>
    <w:next w:val="Normal"/>
    <w:autoRedefine/>
    <w:uiPriority w:val="39"/>
    <w:rsid w:val="00FD75D2"/>
    <w:pPr>
      <w:spacing w:after="100"/>
      <w:ind w:left="240"/>
    </w:pPr>
  </w:style>
  <w:style w:type="paragraph" w:styleId="TOC3">
    <w:name w:val="toc 3"/>
    <w:basedOn w:val="Normal"/>
    <w:next w:val="Normal"/>
    <w:autoRedefine/>
    <w:uiPriority w:val="39"/>
    <w:rsid w:val="00FD75D2"/>
    <w:pPr>
      <w:spacing w:after="100"/>
      <w:ind w:left="480"/>
    </w:pPr>
  </w:style>
  <w:style w:type="paragraph" w:styleId="TOC4">
    <w:name w:val="toc 4"/>
    <w:basedOn w:val="Normal"/>
    <w:next w:val="Normal"/>
    <w:autoRedefine/>
    <w:uiPriority w:val="39"/>
    <w:rsid w:val="00FD75D2"/>
    <w:pPr>
      <w:spacing w:after="100"/>
      <w:ind w:left="720"/>
    </w:pPr>
  </w:style>
  <w:style w:type="paragraph" w:styleId="TOC5">
    <w:name w:val="toc 5"/>
    <w:basedOn w:val="Normal"/>
    <w:next w:val="Normal"/>
    <w:autoRedefine/>
    <w:uiPriority w:val="39"/>
    <w:rsid w:val="00FD75D2"/>
    <w:pPr>
      <w:spacing w:after="100"/>
      <w:ind w:left="960"/>
    </w:pPr>
  </w:style>
  <w:style w:type="paragraph" w:styleId="TOC6">
    <w:name w:val="toc 6"/>
    <w:basedOn w:val="Normal"/>
    <w:next w:val="Normal"/>
    <w:autoRedefine/>
    <w:uiPriority w:val="39"/>
    <w:rsid w:val="00FD75D2"/>
    <w:pPr>
      <w:spacing w:after="100"/>
      <w:ind w:left="1200"/>
    </w:pPr>
  </w:style>
  <w:style w:type="paragraph" w:styleId="TOC7">
    <w:name w:val="toc 7"/>
    <w:basedOn w:val="Normal"/>
    <w:next w:val="Normal"/>
    <w:autoRedefine/>
    <w:uiPriority w:val="39"/>
    <w:unhideWhenUsed/>
    <w:rsid w:val="00FD75D2"/>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D75D2"/>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D75D2"/>
    <w:pPr>
      <w:spacing w:after="100" w:line="276" w:lineRule="auto"/>
      <w:ind w:left="1760"/>
    </w:pPr>
    <w:rPr>
      <w:rFonts w:asciiTheme="minorHAnsi" w:eastAsiaTheme="minorEastAsia" w:hAnsiTheme="minorHAnsi" w:cstheme="minorBidi"/>
      <w:sz w:val="22"/>
      <w:szCs w:val="22"/>
    </w:rPr>
  </w:style>
  <w:style w:type="paragraph" w:styleId="NormalWeb">
    <w:name w:val="Normal (Web)"/>
    <w:basedOn w:val="Normal"/>
    <w:rsid w:val="00862165"/>
  </w:style>
  <w:style w:type="paragraph" w:styleId="BalloonText">
    <w:name w:val="Balloon Text"/>
    <w:basedOn w:val="Normal"/>
    <w:link w:val="BalloonTextChar"/>
    <w:rsid w:val="0072526A"/>
    <w:rPr>
      <w:rFonts w:ascii="Tahoma" w:hAnsi="Tahoma" w:cs="Tahoma"/>
      <w:sz w:val="16"/>
      <w:szCs w:val="16"/>
    </w:rPr>
  </w:style>
  <w:style w:type="character" w:customStyle="1" w:styleId="BalloonTextChar">
    <w:name w:val="Balloon Text Char"/>
    <w:basedOn w:val="DefaultParagraphFont"/>
    <w:link w:val="BalloonText"/>
    <w:rsid w:val="00725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qFormat="1"/>
    <w:lsdException w:name="Subtitle" w:qFormat="1"/>
    <w:lsdException w:name="Hyperlink" w:uiPriority="99"/>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0A06"/>
    <w:rPr>
      <w:sz w:val="24"/>
      <w:szCs w:val="24"/>
    </w:rPr>
  </w:style>
  <w:style w:type="paragraph" w:styleId="Heading1">
    <w:name w:val="heading 1"/>
    <w:basedOn w:val="Normal"/>
    <w:next w:val="Parastd"/>
    <w:qFormat/>
    <w:rsid w:val="00622849"/>
    <w:pPr>
      <w:keepNext/>
      <w:numPr>
        <w:numId w:val="1"/>
      </w:numPr>
      <w:spacing w:before="120" w:after="240"/>
      <w:outlineLvl w:val="0"/>
    </w:pPr>
    <w:rPr>
      <w:rFonts w:eastAsia="Times"/>
      <w:caps/>
      <w:szCs w:val="20"/>
      <w:u w:val="single"/>
    </w:rPr>
  </w:style>
  <w:style w:type="paragraph" w:styleId="Heading2">
    <w:name w:val="heading 2"/>
    <w:basedOn w:val="Normal"/>
    <w:next w:val="Parastd"/>
    <w:autoRedefine/>
    <w:qFormat/>
    <w:rsid w:val="0067485A"/>
    <w:pPr>
      <w:keepNext/>
      <w:numPr>
        <w:ilvl w:val="1"/>
        <w:numId w:val="1"/>
      </w:numPr>
      <w:spacing w:before="360" w:after="240"/>
      <w:outlineLvl w:val="1"/>
    </w:pPr>
    <w:rPr>
      <w:rFonts w:eastAsia="Times"/>
      <w:caps/>
      <w:szCs w:val="20"/>
    </w:rPr>
  </w:style>
  <w:style w:type="paragraph" w:styleId="Heading3">
    <w:name w:val="heading 3"/>
    <w:basedOn w:val="Normal"/>
    <w:next w:val="Parastd"/>
    <w:autoRedefine/>
    <w:qFormat/>
    <w:rsid w:val="00E035A7"/>
    <w:pPr>
      <w:keepNext/>
      <w:numPr>
        <w:ilvl w:val="2"/>
        <w:numId w:val="1"/>
      </w:numPr>
      <w:spacing w:before="360" w:after="240"/>
      <w:outlineLvl w:val="2"/>
    </w:pPr>
    <w:rPr>
      <w:rFonts w:eastAsia="Times"/>
      <w:szCs w:val="20"/>
      <w:u w:val="single"/>
    </w:rPr>
  </w:style>
  <w:style w:type="paragraph" w:styleId="Heading4">
    <w:name w:val="heading 4"/>
    <w:basedOn w:val="Normal"/>
    <w:next w:val="Paranoindent"/>
    <w:link w:val="Heading4Char"/>
    <w:autoRedefine/>
    <w:qFormat/>
    <w:rsid w:val="00454C16"/>
    <w:pPr>
      <w:keepNext/>
      <w:numPr>
        <w:ilvl w:val="3"/>
        <w:numId w:val="1"/>
      </w:numPr>
      <w:spacing w:before="240" w:after="240"/>
      <w:outlineLvl w:val="3"/>
    </w:pPr>
    <w:rPr>
      <w:rFonts w:eastAsia="Times"/>
      <w:szCs w:val="20"/>
    </w:rPr>
  </w:style>
  <w:style w:type="paragraph" w:styleId="Heading5">
    <w:name w:val="heading 5"/>
    <w:basedOn w:val="Normal"/>
    <w:next w:val="Paranoindent"/>
    <w:link w:val="Heading5Char"/>
    <w:autoRedefine/>
    <w:qFormat/>
    <w:rsid w:val="00840760"/>
    <w:pPr>
      <w:keepNext/>
      <w:numPr>
        <w:ilvl w:val="4"/>
        <w:numId w:val="1"/>
      </w:numPr>
      <w:spacing w:before="240" w:after="240"/>
      <w:outlineLvl w:val="4"/>
    </w:pPr>
    <w:rPr>
      <w:rFonts w:eastAsia="Times"/>
      <w:szCs w:val="20"/>
    </w:rPr>
  </w:style>
  <w:style w:type="paragraph" w:styleId="Heading6">
    <w:name w:val="heading 6"/>
    <w:basedOn w:val="Normal"/>
    <w:next w:val="Paranoindent"/>
    <w:link w:val="Heading6Char"/>
    <w:autoRedefine/>
    <w:qFormat/>
    <w:rsid w:val="00304BEE"/>
    <w:pPr>
      <w:keepNext/>
      <w:numPr>
        <w:ilvl w:val="5"/>
        <w:numId w:val="1"/>
      </w:numPr>
      <w:spacing w:before="120" w:after="240"/>
      <w:outlineLvl w:val="5"/>
    </w:pPr>
    <w:rPr>
      <w:b/>
      <w:bCs/>
      <w:sz w:val="22"/>
      <w:szCs w:val="22"/>
    </w:rPr>
  </w:style>
  <w:style w:type="paragraph" w:styleId="Heading7">
    <w:name w:val="heading 7"/>
    <w:basedOn w:val="Normal"/>
    <w:next w:val="Paranoindent"/>
    <w:qFormat/>
    <w:rsid w:val="008B3512"/>
    <w:pPr>
      <w:numPr>
        <w:ilvl w:val="6"/>
        <w:numId w:val="1"/>
      </w:numPr>
      <w:spacing w:before="120" w:after="240"/>
      <w:outlineLvl w:val="6"/>
    </w:pPr>
  </w:style>
  <w:style w:type="paragraph" w:styleId="Heading8">
    <w:name w:val="heading 8"/>
    <w:basedOn w:val="Normal"/>
    <w:next w:val="Paranoindent"/>
    <w:qFormat/>
    <w:rsid w:val="008B3512"/>
    <w:pPr>
      <w:numPr>
        <w:ilvl w:val="7"/>
        <w:numId w:val="1"/>
      </w:numPr>
      <w:spacing w:before="120" w:after="240"/>
      <w:outlineLvl w:val="7"/>
    </w:pPr>
    <w:rPr>
      <w:i/>
      <w:iCs/>
    </w:rPr>
  </w:style>
  <w:style w:type="paragraph" w:styleId="Heading9">
    <w:name w:val="heading 9"/>
    <w:basedOn w:val="Normal"/>
    <w:next w:val="Paranoindent"/>
    <w:qFormat/>
    <w:rsid w:val="00EC180D"/>
    <w:pPr>
      <w:numPr>
        <w:ilvl w:val="8"/>
        <w:numId w:val="1"/>
      </w:numPr>
      <w:spacing w:before="120" w:after="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andardH">
    <w:name w:val="List_standard_H"/>
    <w:basedOn w:val="NoList"/>
    <w:rsid w:val="00D05676"/>
    <w:pPr>
      <w:numPr>
        <w:numId w:val="4"/>
      </w:numPr>
    </w:pPr>
  </w:style>
  <w:style w:type="paragraph" w:styleId="Caption">
    <w:name w:val="caption"/>
    <w:basedOn w:val="Normal"/>
    <w:next w:val="Normal"/>
    <w:rsid w:val="00782741"/>
    <w:pPr>
      <w:spacing w:after="360"/>
      <w:jc w:val="center"/>
    </w:pPr>
    <w:rPr>
      <w:b/>
      <w:bCs/>
      <w:szCs w:val="20"/>
    </w:rPr>
  </w:style>
  <w:style w:type="character" w:styleId="FollowedHyperlink">
    <w:name w:val="FollowedHyperlink"/>
    <w:basedOn w:val="DefaultParagraphFont"/>
    <w:rsid w:val="00630EBC"/>
    <w:rPr>
      <w:color w:val="800080" w:themeColor="followedHyperlink"/>
      <w:u w:val="single"/>
    </w:rPr>
  </w:style>
  <w:style w:type="paragraph" w:customStyle="1" w:styleId="FigureCaption">
    <w:name w:val="Figure Caption"/>
    <w:basedOn w:val="Normal"/>
    <w:next w:val="Parastd"/>
    <w:rsid w:val="00622849"/>
    <w:pPr>
      <w:spacing w:before="240" w:after="360"/>
      <w:jc w:val="center"/>
    </w:pPr>
    <w:rPr>
      <w:rFonts w:eastAsia="Times"/>
      <w:b/>
      <w:szCs w:val="20"/>
    </w:rPr>
  </w:style>
  <w:style w:type="paragraph" w:styleId="Footer">
    <w:name w:val="footer"/>
    <w:basedOn w:val="Normal"/>
    <w:rsid w:val="00782741"/>
    <w:pPr>
      <w:tabs>
        <w:tab w:val="center" w:pos="4320"/>
        <w:tab w:val="right" w:pos="8640"/>
      </w:tabs>
    </w:pPr>
  </w:style>
  <w:style w:type="character" w:styleId="FootnoteReference">
    <w:name w:val="footnote reference"/>
    <w:basedOn w:val="DefaultParagraphFont"/>
    <w:semiHidden/>
    <w:rsid w:val="00782741"/>
    <w:rPr>
      <w:vertAlign w:val="superscript"/>
    </w:rPr>
  </w:style>
  <w:style w:type="paragraph" w:styleId="FootnoteText">
    <w:name w:val="footnote text"/>
    <w:basedOn w:val="Normal"/>
    <w:link w:val="FootnoteTextChar"/>
    <w:semiHidden/>
    <w:rsid w:val="00782741"/>
    <w:pPr>
      <w:tabs>
        <w:tab w:val="left" w:pos="180"/>
      </w:tabs>
      <w:ind w:left="180" w:hanging="180"/>
      <w:jc w:val="both"/>
    </w:pPr>
    <w:rPr>
      <w:sz w:val="20"/>
      <w:szCs w:val="20"/>
    </w:rPr>
  </w:style>
  <w:style w:type="paragraph" w:customStyle="1" w:styleId="Graphic">
    <w:name w:val="Graphic"/>
    <w:basedOn w:val="Normal"/>
    <w:next w:val="FigureCaption"/>
    <w:rsid w:val="00622849"/>
    <w:pPr>
      <w:keepNext/>
      <w:spacing w:before="120"/>
      <w:jc w:val="center"/>
    </w:pPr>
    <w:rPr>
      <w:rFonts w:eastAsia="Times"/>
      <w:szCs w:val="20"/>
    </w:rPr>
  </w:style>
  <w:style w:type="paragraph" w:styleId="Header">
    <w:name w:val="header"/>
    <w:basedOn w:val="Normal"/>
    <w:rsid w:val="00157027"/>
    <w:pPr>
      <w:jc w:val="right"/>
    </w:pPr>
  </w:style>
  <w:style w:type="paragraph" w:styleId="ListBullet">
    <w:name w:val="List Bullet"/>
    <w:basedOn w:val="Normal"/>
    <w:rsid w:val="00782741"/>
    <w:pPr>
      <w:numPr>
        <w:numId w:val="2"/>
      </w:numPr>
      <w:spacing w:after="240"/>
      <w:ind w:left="0" w:firstLine="0"/>
      <w:jc w:val="both"/>
    </w:pPr>
  </w:style>
  <w:style w:type="paragraph" w:customStyle="1" w:styleId="ListDash">
    <w:name w:val="List Dash"/>
    <w:basedOn w:val="Normal"/>
    <w:rsid w:val="00782741"/>
    <w:pPr>
      <w:numPr>
        <w:numId w:val="3"/>
      </w:numPr>
      <w:tabs>
        <w:tab w:val="clear" w:pos="2520"/>
        <w:tab w:val="num" w:pos="360"/>
      </w:tabs>
      <w:spacing w:after="240"/>
      <w:ind w:left="0" w:firstLine="0"/>
      <w:jc w:val="both"/>
    </w:pPr>
  </w:style>
  <w:style w:type="character" w:styleId="PageNumber">
    <w:name w:val="page number"/>
    <w:basedOn w:val="DefaultParagraphFont"/>
    <w:rsid w:val="00782741"/>
  </w:style>
  <w:style w:type="paragraph" w:customStyle="1" w:styleId="Parastd">
    <w:name w:val="Para:std"/>
    <w:basedOn w:val="Normal"/>
    <w:rsid w:val="00782741"/>
    <w:pPr>
      <w:spacing w:after="240"/>
      <w:ind w:firstLine="1440"/>
      <w:jc w:val="both"/>
    </w:pPr>
  </w:style>
  <w:style w:type="paragraph" w:customStyle="1" w:styleId="Paranoindent">
    <w:name w:val="Para:no indent"/>
    <w:basedOn w:val="Parastd"/>
    <w:next w:val="Parastd"/>
    <w:rsid w:val="00782741"/>
    <w:pPr>
      <w:ind w:firstLine="0"/>
    </w:pPr>
  </w:style>
  <w:style w:type="paragraph" w:customStyle="1" w:styleId="Subject">
    <w:name w:val="Subject"/>
    <w:basedOn w:val="Normal"/>
    <w:rsid w:val="00782741"/>
    <w:pPr>
      <w:tabs>
        <w:tab w:val="left" w:pos="1440"/>
      </w:tabs>
      <w:spacing w:after="240"/>
      <w:ind w:left="1440" w:hanging="1440"/>
      <w:jc w:val="both"/>
    </w:pPr>
  </w:style>
  <w:style w:type="paragraph" w:customStyle="1" w:styleId="TableTitle">
    <w:name w:val="Table Title"/>
    <w:basedOn w:val="Normal"/>
    <w:next w:val="Normal"/>
    <w:rsid w:val="00782741"/>
    <w:pPr>
      <w:keepNext/>
      <w:spacing w:before="120" w:after="240"/>
      <w:jc w:val="center"/>
    </w:pPr>
    <w:rPr>
      <w:rFonts w:eastAsia="Times"/>
      <w:b/>
      <w:szCs w:val="20"/>
    </w:rPr>
  </w:style>
  <w:style w:type="paragraph" w:customStyle="1" w:styleId="Keywords">
    <w:name w:val="Keywords"/>
    <w:basedOn w:val="Normal"/>
    <w:next w:val="Heading1"/>
    <w:rsid w:val="00433606"/>
    <w:pPr>
      <w:tabs>
        <w:tab w:val="left" w:pos="1440"/>
      </w:tabs>
      <w:spacing w:after="240"/>
      <w:ind w:left="1440" w:hanging="1440"/>
    </w:pPr>
  </w:style>
  <w:style w:type="paragraph" w:customStyle="1" w:styleId="Body">
    <w:name w:val="Body"/>
    <w:basedOn w:val="Normal"/>
    <w:rsid w:val="00050DD0"/>
    <w:pPr>
      <w:spacing w:before="240"/>
      <w:ind w:firstLine="432"/>
      <w:jc w:val="both"/>
    </w:pPr>
    <w:rPr>
      <w:szCs w:val="20"/>
    </w:rPr>
  </w:style>
  <w:style w:type="paragraph" w:customStyle="1" w:styleId="ToFromSubj">
    <w:name w:val="To/From/Subj"/>
    <w:basedOn w:val="Normal"/>
    <w:rsid w:val="00530A03"/>
    <w:pPr>
      <w:tabs>
        <w:tab w:val="left" w:pos="864"/>
      </w:tabs>
      <w:spacing w:after="120"/>
      <w:jc w:val="both"/>
    </w:pPr>
    <w:rPr>
      <w:szCs w:val="20"/>
    </w:rPr>
  </w:style>
  <w:style w:type="character" w:styleId="Hyperlink">
    <w:name w:val="Hyperlink"/>
    <w:basedOn w:val="DefaultParagraphFont"/>
    <w:uiPriority w:val="99"/>
    <w:rsid w:val="004C3104"/>
    <w:rPr>
      <w:color w:val="0000FF"/>
      <w:u w:val="single"/>
    </w:rPr>
  </w:style>
  <w:style w:type="paragraph" w:styleId="TOC1">
    <w:name w:val="toc 1"/>
    <w:basedOn w:val="Normal"/>
    <w:next w:val="Normal"/>
    <w:autoRedefine/>
    <w:uiPriority w:val="39"/>
    <w:rsid w:val="00AE64D6"/>
  </w:style>
  <w:style w:type="paragraph" w:styleId="ListParagraph">
    <w:name w:val="List Paragraph"/>
    <w:basedOn w:val="Normal"/>
    <w:uiPriority w:val="34"/>
    <w:qFormat/>
    <w:rsid w:val="00AF19A7"/>
    <w:pPr>
      <w:ind w:left="720"/>
      <w:contextualSpacing/>
    </w:pPr>
  </w:style>
  <w:style w:type="table" w:styleId="TableGrid">
    <w:name w:val="Table Grid"/>
    <w:basedOn w:val="TableNormal"/>
    <w:rsid w:val="00122A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840760"/>
    <w:rPr>
      <w:rFonts w:eastAsia="Times"/>
      <w:sz w:val="24"/>
    </w:rPr>
  </w:style>
  <w:style w:type="character" w:styleId="PlaceholderText">
    <w:name w:val="Placeholder Text"/>
    <w:basedOn w:val="DefaultParagraphFont"/>
    <w:uiPriority w:val="99"/>
    <w:semiHidden/>
    <w:rsid w:val="004C736B"/>
    <w:rPr>
      <w:color w:val="808080"/>
    </w:rPr>
  </w:style>
  <w:style w:type="character" w:customStyle="1" w:styleId="FootnoteTextChar">
    <w:name w:val="Footnote Text Char"/>
    <w:basedOn w:val="DefaultParagraphFont"/>
    <w:link w:val="FootnoteText"/>
    <w:semiHidden/>
    <w:rsid w:val="00C44FD4"/>
  </w:style>
  <w:style w:type="character" w:customStyle="1" w:styleId="Heading6Char">
    <w:name w:val="Heading 6 Char"/>
    <w:basedOn w:val="DefaultParagraphFont"/>
    <w:link w:val="Heading6"/>
    <w:rsid w:val="00304BEE"/>
    <w:rPr>
      <w:b/>
      <w:bCs/>
      <w:sz w:val="22"/>
      <w:szCs w:val="22"/>
    </w:rPr>
  </w:style>
  <w:style w:type="numbering" w:customStyle="1" w:styleId="ListstandardH1">
    <w:name w:val="List_standard_H1"/>
    <w:basedOn w:val="NoList"/>
    <w:rsid w:val="006B7630"/>
    <w:pPr>
      <w:numPr>
        <w:numId w:val="2"/>
      </w:numPr>
    </w:pPr>
  </w:style>
  <w:style w:type="character" w:customStyle="1" w:styleId="Heading4Char">
    <w:name w:val="Heading 4 Char"/>
    <w:basedOn w:val="DefaultParagraphFont"/>
    <w:link w:val="Heading4"/>
    <w:rsid w:val="00454C16"/>
    <w:rPr>
      <w:rFonts w:eastAsia="Times"/>
      <w:sz w:val="24"/>
    </w:rPr>
  </w:style>
  <w:style w:type="paragraph" w:styleId="HTMLPreformatted">
    <w:name w:val="HTML Preformatted"/>
    <w:basedOn w:val="Normal"/>
    <w:link w:val="HTMLPreformattedChar"/>
    <w:rsid w:val="002B334C"/>
    <w:rPr>
      <w:rFonts w:ascii="Consolas" w:hAnsi="Consolas" w:cs="Consolas"/>
      <w:sz w:val="20"/>
      <w:szCs w:val="20"/>
    </w:rPr>
  </w:style>
  <w:style w:type="character" w:customStyle="1" w:styleId="HTMLPreformattedChar">
    <w:name w:val="HTML Preformatted Char"/>
    <w:basedOn w:val="DefaultParagraphFont"/>
    <w:link w:val="HTMLPreformatted"/>
    <w:rsid w:val="002B334C"/>
    <w:rPr>
      <w:rFonts w:ascii="Consolas" w:hAnsi="Consolas" w:cs="Consolas"/>
    </w:rPr>
  </w:style>
  <w:style w:type="paragraph" w:styleId="TOC2">
    <w:name w:val="toc 2"/>
    <w:basedOn w:val="Normal"/>
    <w:next w:val="Normal"/>
    <w:autoRedefine/>
    <w:uiPriority w:val="39"/>
    <w:rsid w:val="00FD75D2"/>
    <w:pPr>
      <w:spacing w:after="100"/>
      <w:ind w:left="240"/>
    </w:pPr>
  </w:style>
  <w:style w:type="paragraph" w:styleId="TOC3">
    <w:name w:val="toc 3"/>
    <w:basedOn w:val="Normal"/>
    <w:next w:val="Normal"/>
    <w:autoRedefine/>
    <w:uiPriority w:val="39"/>
    <w:rsid w:val="00FD75D2"/>
    <w:pPr>
      <w:spacing w:after="100"/>
      <w:ind w:left="480"/>
    </w:pPr>
  </w:style>
  <w:style w:type="paragraph" w:styleId="TOC4">
    <w:name w:val="toc 4"/>
    <w:basedOn w:val="Normal"/>
    <w:next w:val="Normal"/>
    <w:autoRedefine/>
    <w:uiPriority w:val="39"/>
    <w:rsid w:val="00FD75D2"/>
    <w:pPr>
      <w:spacing w:after="100"/>
      <w:ind w:left="720"/>
    </w:pPr>
  </w:style>
  <w:style w:type="paragraph" w:styleId="TOC5">
    <w:name w:val="toc 5"/>
    <w:basedOn w:val="Normal"/>
    <w:next w:val="Normal"/>
    <w:autoRedefine/>
    <w:uiPriority w:val="39"/>
    <w:rsid w:val="00FD75D2"/>
    <w:pPr>
      <w:spacing w:after="100"/>
      <w:ind w:left="960"/>
    </w:pPr>
  </w:style>
  <w:style w:type="paragraph" w:styleId="TOC6">
    <w:name w:val="toc 6"/>
    <w:basedOn w:val="Normal"/>
    <w:next w:val="Normal"/>
    <w:autoRedefine/>
    <w:uiPriority w:val="39"/>
    <w:rsid w:val="00FD75D2"/>
    <w:pPr>
      <w:spacing w:after="100"/>
      <w:ind w:left="1200"/>
    </w:pPr>
  </w:style>
  <w:style w:type="paragraph" w:styleId="TOC7">
    <w:name w:val="toc 7"/>
    <w:basedOn w:val="Normal"/>
    <w:next w:val="Normal"/>
    <w:autoRedefine/>
    <w:uiPriority w:val="39"/>
    <w:unhideWhenUsed/>
    <w:rsid w:val="00FD75D2"/>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D75D2"/>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D75D2"/>
    <w:pPr>
      <w:spacing w:after="100" w:line="276" w:lineRule="auto"/>
      <w:ind w:left="1760"/>
    </w:pPr>
    <w:rPr>
      <w:rFonts w:asciiTheme="minorHAnsi" w:eastAsiaTheme="minorEastAsia" w:hAnsiTheme="minorHAnsi" w:cstheme="minorBidi"/>
      <w:sz w:val="22"/>
      <w:szCs w:val="22"/>
    </w:rPr>
  </w:style>
  <w:style w:type="paragraph" w:styleId="NormalWeb">
    <w:name w:val="Normal (Web)"/>
    <w:basedOn w:val="Normal"/>
    <w:rsid w:val="00862165"/>
  </w:style>
  <w:style w:type="paragraph" w:styleId="BalloonText">
    <w:name w:val="Balloon Text"/>
    <w:basedOn w:val="Normal"/>
    <w:link w:val="BalloonTextChar"/>
    <w:rsid w:val="0072526A"/>
    <w:rPr>
      <w:rFonts w:ascii="Tahoma" w:hAnsi="Tahoma" w:cs="Tahoma"/>
      <w:sz w:val="16"/>
      <w:szCs w:val="16"/>
    </w:rPr>
  </w:style>
  <w:style w:type="character" w:customStyle="1" w:styleId="BalloonTextChar">
    <w:name w:val="Balloon Text Char"/>
    <w:basedOn w:val="DefaultParagraphFont"/>
    <w:link w:val="BalloonText"/>
    <w:rsid w:val="00725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2354">
      <w:bodyDiv w:val="1"/>
      <w:marLeft w:val="0"/>
      <w:marRight w:val="0"/>
      <w:marTop w:val="0"/>
      <w:marBottom w:val="0"/>
      <w:divBdr>
        <w:top w:val="none" w:sz="0" w:space="0" w:color="auto"/>
        <w:left w:val="none" w:sz="0" w:space="0" w:color="auto"/>
        <w:bottom w:val="none" w:sz="0" w:space="0" w:color="auto"/>
        <w:right w:val="none" w:sz="0" w:space="0" w:color="auto"/>
      </w:divBdr>
    </w:div>
    <w:div w:id="54862461">
      <w:bodyDiv w:val="1"/>
      <w:marLeft w:val="0"/>
      <w:marRight w:val="0"/>
      <w:marTop w:val="0"/>
      <w:marBottom w:val="0"/>
      <w:divBdr>
        <w:top w:val="none" w:sz="0" w:space="0" w:color="auto"/>
        <w:left w:val="none" w:sz="0" w:space="0" w:color="auto"/>
        <w:bottom w:val="none" w:sz="0" w:space="0" w:color="auto"/>
        <w:right w:val="none" w:sz="0" w:space="0" w:color="auto"/>
      </w:divBdr>
    </w:div>
    <w:div w:id="74940253">
      <w:bodyDiv w:val="1"/>
      <w:marLeft w:val="0"/>
      <w:marRight w:val="0"/>
      <w:marTop w:val="0"/>
      <w:marBottom w:val="0"/>
      <w:divBdr>
        <w:top w:val="none" w:sz="0" w:space="0" w:color="auto"/>
        <w:left w:val="none" w:sz="0" w:space="0" w:color="auto"/>
        <w:bottom w:val="none" w:sz="0" w:space="0" w:color="auto"/>
        <w:right w:val="none" w:sz="0" w:space="0" w:color="auto"/>
      </w:divBdr>
    </w:div>
    <w:div w:id="80375870">
      <w:bodyDiv w:val="1"/>
      <w:marLeft w:val="0"/>
      <w:marRight w:val="0"/>
      <w:marTop w:val="0"/>
      <w:marBottom w:val="0"/>
      <w:divBdr>
        <w:top w:val="none" w:sz="0" w:space="0" w:color="auto"/>
        <w:left w:val="none" w:sz="0" w:space="0" w:color="auto"/>
        <w:bottom w:val="none" w:sz="0" w:space="0" w:color="auto"/>
        <w:right w:val="none" w:sz="0" w:space="0" w:color="auto"/>
      </w:divBdr>
    </w:div>
    <w:div w:id="89745433">
      <w:bodyDiv w:val="1"/>
      <w:marLeft w:val="0"/>
      <w:marRight w:val="0"/>
      <w:marTop w:val="0"/>
      <w:marBottom w:val="0"/>
      <w:divBdr>
        <w:top w:val="none" w:sz="0" w:space="0" w:color="auto"/>
        <w:left w:val="none" w:sz="0" w:space="0" w:color="auto"/>
        <w:bottom w:val="none" w:sz="0" w:space="0" w:color="auto"/>
        <w:right w:val="none" w:sz="0" w:space="0" w:color="auto"/>
      </w:divBdr>
    </w:div>
    <w:div w:id="159125583">
      <w:bodyDiv w:val="1"/>
      <w:marLeft w:val="0"/>
      <w:marRight w:val="0"/>
      <w:marTop w:val="0"/>
      <w:marBottom w:val="0"/>
      <w:divBdr>
        <w:top w:val="none" w:sz="0" w:space="0" w:color="auto"/>
        <w:left w:val="none" w:sz="0" w:space="0" w:color="auto"/>
        <w:bottom w:val="none" w:sz="0" w:space="0" w:color="auto"/>
        <w:right w:val="none" w:sz="0" w:space="0" w:color="auto"/>
      </w:divBdr>
    </w:div>
    <w:div w:id="159393168">
      <w:bodyDiv w:val="1"/>
      <w:marLeft w:val="0"/>
      <w:marRight w:val="0"/>
      <w:marTop w:val="0"/>
      <w:marBottom w:val="0"/>
      <w:divBdr>
        <w:top w:val="none" w:sz="0" w:space="0" w:color="auto"/>
        <w:left w:val="none" w:sz="0" w:space="0" w:color="auto"/>
        <w:bottom w:val="none" w:sz="0" w:space="0" w:color="auto"/>
        <w:right w:val="none" w:sz="0" w:space="0" w:color="auto"/>
      </w:divBdr>
    </w:div>
    <w:div w:id="196162174">
      <w:bodyDiv w:val="1"/>
      <w:marLeft w:val="0"/>
      <w:marRight w:val="0"/>
      <w:marTop w:val="0"/>
      <w:marBottom w:val="0"/>
      <w:divBdr>
        <w:top w:val="none" w:sz="0" w:space="0" w:color="auto"/>
        <w:left w:val="none" w:sz="0" w:space="0" w:color="auto"/>
        <w:bottom w:val="none" w:sz="0" w:space="0" w:color="auto"/>
        <w:right w:val="none" w:sz="0" w:space="0" w:color="auto"/>
      </w:divBdr>
    </w:div>
    <w:div w:id="259610159">
      <w:bodyDiv w:val="1"/>
      <w:marLeft w:val="0"/>
      <w:marRight w:val="0"/>
      <w:marTop w:val="0"/>
      <w:marBottom w:val="0"/>
      <w:divBdr>
        <w:top w:val="none" w:sz="0" w:space="0" w:color="auto"/>
        <w:left w:val="none" w:sz="0" w:space="0" w:color="auto"/>
        <w:bottom w:val="none" w:sz="0" w:space="0" w:color="auto"/>
        <w:right w:val="none" w:sz="0" w:space="0" w:color="auto"/>
      </w:divBdr>
    </w:div>
    <w:div w:id="281690462">
      <w:bodyDiv w:val="1"/>
      <w:marLeft w:val="0"/>
      <w:marRight w:val="0"/>
      <w:marTop w:val="0"/>
      <w:marBottom w:val="0"/>
      <w:divBdr>
        <w:top w:val="none" w:sz="0" w:space="0" w:color="auto"/>
        <w:left w:val="none" w:sz="0" w:space="0" w:color="auto"/>
        <w:bottom w:val="none" w:sz="0" w:space="0" w:color="auto"/>
        <w:right w:val="none" w:sz="0" w:space="0" w:color="auto"/>
      </w:divBdr>
    </w:div>
    <w:div w:id="288821422">
      <w:bodyDiv w:val="1"/>
      <w:marLeft w:val="0"/>
      <w:marRight w:val="0"/>
      <w:marTop w:val="0"/>
      <w:marBottom w:val="0"/>
      <w:divBdr>
        <w:top w:val="none" w:sz="0" w:space="0" w:color="auto"/>
        <w:left w:val="none" w:sz="0" w:space="0" w:color="auto"/>
        <w:bottom w:val="none" w:sz="0" w:space="0" w:color="auto"/>
        <w:right w:val="none" w:sz="0" w:space="0" w:color="auto"/>
      </w:divBdr>
    </w:div>
    <w:div w:id="290788762">
      <w:bodyDiv w:val="1"/>
      <w:marLeft w:val="0"/>
      <w:marRight w:val="0"/>
      <w:marTop w:val="0"/>
      <w:marBottom w:val="0"/>
      <w:divBdr>
        <w:top w:val="none" w:sz="0" w:space="0" w:color="auto"/>
        <w:left w:val="none" w:sz="0" w:space="0" w:color="auto"/>
        <w:bottom w:val="none" w:sz="0" w:space="0" w:color="auto"/>
        <w:right w:val="none" w:sz="0" w:space="0" w:color="auto"/>
      </w:divBdr>
    </w:div>
    <w:div w:id="407195915">
      <w:bodyDiv w:val="1"/>
      <w:marLeft w:val="0"/>
      <w:marRight w:val="0"/>
      <w:marTop w:val="0"/>
      <w:marBottom w:val="0"/>
      <w:divBdr>
        <w:top w:val="none" w:sz="0" w:space="0" w:color="auto"/>
        <w:left w:val="none" w:sz="0" w:space="0" w:color="auto"/>
        <w:bottom w:val="none" w:sz="0" w:space="0" w:color="auto"/>
        <w:right w:val="none" w:sz="0" w:space="0" w:color="auto"/>
      </w:divBdr>
    </w:div>
    <w:div w:id="471025799">
      <w:bodyDiv w:val="1"/>
      <w:marLeft w:val="0"/>
      <w:marRight w:val="0"/>
      <w:marTop w:val="0"/>
      <w:marBottom w:val="0"/>
      <w:divBdr>
        <w:top w:val="none" w:sz="0" w:space="0" w:color="auto"/>
        <w:left w:val="none" w:sz="0" w:space="0" w:color="auto"/>
        <w:bottom w:val="none" w:sz="0" w:space="0" w:color="auto"/>
        <w:right w:val="none" w:sz="0" w:space="0" w:color="auto"/>
      </w:divBdr>
    </w:div>
    <w:div w:id="593634593">
      <w:bodyDiv w:val="1"/>
      <w:marLeft w:val="0"/>
      <w:marRight w:val="0"/>
      <w:marTop w:val="0"/>
      <w:marBottom w:val="0"/>
      <w:divBdr>
        <w:top w:val="none" w:sz="0" w:space="0" w:color="auto"/>
        <w:left w:val="none" w:sz="0" w:space="0" w:color="auto"/>
        <w:bottom w:val="none" w:sz="0" w:space="0" w:color="auto"/>
        <w:right w:val="none" w:sz="0" w:space="0" w:color="auto"/>
      </w:divBdr>
    </w:div>
    <w:div w:id="803306361">
      <w:bodyDiv w:val="1"/>
      <w:marLeft w:val="0"/>
      <w:marRight w:val="0"/>
      <w:marTop w:val="0"/>
      <w:marBottom w:val="0"/>
      <w:divBdr>
        <w:top w:val="none" w:sz="0" w:space="0" w:color="auto"/>
        <w:left w:val="none" w:sz="0" w:space="0" w:color="auto"/>
        <w:bottom w:val="none" w:sz="0" w:space="0" w:color="auto"/>
        <w:right w:val="none" w:sz="0" w:space="0" w:color="auto"/>
      </w:divBdr>
    </w:div>
    <w:div w:id="872887976">
      <w:bodyDiv w:val="1"/>
      <w:marLeft w:val="0"/>
      <w:marRight w:val="0"/>
      <w:marTop w:val="0"/>
      <w:marBottom w:val="0"/>
      <w:divBdr>
        <w:top w:val="none" w:sz="0" w:space="0" w:color="auto"/>
        <w:left w:val="none" w:sz="0" w:space="0" w:color="auto"/>
        <w:bottom w:val="none" w:sz="0" w:space="0" w:color="auto"/>
        <w:right w:val="none" w:sz="0" w:space="0" w:color="auto"/>
      </w:divBdr>
      <w:divsChild>
        <w:div w:id="458837045">
          <w:marLeft w:val="0"/>
          <w:marRight w:val="0"/>
          <w:marTop w:val="0"/>
          <w:marBottom w:val="0"/>
          <w:divBdr>
            <w:top w:val="none" w:sz="0" w:space="0" w:color="auto"/>
            <w:left w:val="none" w:sz="0" w:space="0" w:color="auto"/>
            <w:bottom w:val="none" w:sz="0" w:space="0" w:color="auto"/>
            <w:right w:val="none" w:sz="0" w:space="0" w:color="auto"/>
          </w:divBdr>
          <w:divsChild>
            <w:div w:id="193423391">
              <w:marLeft w:val="0"/>
              <w:marRight w:val="0"/>
              <w:marTop w:val="0"/>
              <w:marBottom w:val="0"/>
              <w:divBdr>
                <w:top w:val="none" w:sz="0" w:space="0" w:color="auto"/>
                <w:left w:val="none" w:sz="0" w:space="0" w:color="auto"/>
                <w:bottom w:val="none" w:sz="0" w:space="0" w:color="auto"/>
                <w:right w:val="none" w:sz="0" w:space="0" w:color="auto"/>
              </w:divBdr>
              <w:divsChild>
                <w:div w:id="2084065990">
                  <w:marLeft w:val="0"/>
                  <w:marRight w:val="0"/>
                  <w:marTop w:val="0"/>
                  <w:marBottom w:val="0"/>
                  <w:divBdr>
                    <w:top w:val="none" w:sz="0" w:space="0" w:color="auto"/>
                    <w:left w:val="none" w:sz="0" w:space="0" w:color="auto"/>
                    <w:bottom w:val="none" w:sz="0" w:space="0" w:color="auto"/>
                    <w:right w:val="none" w:sz="0" w:space="0" w:color="auto"/>
                  </w:divBdr>
                  <w:divsChild>
                    <w:div w:id="12197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863">
      <w:bodyDiv w:val="1"/>
      <w:marLeft w:val="0"/>
      <w:marRight w:val="0"/>
      <w:marTop w:val="0"/>
      <w:marBottom w:val="0"/>
      <w:divBdr>
        <w:top w:val="none" w:sz="0" w:space="0" w:color="auto"/>
        <w:left w:val="none" w:sz="0" w:space="0" w:color="auto"/>
        <w:bottom w:val="none" w:sz="0" w:space="0" w:color="auto"/>
        <w:right w:val="none" w:sz="0" w:space="0" w:color="auto"/>
      </w:divBdr>
    </w:div>
    <w:div w:id="994458829">
      <w:bodyDiv w:val="1"/>
      <w:marLeft w:val="0"/>
      <w:marRight w:val="0"/>
      <w:marTop w:val="0"/>
      <w:marBottom w:val="0"/>
      <w:divBdr>
        <w:top w:val="none" w:sz="0" w:space="0" w:color="auto"/>
        <w:left w:val="none" w:sz="0" w:space="0" w:color="auto"/>
        <w:bottom w:val="none" w:sz="0" w:space="0" w:color="auto"/>
        <w:right w:val="none" w:sz="0" w:space="0" w:color="auto"/>
      </w:divBdr>
    </w:div>
    <w:div w:id="1008026238">
      <w:bodyDiv w:val="1"/>
      <w:marLeft w:val="0"/>
      <w:marRight w:val="0"/>
      <w:marTop w:val="0"/>
      <w:marBottom w:val="0"/>
      <w:divBdr>
        <w:top w:val="none" w:sz="0" w:space="0" w:color="auto"/>
        <w:left w:val="none" w:sz="0" w:space="0" w:color="auto"/>
        <w:bottom w:val="none" w:sz="0" w:space="0" w:color="auto"/>
        <w:right w:val="none" w:sz="0" w:space="0" w:color="auto"/>
      </w:divBdr>
    </w:div>
    <w:div w:id="1090542150">
      <w:bodyDiv w:val="1"/>
      <w:marLeft w:val="0"/>
      <w:marRight w:val="0"/>
      <w:marTop w:val="0"/>
      <w:marBottom w:val="0"/>
      <w:divBdr>
        <w:top w:val="none" w:sz="0" w:space="0" w:color="auto"/>
        <w:left w:val="none" w:sz="0" w:space="0" w:color="auto"/>
        <w:bottom w:val="none" w:sz="0" w:space="0" w:color="auto"/>
        <w:right w:val="none" w:sz="0" w:space="0" w:color="auto"/>
      </w:divBdr>
    </w:div>
    <w:div w:id="1115292042">
      <w:bodyDiv w:val="1"/>
      <w:marLeft w:val="0"/>
      <w:marRight w:val="0"/>
      <w:marTop w:val="0"/>
      <w:marBottom w:val="0"/>
      <w:divBdr>
        <w:top w:val="none" w:sz="0" w:space="0" w:color="auto"/>
        <w:left w:val="none" w:sz="0" w:space="0" w:color="auto"/>
        <w:bottom w:val="none" w:sz="0" w:space="0" w:color="auto"/>
        <w:right w:val="none" w:sz="0" w:space="0" w:color="auto"/>
      </w:divBdr>
      <w:divsChild>
        <w:div w:id="621767325">
          <w:marLeft w:val="0"/>
          <w:marRight w:val="0"/>
          <w:marTop w:val="0"/>
          <w:marBottom w:val="0"/>
          <w:divBdr>
            <w:top w:val="none" w:sz="0" w:space="0" w:color="auto"/>
            <w:left w:val="none" w:sz="0" w:space="0" w:color="auto"/>
            <w:bottom w:val="none" w:sz="0" w:space="0" w:color="auto"/>
            <w:right w:val="none" w:sz="0" w:space="0" w:color="auto"/>
          </w:divBdr>
          <w:divsChild>
            <w:div w:id="1758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2189">
      <w:bodyDiv w:val="1"/>
      <w:marLeft w:val="0"/>
      <w:marRight w:val="0"/>
      <w:marTop w:val="0"/>
      <w:marBottom w:val="0"/>
      <w:divBdr>
        <w:top w:val="none" w:sz="0" w:space="0" w:color="auto"/>
        <w:left w:val="none" w:sz="0" w:space="0" w:color="auto"/>
        <w:bottom w:val="none" w:sz="0" w:space="0" w:color="auto"/>
        <w:right w:val="none" w:sz="0" w:space="0" w:color="auto"/>
      </w:divBdr>
    </w:div>
    <w:div w:id="1168059140">
      <w:bodyDiv w:val="1"/>
      <w:marLeft w:val="0"/>
      <w:marRight w:val="0"/>
      <w:marTop w:val="0"/>
      <w:marBottom w:val="0"/>
      <w:divBdr>
        <w:top w:val="none" w:sz="0" w:space="0" w:color="auto"/>
        <w:left w:val="none" w:sz="0" w:space="0" w:color="auto"/>
        <w:bottom w:val="none" w:sz="0" w:space="0" w:color="auto"/>
        <w:right w:val="none" w:sz="0" w:space="0" w:color="auto"/>
      </w:divBdr>
    </w:div>
    <w:div w:id="1238400618">
      <w:bodyDiv w:val="1"/>
      <w:marLeft w:val="0"/>
      <w:marRight w:val="0"/>
      <w:marTop w:val="0"/>
      <w:marBottom w:val="0"/>
      <w:divBdr>
        <w:top w:val="none" w:sz="0" w:space="0" w:color="auto"/>
        <w:left w:val="none" w:sz="0" w:space="0" w:color="auto"/>
        <w:bottom w:val="none" w:sz="0" w:space="0" w:color="auto"/>
        <w:right w:val="none" w:sz="0" w:space="0" w:color="auto"/>
      </w:divBdr>
      <w:divsChild>
        <w:div w:id="394816743">
          <w:marLeft w:val="0"/>
          <w:marRight w:val="0"/>
          <w:marTop w:val="0"/>
          <w:marBottom w:val="0"/>
          <w:divBdr>
            <w:top w:val="none" w:sz="0" w:space="0" w:color="auto"/>
            <w:left w:val="none" w:sz="0" w:space="0" w:color="auto"/>
            <w:bottom w:val="none" w:sz="0" w:space="0" w:color="auto"/>
            <w:right w:val="none" w:sz="0" w:space="0" w:color="auto"/>
          </w:divBdr>
        </w:div>
        <w:div w:id="259682368">
          <w:marLeft w:val="0"/>
          <w:marRight w:val="0"/>
          <w:marTop w:val="0"/>
          <w:marBottom w:val="0"/>
          <w:divBdr>
            <w:top w:val="none" w:sz="0" w:space="0" w:color="auto"/>
            <w:left w:val="none" w:sz="0" w:space="0" w:color="auto"/>
            <w:bottom w:val="none" w:sz="0" w:space="0" w:color="auto"/>
            <w:right w:val="none" w:sz="0" w:space="0" w:color="auto"/>
          </w:divBdr>
        </w:div>
        <w:div w:id="2011831702">
          <w:marLeft w:val="0"/>
          <w:marRight w:val="0"/>
          <w:marTop w:val="0"/>
          <w:marBottom w:val="0"/>
          <w:divBdr>
            <w:top w:val="none" w:sz="0" w:space="0" w:color="auto"/>
            <w:left w:val="none" w:sz="0" w:space="0" w:color="auto"/>
            <w:bottom w:val="none" w:sz="0" w:space="0" w:color="auto"/>
            <w:right w:val="none" w:sz="0" w:space="0" w:color="auto"/>
          </w:divBdr>
        </w:div>
        <w:div w:id="96143232">
          <w:marLeft w:val="0"/>
          <w:marRight w:val="0"/>
          <w:marTop w:val="0"/>
          <w:marBottom w:val="0"/>
          <w:divBdr>
            <w:top w:val="none" w:sz="0" w:space="0" w:color="auto"/>
            <w:left w:val="none" w:sz="0" w:space="0" w:color="auto"/>
            <w:bottom w:val="none" w:sz="0" w:space="0" w:color="auto"/>
            <w:right w:val="none" w:sz="0" w:space="0" w:color="auto"/>
          </w:divBdr>
        </w:div>
        <w:div w:id="1204253451">
          <w:marLeft w:val="0"/>
          <w:marRight w:val="0"/>
          <w:marTop w:val="0"/>
          <w:marBottom w:val="0"/>
          <w:divBdr>
            <w:top w:val="none" w:sz="0" w:space="0" w:color="auto"/>
            <w:left w:val="none" w:sz="0" w:space="0" w:color="auto"/>
            <w:bottom w:val="none" w:sz="0" w:space="0" w:color="auto"/>
            <w:right w:val="none" w:sz="0" w:space="0" w:color="auto"/>
          </w:divBdr>
        </w:div>
        <w:div w:id="280843108">
          <w:marLeft w:val="0"/>
          <w:marRight w:val="0"/>
          <w:marTop w:val="0"/>
          <w:marBottom w:val="0"/>
          <w:divBdr>
            <w:top w:val="none" w:sz="0" w:space="0" w:color="auto"/>
            <w:left w:val="none" w:sz="0" w:space="0" w:color="auto"/>
            <w:bottom w:val="none" w:sz="0" w:space="0" w:color="auto"/>
            <w:right w:val="none" w:sz="0" w:space="0" w:color="auto"/>
          </w:divBdr>
        </w:div>
      </w:divsChild>
    </w:div>
    <w:div w:id="1241714629">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sChild>
        <w:div w:id="1901399700">
          <w:marLeft w:val="0"/>
          <w:marRight w:val="0"/>
          <w:marTop w:val="0"/>
          <w:marBottom w:val="0"/>
          <w:divBdr>
            <w:top w:val="none" w:sz="0" w:space="0" w:color="auto"/>
            <w:left w:val="none" w:sz="0" w:space="0" w:color="auto"/>
            <w:bottom w:val="none" w:sz="0" w:space="0" w:color="auto"/>
            <w:right w:val="none" w:sz="0" w:space="0" w:color="auto"/>
          </w:divBdr>
        </w:div>
      </w:divsChild>
    </w:div>
    <w:div w:id="1335761080">
      <w:bodyDiv w:val="1"/>
      <w:marLeft w:val="0"/>
      <w:marRight w:val="0"/>
      <w:marTop w:val="0"/>
      <w:marBottom w:val="0"/>
      <w:divBdr>
        <w:top w:val="none" w:sz="0" w:space="0" w:color="auto"/>
        <w:left w:val="none" w:sz="0" w:space="0" w:color="auto"/>
        <w:bottom w:val="none" w:sz="0" w:space="0" w:color="auto"/>
        <w:right w:val="none" w:sz="0" w:space="0" w:color="auto"/>
      </w:divBdr>
    </w:div>
    <w:div w:id="1457866866">
      <w:bodyDiv w:val="1"/>
      <w:marLeft w:val="0"/>
      <w:marRight w:val="0"/>
      <w:marTop w:val="0"/>
      <w:marBottom w:val="0"/>
      <w:divBdr>
        <w:top w:val="none" w:sz="0" w:space="0" w:color="auto"/>
        <w:left w:val="none" w:sz="0" w:space="0" w:color="auto"/>
        <w:bottom w:val="none" w:sz="0" w:space="0" w:color="auto"/>
        <w:right w:val="none" w:sz="0" w:space="0" w:color="auto"/>
      </w:divBdr>
    </w:div>
    <w:div w:id="1511793539">
      <w:bodyDiv w:val="1"/>
      <w:marLeft w:val="0"/>
      <w:marRight w:val="0"/>
      <w:marTop w:val="0"/>
      <w:marBottom w:val="0"/>
      <w:divBdr>
        <w:top w:val="none" w:sz="0" w:space="0" w:color="auto"/>
        <w:left w:val="none" w:sz="0" w:space="0" w:color="auto"/>
        <w:bottom w:val="none" w:sz="0" w:space="0" w:color="auto"/>
        <w:right w:val="none" w:sz="0" w:space="0" w:color="auto"/>
      </w:divBdr>
    </w:div>
    <w:div w:id="1515454814">
      <w:bodyDiv w:val="1"/>
      <w:marLeft w:val="0"/>
      <w:marRight w:val="0"/>
      <w:marTop w:val="0"/>
      <w:marBottom w:val="0"/>
      <w:divBdr>
        <w:top w:val="none" w:sz="0" w:space="0" w:color="auto"/>
        <w:left w:val="none" w:sz="0" w:space="0" w:color="auto"/>
        <w:bottom w:val="none" w:sz="0" w:space="0" w:color="auto"/>
        <w:right w:val="none" w:sz="0" w:space="0" w:color="auto"/>
      </w:divBdr>
    </w:div>
    <w:div w:id="1547254398">
      <w:bodyDiv w:val="1"/>
      <w:marLeft w:val="0"/>
      <w:marRight w:val="0"/>
      <w:marTop w:val="0"/>
      <w:marBottom w:val="0"/>
      <w:divBdr>
        <w:top w:val="none" w:sz="0" w:space="0" w:color="auto"/>
        <w:left w:val="none" w:sz="0" w:space="0" w:color="auto"/>
        <w:bottom w:val="none" w:sz="0" w:space="0" w:color="auto"/>
        <w:right w:val="none" w:sz="0" w:space="0" w:color="auto"/>
      </w:divBdr>
    </w:div>
    <w:div w:id="1548445729">
      <w:bodyDiv w:val="1"/>
      <w:marLeft w:val="0"/>
      <w:marRight w:val="0"/>
      <w:marTop w:val="0"/>
      <w:marBottom w:val="0"/>
      <w:divBdr>
        <w:top w:val="none" w:sz="0" w:space="0" w:color="auto"/>
        <w:left w:val="none" w:sz="0" w:space="0" w:color="auto"/>
        <w:bottom w:val="none" w:sz="0" w:space="0" w:color="auto"/>
        <w:right w:val="none" w:sz="0" w:space="0" w:color="auto"/>
      </w:divBdr>
    </w:div>
    <w:div w:id="1605504281">
      <w:bodyDiv w:val="1"/>
      <w:marLeft w:val="0"/>
      <w:marRight w:val="0"/>
      <w:marTop w:val="0"/>
      <w:marBottom w:val="0"/>
      <w:divBdr>
        <w:top w:val="none" w:sz="0" w:space="0" w:color="auto"/>
        <w:left w:val="none" w:sz="0" w:space="0" w:color="auto"/>
        <w:bottom w:val="none" w:sz="0" w:space="0" w:color="auto"/>
        <w:right w:val="none" w:sz="0" w:space="0" w:color="auto"/>
      </w:divBdr>
    </w:div>
    <w:div w:id="1687055938">
      <w:bodyDiv w:val="1"/>
      <w:marLeft w:val="0"/>
      <w:marRight w:val="0"/>
      <w:marTop w:val="0"/>
      <w:marBottom w:val="0"/>
      <w:divBdr>
        <w:top w:val="none" w:sz="0" w:space="0" w:color="auto"/>
        <w:left w:val="none" w:sz="0" w:space="0" w:color="auto"/>
        <w:bottom w:val="none" w:sz="0" w:space="0" w:color="auto"/>
        <w:right w:val="none" w:sz="0" w:space="0" w:color="auto"/>
      </w:divBdr>
    </w:div>
    <w:div w:id="1703676157">
      <w:bodyDiv w:val="1"/>
      <w:marLeft w:val="0"/>
      <w:marRight w:val="0"/>
      <w:marTop w:val="0"/>
      <w:marBottom w:val="0"/>
      <w:divBdr>
        <w:top w:val="none" w:sz="0" w:space="0" w:color="auto"/>
        <w:left w:val="none" w:sz="0" w:space="0" w:color="auto"/>
        <w:bottom w:val="none" w:sz="0" w:space="0" w:color="auto"/>
        <w:right w:val="none" w:sz="0" w:space="0" w:color="auto"/>
      </w:divBdr>
    </w:div>
    <w:div w:id="1840273052">
      <w:bodyDiv w:val="1"/>
      <w:marLeft w:val="0"/>
      <w:marRight w:val="0"/>
      <w:marTop w:val="0"/>
      <w:marBottom w:val="0"/>
      <w:divBdr>
        <w:top w:val="none" w:sz="0" w:space="0" w:color="auto"/>
        <w:left w:val="none" w:sz="0" w:space="0" w:color="auto"/>
        <w:bottom w:val="none" w:sz="0" w:space="0" w:color="auto"/>
        <w:right w:val="none" w:sz="0" w:space="0" w:color="auto"/>
      </w:divBdr>
    </w:div>
    <w:div w:id="1958680955">
      <w:bodyDiv w:val="1"/>
      <w:marLeft w:val="0"/>
      <w:marRight w:val="0"/>
      <w:marTop w:val="0"/>
      <w:marBottom w:val="0"/>
      <w:divBdr>
        <w:top w:val="none" w:sz="0" w:space="0" w:color="auto"/>
        <w:left w:val="none" w:sz="0" w:space="0" w:color="auto"/>
        <w:bottom w:val="none" w:sz="0" w:space="0" w:color="auto"/>
        <w:right w:val="none" w:sz="0" w:space="0" w:color="auto"/>
      </w:divBdr>
    </w:div>
    <w:div w:id="1979338228">
      <w:bodyDiv w:val="1"/>
      <w:marLeft w:val="0"/>
      <w:marRight w:val="0"/>
      <w:marTop w:val="0"/>
      <w:marBottom w:val="0"/>
      <w:divBdr>
        <w:top w:val="none" w:sz="0" w:space="0" w:color="auto"/>
        <w:left w:val="none" w:sz="0" w:space="0" w:color="auto"/>
        <w:bottom w:val="none" w:sz="0" w:space="0" w:color="auto"/>
        <w:right w:val="none" w:sz="0" w:space="0" w:color="auto"/>
      </w:divBdr>
    </w:div>
    <w:div w:id="2002347157">
      <w:bodyDiv w:val="1"/>
      <w:marLeft w:val="0"/>
      <w:marRight w:val="0"/>
      <w:marTop w:val="0"/>
      <w:marBottom w:val="0"/>
      <w:divBdr>
        <w:top w:val="none" w:sz="0" w:space="0" w:color="auto"/>
        <w:left w:val="none" w:sz="0" w:space="0" w:color="auto"/>
        <w:bottom w:val="none" w:sz="0" w:space="0" w:color="auto"/>
        <w:right w:val="none" w:sz="0" w:space="0" w:color="auto"/>
      </w:divBdr>
    </w:div>
    <w:div w:id="2112388150">
      <w:bodyDiv w:val="1"/>
      <w:marLeft w:val="0"/>
      <w:marRight w:val="0"/>
      <w:marTop w:val="0"/>
      <w:marBottom w:val="0"/>
      <w:divBdr>
        <w:top w:val="none" w:sz="0" w:space="0" w:color="auto"/>
        <w:left w:val="none" w:sz="0" w:space="0" w:color="auto"/>
        <w:bottom w:val="none" w:sz="0" w:space="0" w:color="auto"/>
        <w:right w:val="none" w:sz="0" w:space="0" w:color="auto"/>
      </w:divBdr>
    </w:div>
    <w:div w:id="214453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package" Target="embeddings/Microsoft_Excel_Worksheet2.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package" Target="embeddings/Microsoft_Excel_Worksheet1.xlsx"/><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footer" Target="footer1.xml"/><Relationship Id="rId22" Type="http://schemas.openxmlformats.org/officeDocument/2006/relationships/fontTable" Target="fontTable.xml"/><Relationship Id="rId9" Type="http://schemas.microsoft.com/office/2007/relationships/stylesWithEffects" Target="stylesWithEffects.xml"/><Relationship Id="rId14" Type="http://schemas.openxmlformats.org/officeDocument/2006/relationships/image" Target="media/image1.emf"/></Relationships>
</file>

<file path=word/_rels/footnotes.xml.rels><?xml version="1.0" encoding="UTF-8" standalone="yes"?>
<Relationships xmlns="http://schemas.openxmlformats.org/package/2006/relationships"><Relationship Id="rId3" Type="http://schemas.openxmlformats.org/officeDocument/2006/relationships/hyperlink" Target="http://www.powerswitchtail.com" TargetMode="External"/><Relationship Id="rId2" Type="http://schemas.openxmlformats.org/officeDocument/2006/relationships/hyperlink" Target="http://www.robotmesh.com/relay-shield-for-arduino?gclid=COyjttm71LsCFeg-MgodURwAlA" TargetMode="External"/><Relationship Id="rId1" Type="http://schemas.openxmlformats.org/officeDocument/2006/relationships/hyperlink" Target="http://www.freetronics.com/collections/all-products/products/relay8-8-channel-relay-driver-shie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ralimj1\My%20Documents\My%20Downloads\Memo.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FA8065C4C45138F379A8ABAAE1056"/>
        <w:category>
          <w:name w:val="General"/>
          <w:gallery w:val="placeholder"/>
        </w:category>
        <w:types>
          <w:type w:val="bbPlcHdr"/>
        </w:types>
        <w:behaviors>
          <w:behavior w:val="content"/>
        </w:behaviors>
        <w:guid w:val="{8AC3A7F9-4903-4880-8E2A-63C83F2E84AC}"/>
      </w:docPartPr>
      <w:docPartBody>
        <w:p w14:paraId="3A457C12" w14:textId="77777777" w:rsidR="00B55038" w:rsidRDefault="006E3CEE">
          <w:r w:rsidRPr="00AD120F">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CEE"/>
    <w:rsid w:val="006E3CEE"/>
    <w:rsid w:val="00B5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57C1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E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CE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E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C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92212e6-97a4-41f1-a09a-09662726ab2d">SCID3-494-5</_dlc_DocId>
    <_dlc_DocIdUrl xmlns="092212e6-97a4-41f1-a09a-09662726ab2d">
      <Url>https://aplworks/caig/ls/ArduinoIGMay2014/_layouts/DocIdRedir.aspx?ID=SCID3-494-5</Url>
      <Description>SCID3-494-5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37DCFF06BA3943B112EF31821D2098" ma:contentTypeVersion="5" ma:contentTypeDescription="Create a new document." ma:contentTypeScope="" ma:versionID="01d89375bd2e855289599323377da714">
  <xsd:schema xmlns:xsd="http://www.w3.org/2001/XMLSchema" xmlns:xs="http://www.w3.org/2001/XMLSchema" xmlns:p="http://schemas.microsoft.com/office/2006/metadata/properties" xmlns:ns1="http://schemas.microsoft.com/sharepoint/v3" xmlns:ns2="e81ad375-397e-48dc-9988-d7731ed5a7ce" xmlns:ns3="1a801c16-a868-442f-abb2-7df92c0477ca" targetNamespace="http://schemas.microsoft.com/office/2006/metadata/properties" ma:root="true" ma:fieldsID="8b590b63cb8c8451a2a67134512b38e1" ns1:_="" ns2:_="" ns3:_="">
    <xsd:import namespace="http://schemas.microsoft.com/sharepoint/v3"/>
    <xsd:import namespace="e81ad375-397e-48dc-9988-d7731ed5a7ce"/>
    <xsd:import namespace="1a801c16-a868-442f-abb2-7df92c0477ca"/>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1ad375-397e-48dc-9988-d7731ed5a7c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801c16-a868-442f-abb2-7df92c0477ca" elementFormDefault="qualified">
    <xsd:import namespace="http://schemas.microsoft.com/office/2006/documentManagement/types"/>
    <xsd:import namespace="http://schemas.microsoft.com/office/infopath/2007/PartnerControls"/>
    <xsd:element name="DLCPolicyLabelValue" ma:index="12"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4"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56258061250A494C9ED1D853A03E49BC" ma:contentTypeVersion="0" ma:contentTypeDescription="Create a new document." ma:contentTypeScope="" ma:versionID="930d45ee49ba2597683060fc3b650d1e">
  <xsd:schema xmlns:xsd="http://www.w3.org/2001/XMLSchema" xmlns:xs="http://www.w3.org/2001/XMLSchema" xmlns:p="http://schemas.microsoft.com/office/2006/metadata/properties" xmlns:ns2="092212e6-97a4-41f1-a09a-09662726ab2d" targetNamespace="http://schemas.microsoft.com/office/2006/metadata/properties" ma:root="true" ma:fieldsID="c7d3e2c20326e0f5f87cccb595082ada" ns2:_="">
    <xsd:import namespace="092212e6-97a4-41f1-a09a-09662726ab2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212e6-97a4-41f1-a09a-09662726ab2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b:Source>
    <b:Tag>Gra950</b:Tag>
    <b:SourceType>ElectronicSource</b:SourceType>
    <b:Guid>{9B16F8A0-A2EB-4CBA-B573-E0AF4EE3A59C}</b:Guid>
    <b:Author>
      <b:Author>
        <b:NameList>
          <b:Person>
            <b:Last>Gralia</b:Last>
            <b:First>Mars</b:First>
          </b:Person>
        </b:NameList>
      </b:Author>
    </b:Author>
    <b:Title>Tools_Morris_Lab_2013_bu.docx (or later revision)</b:Title>
    <b:City>Columbia</b:City>
    <b:StateProvince>MD</b:StateProvince>
    <b:CountryRegion>USA</b:CountryRegion>
    <b:Year>2013</b:Year>
    <b:Month>Aug</b:Month>
    <b:Day>18</b:Day>
    <b:ProductionCompany>Computer_A4 (System_A)</b:ProductionCompany>
    <b:Medium>Computer file -- white papere</b:Medium>
    <b:RefOrder>1</b:RefOrder>
  </b:Source>
</b:Sources>
</file>

<file path=customXml/itemProps1.xml><?xml version="1.0" encoding="utf-8"?>
<ds:datastoreItem xmlns:ds="http://schemas.openxmlformats.org/officeDocument/2006/customXml" ds:itemID="{1FC91881-D6E4-4FFF-AADF-73B4DA6E8DCD}"/>
</file>

<file path=customXml/itemProps2.xml><?xml version="1.0" encoding="utf-8"?>
<ds:datastoreItem xmlns:ds="http://schemas.openxmlformats.org/officeDocument/2006/customXml" ds:itemID="{1E576317-7D19-492C-BBA5-DDBAE02AA9BC}"/>
</file>

<file path=customXml/itemProps3.xml><?xml version="1.0" encoding="utf-8"?>
<ds:datastoreItem xmlns:ds="http://schemas.openxmlformats.org/officeDocument/2006/customXml" ds:itemID="{E31F8F82-DA5F-44CD-A920-C0E46EC37634}"/>
</file>

<file path=customXml/itemProps4.xml><?xml version="1.0" encoding="utf-8"?>
<ds:datastoreItem xmlns:ds="http://schemas.openxmlformats.org/officeDocument/2006/customXml" ds:itemID="{48C6A814-CF34-419A-91B5-E4BDD7D53872}"/>
</file>

<file path=customXml/itemProps5.xml><?xml version="1.0" encoding="utf-8"?>
<ds:datastoreItem xmlns:ds="http://schemas.openxmlformats.org/officeDocument/2006/customXml" ds:itemID="{50E6964D-36D3-4AE5-AA24-8444329F22B6}"/>
</file>

<file path=customXml/itemProps6.xml><?xml version="1.0" encoding="utf-8"?>
<ds:datastoreItem xmlns:ds="http://schemas.openxmlformats.org/officeDocument/2006/customXml" ds:itemID="{7659C874-692C-4CD0-B6F0-14942C243E08}"/>
</file>

<file path=docProps/app.xml><?xml version="1.0" encoding="utf-8"?>
<Properties xmlns="http://schemas.openxmlformats.org/officeDocument/2006/extended-properties" xmlns:vt="http://schemas.openxmlformats.org/officeDocument/2006/docPropsVTypes">
  <Template>Memo</Template>
  <TotalTime>12</TotalTime>
  <Pages>7</Pages>
  <Words>1539</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Switched Line Cord</vt:lpstr>
    </vt:vector>
  </TitlesOfParts>
  <Company>jhuapl</Company>
  <LinksUpToDate>false</LinksUpToDate>
  <CharactersWithSpaces>10100</CharactersWithSpaces>
  <SharedDoc>false</SharedDoc>
  <HLinks>
    <vt:vector size="6" baseType="variant">
      <vt:variant>
        <vt:i4>2162788</vt:i4>
      </vt:variant>
      <vt:variant>
        <vt:i4>0</vt:i4>
      </vt:variant>
      <vt:variant>
        <vt:i4>0</vt:i4>
      </vt:variant>
      <vt:variant>
        <vt:i4>5</vt:i4>
      </vt:variant>
      <vt:variant>
        <vt:lpwstr>http://amddwww.jhuapl.edu/adsd/templates/templates.htm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Switched Line Cord</dc:title>
  <dc:subject>Arduino Course, Ignition Grant, Fall'2013</dc:subject>
  <dc:creator>Mars Gralia (APL)</dc:creator>
  <cp:keywords/>
  <dc:description/>
  <cp:lastModifiedBy>gralimj1</cp:lastModifiedBy>
  <cp:revision>5</cp:revision>
  <cp:lastPrinted>2013-12-19T14:16:00Z</cp:lastPrinted>
  <dcterms:created xsi:type="dcterms:W3CDTF">2014-01-06T17:41:00Z</dcterms:created>
  <dcterms:modified xsi:type="dcterms:W3CDTF">2014-03-01T17:55:00Z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0x01010056258061250A494C9ED1D853A03E49BC</vt:lpwstr>
  </property>
  <property fmtid="{D5CDD505-2E9C-101B-9397-08002B2CF9AE}" pid="3" name="_dlc_DocIdItemGuid">
    <vt:lpwstr>21144ced-ff04-40d7-8692-92e8d723e360</vt:lpwstr>
  </property>
  <property fmtid="{D5CDD505-2E9C-101B-9397-08002B2CF9AE}" pid="4" name="DLCPolicyLabelLock">
    <vt:lpwstr/>
  </property>
  <property fmtid="{D5CDD505-2E9C-101B-9397-08002B2CF9AE}" pid="5" name="DLCPolicyLabelClientValue">
    <vt:lpwstr>{_UIVersionString}</vt:lpwstr>
  </property>
  <property fmtid="{D5CDD505-2E9C-101B-9397-08002B2CF9AE}" pid="6" name="DLCPolicyLabelValue">
    <vt:lpwstr>5.3</vt:lpwstr>
  </property>
</Properties>
</file>